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15373" w14:textId="77777777" w:rsidR="009F675B" w:rsidRPr="00C26778" w:rsidRDefault="009F675B" w:rsidP="009F675B">
      <w:pPr>
        <w:pStyle w:val="Title"/>
        <w:jc w:val="right"/>
      </w:pPr>
      <w:r>
        <w:t>17 Co. Calculator</w:t>
      </w:r>
    </w:p>
    <w:p w14:paraId="20BB4F0D" w14:textId="77777777" w:rsidR="009F675B" w:rsidRPr="00C26778" w:rsidRDefault="007104CB" w:rsidP="009F675B">
      <w:pPr>
        <w:pStyle w:val="Title"/>
        <w:jc w:val="right"/>
      </w:pPr>
      <w:r>
        <w:fldChar w:fldCharType="begin"/>
      </w:r>
      <w:r>
        <w:instrText xml:space="preserve"> TITLE  \* MERGEFORMAT </w:instrText>
      </w:r>
      <w:r>
        <w:fldChar w:fldCharType="separate"/>
      </w:r>
      <w:r w:rsidR="009F675B">
        <w:t>Software Development Plan</w:t>
      </w:r>
      <w:r>
        <w:fldChar w:fldCharType="end"/>
      </w:r>
    </w:p>
    <w:p w14:paraId="4CD46B41" w14:textId="77777777" w:rsidR="009F675B" w:rsidRPr="00C26778" w:rsidRDefault="009F675B" w:rsidP="009F675B">
      <w:pPr>
        <w:pStyle w:val="Title"/>
        <w:jc w:val="right"/>
        <w:rPr>
          <w:sz w:val="28"/>
        </w:rPr>
      </w:pPr>
      <w:r w:rsidRPr="00C26778">
        <w:rPr>
          <w:sz w:val="28"/>
        </w:rPr>
        <w:t>Version 1.0</w:t>
      </w:r>
    </w:p>
    <w:p w14:paraId="0C238C09" w14:textId="77777777" w:rsidR="009F675B" w:rsidRPr="00C26778" w:rsidRDefault="009F675B" w:rsidP="009F675B">
      <w:pPr>
        <w:pStyle w:val="Title"/>
        <w:rPr>
          <w:sz w:val="28"/>
        </w:rPr>
      </w:pPr>
    </w:p>
    <w:p w14:paraId="4ABFEC91" w14:textId="77777777" w:rsidR="009F675B" w:rsidRPr="00C26778" w:rsidRDefault="009F675B" w:rsidP="009F675B"/>
    <w:p w14:paraId="3FE35277" w14:textId="77777777" w:rsidR="009F675B" w:rsidRPr="00C26778" w:rsidRDefault="009F675B" w:rsidP="009F675B">
      <w:pPr>
        <w:pStyle w:val="BodyText"/>
      </w:pPr>
    </w:p>
    <w:p w14:paraId="0EDF6644" w14:textId="77777777" w:rsidR="009F675B" w:rsidRPr="00C26778" w:rsidRDefault="009F675B" w:rsidP="009F675B">
      <w:pPr>
        <w:sectPr w:rsidR="009F675B" w:rsidRPr="00C26778">
          <w:headerReference w:type="default" r:id="rId7"/>
          <w:footerReference w:type="even" r:id="rId8"/>
          <w:pgSz w:w="12240" w:h="15840" w:code="1"/>
          <w:pgMar w:top="1440" w:right="1440" w:bottom="1440" w:left="1440" w:header="720" w:footer="720" w:gutter="0"/>
          <w:cols w:space="720"/>
          <w:vAlign w:val="center"/>
        </w:sectPr>
      </w:pPr>
    </w:p>
    <w:p w14:paraId="2B62F9AC" w14:textId="77777777" w:rsidR="009F675B" w:rsidRPr="00C26778" w:rsidRDefault="009F675B" w:rsidP="009F675B">
      <w:pPr>
        <w:pStyle w:val="Title"/>
      </w:pPr>
      <w:r w:rsidRPr="00C26778">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F675B" w:rsidRPr="00C26778" w14:paraId="4306143C" w14:textId="77777777">
        <w:tc>
          <w:tcPr>
            <w:tcW w:w="2304" w:type="dxa"/>
          </w:tcPr>
          <w:p w14:paraId="0F111374" w14:textId="77777777" w:rsidR="009F675B" w:rsidRPr="00C26778" w:rsidRDefault="009F675B">
            <w:pPr>
              <w:pStyle w:val="Tabletext"/>
              <w:jc w:val="center"/>
              <w:rPr>
                <w:b/>
              </w:rPr>
            </w:pPr>
            <w:r w:rsidRPr="00C26778">
              <w:rPr>
                <w:b/>
              </w:rPr>
              <w:t>Date</w:t>
            </w:r>
          </w:p>
        </w:tc>
        <w:tc>
          <w:tcPr>
            <w:tcW w:w="1152" w:type="dxa"/>
          </w:tcPr>
          <w:p w14:paraId="1D24060F" w14:textId="77777777" w:rsidR="009F675B" w:rsidRPr="00C26778" w:rsidRDefault="009F675B">
            <w:pPr>
              <w:pStyle w:val="Tabletext"/>
              <w:jc w:val="center"/>
              <w:rPr>
                <w:b/>
              </w:rPr>
            </w:pPr>
            <w:r w:rsidRPr="00C26778">
              <w:rPr>
                <w:b/>
              </w:rPr>
              <w:t>Version</w:t>
            </w:r>
          </w:p>
        </w:tc>
        <w:tc>
          <w:tcPr>
            <w:tcW w:w="3744" w:type="dxa"/>
          </w:tcPr>
          <w:p w14:paraId="0A093AC7" w14:textId="77777777" w:rsidR="009F675B" w:rsidRPr="00C26778" w:rsidRDefault="009F675B">
            <w:pPr>
              <w:pStyle w:val="Tabletext"/>
              <w:jc w:val="center"/>
              <w:rPr>
                <w:b/>
              </w:rPr>
            </w:pPr>
            <w:r w:rsidRPr="00C26778">
              <w:rPr>
                <w:b/>
              </w:rPr>
              <w:t>Description</w:t>
            </w:r>
          </w:p>
        </w:tc>
        <w:tc>
          <w:tcPr>
            <w:tcW w:w="2304" w:type="dxa"/>
          </w:tcPr>
          <w:p w14:paraId="1F20A928" w14:textId="77777777" w:rsidR="009F675B" w:rsidRPr="00C26778" w:rsidRDefault="009F675B">
            <w:pPr>
              <w:pStyle w:val="Tabletext"/>
              <w:jc w:val="center"/>
              <w:rPr>
                <w:b/>
              </w:rPr>
            </w:pPr>
            <w:r w:rsidRPr="00C26778">
              <w:rPr>
                <w:b/>
              </w:rPr>
              <w:t>Author</w:t>
            </w:r>
          </w:p>
        </w:tc>
      </w:tr>
      <w:tr w:rsidR="009F675B" w:rsidRPr="00C26778" w14:paraId="11790E79" w14:textId="77777777">
        <w:tc>
          <w:tcPr>
            <w:tcW w:w="2304" w:type="dxa"/>
          </w:tcPr>
          <w:p w14:paraId="5B431E2F" w14:textId="77777777" w:rsidR="009F675B" w:rsidRPr="00C26778" w:rsidRDefault="009F675B">
            <w:pPr>
              <w:pStyle w:val="Tabletext"/>
            </w:pPr>
            <w:r>
              <w:t>24</w:t>
            </w:r>
            <w:r w:rsidRPr="00C26778">
              <w:t>/</w:t>
            </w:r>
            <w:r>
              <w:t>Sep</w:t>
            </w:r>
            <w:r w:rsidRPr="00C26778">
              <w:t>/</w:t>
            </w:r>
            <w:r>
              <w:t>23</w:t>
            </w:r>
          </w:p>
        </w:tc>
        <w:tc>
          <w:tcPr>
            <w:tcW w:w="1152" w:type="dxa"/>
          </w:tcPr>
          <w:p w14:paraId="38E9C97E" w14:textId="77777777" w:rsidR="009F675B" w:rsidRPr="00C26778" w:rsidRDefault="009F675B">
            <w:pPr>
              <w:pStyle w:val="Tabletext"/>
            </w:pPr>
            <w:r>
              <w:t>1.0</w:t>
            </w:r>
          </w:p>
        </w:tc>
        <w:tc>
          <w:tcPr>
            <w:tcW w:w="3744" w:type="dxa"/>
          </w:tcPr>
          <w:p w14:paraId="7BE3A722" w14:textId="77777777" w:rsidR="009F675B" w:rsidRPr="00C26778" w:rsidRDefault="009F675B">
            <w:pPr>
              <w:pStyle w:val="Tabletext"/>
            </w:pPr>
            <w:r>
              <w:t>Initial document creation</w:t>
            </w:r>
          </w:p>
        </w:tc>
        <w:tc>
          <w:tcPr>
            <w:tcW w:w="2304" w:type="dxa"/>
          </w:tcPr>
          <w:p w14:paraId="678FC4AD" w14:textId="77777777" w:rsidR="009F675B" w:rsidRPr="00C26778" w:rsidRDefault="009F675B">
            <w:pPr>
              <w:pStyle w:val="Tabletext"/>
            </w:pPr>
            <w:r>
              <w:t>17 Co. Team</w:t>
            </w:r>
          </w:p>
        </w:tc>
      </w:tr>
      <w:tr w:rsidR="009F675B" w:rsidRPr="00C26778" w14:paraId="0DD0B323" w14:textId="77777777">
        <w:tc>
          <w:tcPr>
            <w:tcW w:w="2304" w:type="dxa"/>
          </w:tcPr>
          <w:p w14:paraId="6C2CE177" w14:textId="77777777" w:rsidR="009F675B" w:rsidRPr="00C26778" w:rsidRDefault="009F675B">
            <w:pPr>
              <w:pStyle w:val="Tabletext"/>
            </w:pPr>
          </w:p>
        </w:tc>
        <w:tc>
          <w:tcPr>
            <w:tcW w:w="1152" w:type="dxa"/>
          </w:tcPr>
          <w:p w14:paraId="10D28433" w14:textId="77777777" w:rsidR="009F675B" w:rsidRPr="00C26778" w:rsidRDefault="009F675B">
            <w:pPr>
              <w:pStyle w:val="Tabletext"/>
            </w:pPr>
          </w:p>
        </w:tc>
        <w:tc>
          <w:tcPr>
            <w:tcW w:w="3744" w:type="dxa"/>
          </w:tcPr>
          <w:p w14:paraId="772656A4" w14:textId="77777777" w:rsidR="009F675B" w:rsidRPr="00C26778" w:rsidRDefault="009F675B">
            <w:pPr>
              <w:pStyle w:val="Tabletext"/>
            </w:pPr>
          </w:p>
        </w:tc>
        <w:tc>
          <w:tcPr>
            <w:tcW w:w="2304" w:type="dxa"/>
          </w:tcPr>
          <w:p w14:paraId="14D6C1AC" w14:textId="77777777" w:rsidR="009F675B" w:rsidRPr="00C26778" w:rsidRDefault="009F675B">
            <w:pPr>
              <w:pStyle w:val="Tabletext"/>
            </w:pPr>
          </w:p>
        </w:tc>
      </w:tr>
      <w:tr w:rsidR="009F675B" w:rsidRPr="00C26778" w14:paraId="3DBAA392" w14:textId="77777777">
        <w:tc>
          <w:tcPr>
            <w:tcW w:w="2304" w:type="dxa"/>
          </w:tcPr>
          <w:p w14:paraId="1A74FC6A" w14:textId="77777777" w:rsidR="009F675B" w:rsidRPr="00C26778" w:rsidRDefault="009F675B">
            <w:pPr>
              <w:pStyle w:val="Tabletext"/>
            </w:pPr>
          </w:p>
        </w:tc>
        <w:tc>
          <w:tcPr>
            <w:tcW w:w="1152" w:type="dxa"/>
          </w:tcPr>
          <w:p w14:paraId="150438EA" w14:textId="77777777" w:rsidR="009F675B" w:rsidRPr="00C26778" w:rsidRDefault="009F675B">
            <w:pPr>
              <w:pStyle w:val="Tabletext"/>
            </w:pPr>
          </w:p>
        </w:tc>
        <w:tc>
          <w:tcPr>
            <w:tcW w:w="3744" w:type="dxa"/>
          </w:tcPr>
          <w:p w14:paraId="5E082AA5" w14:textId="77777777" w:rsidR="009F675B" w:rsidRPr="00C26778" w:rsidRDefault="009F675B">
            <w:pPr>
              <w:pStyle w:val="Tabletext"/>
            </w:pPr>
          </w:p>
        </w:tc>
        <w:tc>
          <w:tcPr>
            <w:tcW w:w="2304" w:type="dxa"/>
          </w:tcPr>
          <w:p w14:paraId="7A58DA46" w14:textId="77777777" w:rsidR="009F675B" w:rsidRPr="00C26778" w:rsidRDefault="009F675B">
            <w:pPr>
              <w:pStyle w:val="Tabletext"/>
            </w:pPr>
          </w:p>
        </w:tc>
      </w:tr>
      <w:tr w:rsidR="009F675B" w:rsidRPr="00C26778" w14:paraId="233C00A8" w14:textId="77777777">
        <w:tc>
          <w:tcPr>
            <w:tcW w:w="2304" w:type="dxa"/>
          </w:tcPr>
          <w:p w14:paraId="3C21E07F" w14:textId="77777777" w:rsidR="009F675B" w:rsidRPr="00C26778" w:rsidRDefault="009F675B">
            <w:pPr>
              <w:pStyle w:val="Tabletext"/>
            </w:pPr>
          </w:p>
        </w:tc>
        <w:tc>
          <w:tcPr>
            <w:tcW w:w="1152" w:type="dxa"/>
          </w:tcPr>
          <w:p w14:paraId="7AAE3469" w14:textId="77777777" w:rsidR="009F675B" w:rsidRPr="00C26778" w:rsidRDefault="009F675B">
            <w:pPr>
              <w:pStyle w:val="Tabletext"/>
            </w:pPr>
          </w:p>
        </w:tc>
        <w:tc>
          <w:tcPr>
            <w:tcW w:w="3744" w:type="dxa"/>
          </w:tcPr>
          <w:p w14:paraId="081D9CE7" w14:textId="77777777" w:rsidR="009F675B" w:rsidRPr="00C26778" w:rsidRDefault="009F675B">
            <w:pPr>
              <w:pStyle w:val="Tabletext"/>
            </w:pPr>
          </w:p>
        </w:tc>
        <w:tc>
          <w:tcPr>
            <w:tcW w:w="2304" w:type="dxa"/>
          </w:tcPr>
          <w:p w14:paraId="73190E06" w14:textId="77777777" w:rsidR="009F675B" w:rsidRPr="00C26778" w:rsidRDefault="009F675B">
            <w:pPr>
              <w:pStyle w:val="Tabletext"/>
            </w:pPr>
          </w:p>
        </w:tc>
      </w:tr>
    </w:tbl>
    <w:p w14:paraId="4FF1E5E7" w14:textId="77777777" w:rsidR="009F675B" w:rsidRPr="00C26778" w:rsidRDefault="009F675B" w:rsidP="009F675B"/>
    <w:p w14:paraId="0E0DA397" w14:textId="77777777" w:rsidR="009F675B" w:rsidRPr="00C26778" w:rsidRDefault="009F675B" w:rsidP="009F675B">
      <w:pPr>
        <w:pStyle w:val="Title"/>
      </w:pPr>
      <w:r w:rsidRPr="00C26778">
        <w:br w:type="page"/>
      </w:r>
    </w:p>
    <w:p w14:paraId="3C499513" w14:textId="77777777" w:rsidR="009F675B" w:rsidRPr="00C26778" w:rsidRDefault="009F675B" w:rsidP="009F675B">
      <w:pPr>
        <w:pStyle w:val="Title"/>
      </w:pPr>
      <w:r w:rsidRPr="00C26778">
        <w:t>Table of Contents</w:t>
      </w:r>
    </w:p>
    <w:p w14:paraId="6DE8BCBC" w14:textId="77777777" w:rsidR="009F675B" w:rsidRPr="00C26778" w:rsidRDefault="009F675B" w:rsidP="009F675B"/>
    <w:p w14:paraId="149D7967" w14:textId="77777777" w:rsidR="009F675B" w:rsidRPr="00C26778" w:rsidRDefault="009F675B" w:rsidP="009F675B"/>
    <w:p w14:paraId="601A99FA" w14:textId="3578CE25" w:rsidR="00FC290A" w:rsidRDefault="006124BF">
      <w:pPr>
        <w:pStyle w:val="TOC1"/>
        <w:tabs>
          <w:tab w:val="left" w:pos="400"/>
          <w:tab w:val="right" w:leader="dot" w:pos="9350"/>
        </w:tabs>
        <w:rPr>
          <w:rFonts w:asciiTheme="minorHAnsi" w:eastAsiaTheme="minorEastAsia" w:hAnsiTheme="minorHAnsi" w:cstheme="minorBidi"/>
          <w:b w:val="0"/>
          <w:bCs w:val="0"/>
          <w:noProof/>
          <w:sz w:val="24"/>
        </w:rPr>
      </w:pPr>
      <w:r>
        <w:rPr>
          <w:b w:val="0"/>
        </w:rPr>
        <w:t>1</w:t>
      </w:r>
      <w:r w:rsidR="009F675B" w:rsidRPr="00C26778">
        <w:rPr>
          <w:b w:val="0"/>
        </w:rPr>
        <w:fldChar w:fldCharType="begin"/>
      </w:r>
      <w:r w:rsidR="009F675B" w:rsidRPr="00C26778">
        <w:rPr>
          <w:b w:val="0"/>
        </w:rPr>
        <w:instrText xml:space="preserve"> TOC \o "1-2" \h \z </w:instrText>
      </w:r>
      <w:r w:rsidR="009F675B" w:rsidRPr="00C26778">
        <w:rPr>
          <w:b w:val="0"/>
        </w:rPr>
        <w:fldChar w:fldCharType="separate"/>
      </w:r>
      <w:hyperlink w:anchor="_Toc146471203" w:history="1">
        <w:r w:rsidR="00FC290A" w:rsidRPr="004712BE">
          <w:rPr>
            <w:rStyle w:val="Hyperlink"/>
            <w:noProof/>
          </w:rPr>
          <w:t>.</w:t>
        </w:r>
        <w:r w:rsidR="00FC290A">
          <w:rPr>
            <w:rFonts w:asciiTheme="minorHAnsi" w:eastAsiaTheme="minorEastAsia" w:hAnsiTheme="minorHAnsi" w:cstheme="minorBidi"/>
            <w:b w:val="0"/>
            <w:bCs w:val="0"/>
            <w:noProof/>
            <w:sz w:val="24"/>
          </w:rPr>
          <w:tab/>
        </w:r>
        <w:r w:rsidR="00FC290A" w:rsidRPr="004712BE">
          <w:rPr>
            <w:rStyle w:val="Hyperlink"/>
            <w:noProof/>
          </w:rPr>
          <w:t>Introduction</w:t>
        </w:r>
        <w:r w:rsidR="00FC290A">
          <w:rPr>
            <w:noProof/>
            <w:webHidden/>
          </w:rPr>
          <w:tab/>
        </w:r>
        <w:r w:rsidR="00FC290A">
          <w:rPr>
            <w:noProof/>
            <w:webHidden/>
          </w:rPr>
          <w:fldChar w:fldCharType="begin"/>
        </w:r>
        <w:r w:rsidR="00FC290A">
          <w:rPr>
            <w:noProof/>
            <w:webHidden/>
          </w:rPr>
          <w:instrText xml:space="preserve"> PAGEREF _Toc146471203 \h </w:instrText>
        </w:r>
        <w:r w:rsidR="00FC290A">
          <w:rPr>
            <w:noProof/>
            <w:webHidden/>
          </w:rPr>
        </w:r>
        <w:r w:rsidR="00FC290A">
          <w:rPr>
            <w:noProof/>
            <w:webHidden/>
          </w:rPr>
          <w:fldChar w:fldCharType="separate"/>
        </w:r>
        <w:r w:rsidR="00E42D7A">
          <w:rPr>
            <w:noProof/>
            <w:webHidden/>
          </w:rPr>
          <w:t>4</w:t>
        </w:r>
        <w:r w:rsidR="00FC290A">
          <w:rPr>
            <w:noProof/>
            <w:webHidden/>
          </w:rPr>
          <w:fldChar w:fldCharType="end"/>
        </w:r>
      </w:hyperlink>
    </w:p>
    <w:p w14:paraId="77920367" w14:textId="074CE682"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04" w:history="1">
        <w:r w:rsidRPr="004712BE">
          <w:rPr>
            <w:rStyle w:val="Hyperlink"/>
            <w:noProof/>
          </w:rPr>
          <w:t>1.1</w:t>
        </w:r>
        <w:r>
          <w:rPr>
            <w:rFonts w:asciiTheme="minorHAnsi" w:eastAsiaTheme="minorEastAsia" w:hAnsiTheme="minorHAnsi" w:cstheme="minorBidi"/>
            <w:i w:val="0"/>
            <w:iCs w:val="0"/>
            <w:noProof/>
            <w:sz w:val="24"/>
          </w:rPr>
          <w:tab/>
        </w:r>
        <w:r w:rsidRPr="004712BE">
          <w:rPr>
            <w:rStyle w:val="Hyperlink"/>
            <w:noProof/>
          </w:rPr>
          <w:t>Purpose</w:t>
        </w:r>
        <w:r>
          <w:rPr>
            <w:noProof/>
            <w:webHidden/>
          </w:rPr>
          <w:tab/>
        </w:r>
        <w:r>
          <w:rPr>
            <w:noProof/>
            <w:webHidden/>
          </w:rPr>
          <w:fldChar w:fldCharType="begin"/>
        </w:r>
        <w:r>
          <w:rPr>
            <w:noProof/>
            <w:webHidden/>
          </w:rPr>
          <w:instrText xml:space="preserve"> PAGEREF _Toc146471204 \h </w:instrText>
        </w:r>
        <w:r>
          <w:rPr>
            <w:noProof/>
            <w:webHidden/>
          </w:rPr>
        </w:r>
        <w:r>
          <w:rPr>
            <w:noProof/>
            <w:webHidden/>
          </w:rPr>
          <w:fldChar w:fldCharType="separate"/>
        </w:r>
        <w:r w:rsidR="00E42D7A">
          <w:rPr>
            <w:noProof/>
            <w:webHidden/>
          </w:rPr>
          <w:t>4</w:t>
        </w:r>
        <w:r>
          <w:rPr>
            <w:noProof/>
            <w:webHidden/>
          </w:rPr>
          <w:fldChar w:fldCharType="end"/>
        </w:r>
      </w:hyperlink>
    </w:p>
    <w:p w14:paraId="379982BA" w14:textId="57B8989D"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05" w:history="1">
        <w:r w:rsidRPr="004712BE">
          <w:rPr>
            <w:rStyle w:val="Hyperlink"/>
            <w:noProof/>
          </w:rPr>
          <w:t>1.2</w:t>
        </w:r>
        <w:r>
          <w:rPr>
            <w:rFonts w:asciiTheme="minorHAnsi" w:eastAsiaTheme="minorEastAsia" w:hAnsiTheme="minorHAnsi" w:cstheme="minorBidi"/>
            <w:i w:val="0"/>
            <w:iCs w:val="0"/>
            <w:noProof/>
            <w:sz w:val="24"/>
          </w:rPr>
          <w:tab/>
        </w:r>
        <w:r w:rsidRPr="004712BE">
          <w:rPr>
            <w:rStyle w:val="Hyperlink"/>
            <w:noProof/>
          </w:rPr>
          <w:t>Scope</w:t>
        </w:r>
        <w:r>
          <w:rPr>
            <w:noProof/>
            <w:webHidden/>
          </w:rPr>
          <w:tab/>
        </w:r>
        <w:r>
          <w:rPr>
            <w:noProof/>
            <w:webHidden/>
          </w:rPr>
          <w:fldChar w:fldCharType="begin"/>
        </w:r>
        <w:r>
          <w:rPr>
            <w:noProof/>
            <w:webHidden/>
          </w:rPr>
          <w:instrText xml:space="preserve"> PAGEREF _Toc146471205 \h </w:instrText>
        </w:r>
        <w:r>
          <w:rPr>
            <w:noProof/>
            <w:webHidden/>
          </w:rPr>
        </w:r>
        <w:r>
          <w:rPr>
            <w:noProof/>
            <w:webHidden/>
          </w:rPr>
          <w:fldChar w:fldCharType="separate"/>
        </w:r>
        <w:r w:rsidR="00E42D7A">
          <w:rPr>
            <w:noProof/>
            <w:webHidden/>
          </w:rPr>
          <w:t>4</w:t>
        </w:r>
        <w:r>
          <w:rPr>
            <w:noProof/>
            <w:webHidden/>
          </w:rPr>
          <w:fldChar w:fldCharType="end"/>
        </w:r>
      </w:hyperlink>
    </w:p>
    <w:p w14:paraId="1738DA3C" w14:textId="6F64C8AE"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06" w:history="1">
        <w:r w:rsidRPr="004712BE">
          <w:rPr>
            <w:rStyle w:val="Hyperlink"/>
            <w:noProof/>
          </w:rPr>
          <w:t>1.3</w:t>
        </w:r>
        <w:r>
          <w:rPr>
            <w:rFonts w:asciiTheme="minorHAnsi" w:eastAsiaTheme="minorEastAsia" w:hAnsiTheme="minorHAnsi" w:cstheme="minorBidi"/>
            <w:i w:val="0"/>
            <w:iCs w:val="0"/>
            <w:noProof/>
            <w:sz w:val="24"/>
          </w:rPr>
          <w:tab/>
        </w:r>
        <w:r w:rsidRPr="004712BE">
          <w:rPr>
            <w:rStyle w:val="Hyperlink"/>
            <w:noProof/>
          </w:rPr>
          <w:t>Definitio</w:t>
        </w:r>
        <w:r w:rsidRPr="004712BE">
          <w:rPr>
            <w:rStyle w:val="Hyperlink"/>
            <w:noProof/>
          </w:rPr>
          <w:t>n</w:t>
        </w:r>
        <w:r w:rsidRPr="004712BE">
          <w:rPr>
            <w:rStyle w:val="Hyperlink"/>
            <w:noProof/>
          </w:rPr>
          <w:t>s, Acronyms, and Abbreviations</w:t>
        </w:r>
        <w:r>
          <w:rPr>
            <w:noProof/>
            <w:webHidden/>
          </w:rPr>
          <w:tab/>
        </w:r>
        <w:r>
          <w:rPr>
            <w:noProof/>
            <w:webHidden/>
          </w:rPr>
          <w:fldChar w:fldCharType="begin"/>
        </w:r>
        <w:r>
          <w:rPr>
            <w:noProof/>
            <w:webHidden/>
          </w:rPr>
          <w:instrText xml:space="preserve"> PAGEREF _Toc146471206 \h </w:instrText>
        </w:r>
        <w:r>
          <w:rPr>
            <w:noProof/>
            <w:webHidden/>
          </w:rPr>
        </w:r>
        <w:r>
          <w:rPr>
            <w:noProof/>
            <w:webHidden/>
          </w:rPr>
          <w:fldChar w:fldCharType="separate"/>
        </w:r>
        <w:r w:rsidR="00E42D7A">
          <w:rPr>
            <w:noProof/>
            <w:webHidden/>
          </w:rPr>
          <w:t>4</w:t>
        </w:r>
        <w:r>
          <w:rPr>
            <w:noProof/>
            <w:webHidden/>
          </w:rPr>
          <w:fldChar w:fldCharType="end"/>
        </w:r>
      </w:hyperlink>
    </w:p>
    <w:p w14:paraId="7B190044" w14:textId="5962B4D7"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07" w:history="1">
        <w:r w:rsidRPr="004712BE">
          <w:rPr>
            <w:rStyle w:val="Hyperlink"/>
            <w:noProof/>
          </w:rPr>
          <w:t>1.4</w:t>
        </w:r>
        <w:r>
          <w:rPr>
            <w:rFonts w:asciiTheme="minorHAnsi" w:eastAsiaTheme="minorEastAsia" w:hAnsiTheme="minorHAnsi" w:cstheme="minorBidi"/>
            <w:i w:val="0"/>
            <w:iCs w:val="0"/>
            <w:noProof/>
            <w:sz w:val="24"/>
          </w:rPr>
          <w:tab/>
        </w:r>
        <w:r w:rsidRPr="004712BE">
          <w:rPr>
            <w:rStyle w:val="Hyperlink"/>
            <w:noProof/>
          </w:rPr>
          <w:t>References</w:t>
        </w:r>
        <w:r>
          <w:rPr>
            <w:noProof/>
            <w:webHidden/>
          </w:rPr>
          <w:tab/>
        </w:r>
        <w:r>
          <w:rPr>
            <w:noProof/>
            <w:webHidden/>
          </w:rPr>
          <w:fldChar w:fldCharType="begin"/>
        </w:r>
        <w:r>
          <w:rPr>
            <w:noProof/>
            <w:webHidden/>
          </w:rPr>
          <w:instrText xml:space="preserve"> PAGEREF _Toc146471207 \h </w:instrText>
        </w:r>
        <w:r>
          <w:rPr>
            <w:noProof/>
            <w:webHidden/>
          </w:rPr>
        </w:r>
        <w:r>
          <w:rPr>
            <w:noProof/>
            <w:webHidden/>
          </w:rPr>
          <w:fldChar w:fldCharType="separate"/>
        </w:r>
        <w:r w:rsidR="00E42D7A">
          <w:rPr>
            <w:noProof/>
            <w:webHidden/>
          </w:rPr>
          <w:t>5</w:t>
        </w:r>
        <w:r>
          <w:rPr>
            <w:noProof/>
            <w:webHidden/>
          </w:rPr>
          <w:fldChar w:fldCharType="end"/>
        </w:r>
      </w:hyperlink>
    </w:p>
    <w:p w14:paraId="092C340E" w14:textId="08F482FD"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08" w:history="1">
        <w:r w:rsidRPr="004712BE">
          <w:rPr>
            <w:rStyle w:val="Hyperlink"/>
            <w:noProof/>
          </w:rPr>
          <w:t>1.5</w:t>
        </w:r>
        <w:r>
          <w:rPr>
            <w:rFonts w:asciiTheme="minorHAnsi" w:eastAsiaTheme="minorEastAsia" w:hAnsiTheme="minorHAnsi" w:cstheme="minorBidi"/>
            <w:i w:val="0"/>
            <w:iCs w:val="0"/>
            <w:noProof/>
            <w:sz w:val="24"/>
          </w:rPr>
          <w:tab/>
        </w:r>
        <w:r w:rsidRPr="004712BE">
          <w:rPr>
            <w:rStyle w:val="Hyperlink"/>
            <w:noProof/>
          </w:rPr>
          <w:t>Overview</w:t>
        </w:r>
        <w:r>
          <w:rPr>
            <w:noProof/>
            <w:webHidden/>
          </w:rPr>
          <w:tab/>
        </w:r>
        <w:r>
          <w:rPr>
            <w:noProof/>
            <w:webHidden/>
          </w:rPr>
          <w:fldChar w:fldCharType="begin"/>
        </w:r>
        <w:r>
          <w:rPr>
            <w:noProof/>
            <w:webHidden/>
          </w:rPr>
          <w:instrText xml:space="preserve"> PAGEREF _Toc146471208 \h </w:instrText>
        </w:r>
        <w:r>
          <w:rPr>
            <w:noProof/>
            <w:webHidden/>
          </w:rPr>
        </w:r>
        <w:r>
          <w:rPr>
            <w:noProof/>
            <w:webHidden/>
          </w:rPr>
          <w:fldChar w:fldCharType="separate"/>
        </w:r>
        <w:r w:rsidR="00E42D7A">
          <w:rPr>
            <w:noProof/>
            <w:webHidden/>
          </w:rPr>
          <w:t>5</w:t>
        </w:r>
        <w:r>
          <w:rPr>
            <w:noProof/>
            <w:webHidden/>
          </w:rPr>
          <w:fldChar w:fldCharType="end"/>
        </w:r>
      </w:hyperlink>
    </w:p>
    <w:p w14:paraId="7FD5C098" w14:textId="0A7B9A3C" w:rsidR="00FC290A" w:rsidRDefault="00FC290A">
      <w:pPr>
        <w:pStyle w:val="TOC1"/>
        <w:tabs>
          <w:tab w:val="left" w:pos="400"/>
          <w:tab w:val="right" w:leader="dot" w:pos="9350"/>
        </w:tabs>
        <w:rPr>
          <w:rFonts w:asciiTheme="minorHAnsi" w:eastAsiaTheme="minorEastAsia" w:hAnsiTheme="minorHAnsi" w:cstheme="minorBidi"/>
          <w:b w:val="0"/>
          <w:bCs w:val="0"/>
          <w:noProof/>
          <w:sz w:val="24"/>
        </w:rPr>
      </w:pPr>
      <w:hyperlink w:anchor="_Toc146471209" w:history="1">
        <w:r w:rsidRPr="004712BE">
          <w:rPr>
            <w:rStyle w:val="Hyperlink"/>
            <w:noProof/>
          </w:rPr>
          <w:t>2.</w:t>
        </w:r>
        <w:r>
          <w:rPr>
            <w:rFonts w:asciiTheme="minorHAnsi" w:eastAsiaTheme="minorEastAsia" w:hAnsiTheme="minorHAnsi" w:cstheme="minorBidi"/>
            <w:b w:val="0"/>
            <w:bCs w:val="0"/>
            <w:noProof/>
            <w:sz w:val="24"/>
          </w:rPr>
          <w:tab/>
        </w:r>
        <w:r w:rsidRPr="004712BE">
          <w:rPr>
            <w:rStyle w:val="Hyperlink"/>
            <w:noProof/>
          </w:rPr>
          <w:t>Project Overview</w:t>
        </w:r>
        <w:r>
          <w:rPr>
            <w:noProof/>
            <w:webHidden/>
          </w:rPr>
          <w:tab/>
        </w:r>
        <w:r>
          <w:rPr>
            <w:noProof/>
            <w:webHidden/>
          </w:rPr>
          <w:fldChar w:fldCharType="begin"/>
        </w:r>
        <w:r>
          <w:rPr>
            <w:noProof/>
            <w:webHidden/>
          </w:rPr>
          <w:instrText xml:space="preserve"> PAGEREF _Toc146471209 \h </w:instrText>
        </w:r>
        <w:r>
          <w:rPr>
            <w:noProof/>
            <w:webHidden/>
          </w:rPr>
        </w:r>
        <w:r>
          <w:rPr>
            <w:noProof/>
            <w:webHidden/>
          </w:rPr>
          <w:fldChar w:fldCharType="separate"/>
        </w:r>
        <w:r w:rsidR="00E42D7A">
          <w:rPr>
            <w:noProof/>
            <w:webHidden/>
          </w:rPr>
          <w:t>5</w:t>
        </w:r>
        <w:r>
          <w:rPr>
            <w:noProof/>
            <w:webHidden/>
          </w:rPr>
          <w:fldChar w:fldCharType="end"/>
        </w:r>
      </w:hyperlink>
    </w:p>
    <w:p w14:paraId="464A7A4F" w14:textId="096FC910"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0" w:history="1">
        <w:r w:rsidRPr="004712BE">
          <w:rPr>
            <w:rStyle w:val="Hyperlink"/>
            <w:noProof/>
          </w:rPr>
          <w:t>2.1</w:t>
        </w:r>
        <w:r>
          <w:rPr>
            <w:rFonts w:asciiTheme="minorHAnsi" w:eastAsiaTheme="minorEastAsia" w:hAnsiTheme="minorHAnsi" w:cstheme="minorBidi"/>
            <w:i w:val="0"/>
            <w:iCs w:val="0"/>
            <w:noProof/>
            <w:sz w:val="24"/>
          </w:rPr>
          <w:tab/>
        </w:r>
        <w:r w:rsidRPr="004712BE">
          <w:rPr>
            <w:rStyle w:val="Hyperlink"/>
            <w:noProof/>
          </w:rPr>
          <w:t>Project Purpose, Scope, and Objectives</w:t>
        </w:r>
        <w:r>
          <w:rPr>
            <w:noProof/>
            <w:webHidden/>
          </w:rPr>
          <w:tab/>
          <w:t>5</w:t>
        </w:r>
      </w:hyperlink>
    </w:p>
    <w:p w14:paraId="3243028A" w14:textId="0C0525B8"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1" w:history="1">
        <w:r w:rsidRPr="004712BE">
          <w:rPr>
            <w:rStyle w:val="Hyperlink"/>
            <w:noProof/>
          </w:rPr>
          <w:t>2.2</w:t>
        </w:r>
        <w:r>
          <w:rPr>
            <w:rFonts w:asciiTheme="minorHAnsi" w:eastAsiaTheme="minorEastAsia" w:hAnsiTheme="minorHAnsi" w:cstheme="minorBidi"/>
            <w:i w:val="0"/>
            <w:iCs w:val="0"/>
            <w:noProof/>
            <w:sz w:val="24"/>
          </w:rPr>
          <w:tab/>
        </w:r>
        <w:r w:rsidRPr="004712BE">
          <w:rPr>
            <w:rStyle w:val="Hyperlink"/>
            <w:noProof/>
          </w:rPr>
          <w:t>Assumptions and Constraints</w:t>
        </w:r>
        <w:r>
          <w:rPr>
            <w:noProof/>
            <w:webHidden/>
          </w:rPr>
          <w:tab/>
        </w:r>
        <w:r>
          <w:rPr>
            <w:noProof/>
            <w:webHidden/>
          </w:rPr>
          <w:fldChar w:fldCharType="begin"/>
        </w:r>
        <w:r>
          <w:rPr>
            <w:noProof/>
            <w:webHidden/>
          </w:rPr>
          <w:instrText xml:space="preserve"> PAGEREF _Toc146471211 \h </w:instrText>
        </w:r>
        <w:r>
          <w:rPr>
            <w:noProof/>
            <w:webHidden/>
          </w:rPr>
        </w:r>
        <w:r>
          <w:rPr>
            <w:noProof/>
            <w:webHidden/>
          </w:rPr>
          <w:fldChar w:fldCharType="separate"/>
        </w:r>
        <w:r w:rsidR="00E42D7A">
          <w:rPr>
            <w:noProof/>
            <w:webHidden/>
          </w:rPr>
          <w:t>5</w:t>
        </w:r>
        <w:r>
          <w:rPr>
            <w:noProof/>
            <w:webHidden/>
          </w:rPr>
          <w:fldChar w:fldCharType="end"/>
        </w:r>
      </w:hyperlink>
    </w:p>
    <w:p w14:paraId="4FC539CE" w14:textId="488E0C93"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2" w:history="1">
        <w:r w:rsidRPr="004712BE">
          <w:rPr>
            <w:rStyle w:val="Hyperlink"/>
            <w:noProof/>
          </w:rPr>
          <w:t>2.3</w:t>
        </w:r>
        <w:r>
          <w:rPr>
            <w:rFonts w:asciiTheme="minorHAnsi" w:eastAsiaTheme="minorEastAsia" w:hAnsiTheme="minorHAnsi" w:cstheme="minorBidi"/>
            <w:i w:val="0"/>
            <w:iCs w:val="0"/>
            <w:noProof/>
            <w:sz w:val="24"/>
          </w:rPr>
          <w:tab/>
        </w:r>
        <w:r w:rsidRPr="004712BE">
          <w:rPr>
            <w:rStyle w:val="Hyperlink"/>
            <w:noProof/>
          </w:rPr>
          <w:t>Project Deliverables</w:t>
        </w:r>
        <w:r>
          <w:rPr>
            <w:noProof/>
            <w:webHidden/>
          </w:rPr>
          <w:tab/>
        </w:r>
        <w:r>
          <w:rPr>
            <w:noProof/>
            <w:webHidden/>
          </w:rPr>
          <w:fldChar w:fldCharType="begin"/>
        </w:r>
        <w:r>
          <w:rPr>
            <w:noProof/>
            <w:webHidden/>
          </w:rPr>
          <w:instrText xml:space="preserve"> PAGEREF _Toc146471212 \h </w:instrText>
        </w:r>
        <w:r>
          <w:rPr>
            <w:noProof/>
            <w:webHidden/>
          </w:rPr>
        </w:r>
        <w:r>
          <w:rPr>
            <w:noProof/>
            <w:webHidden/>
          </w:rPr>
          <w:fldChar w:fldCharType="separate"/>
        </w:r>
        <w:r w:rsidR="00E42D7A">
          <w:rPr>
            <w:noProof/>
            <w:webHidden/>
          </w:rPr>
          <w:t>6</w:t>
        </w:r>
        <w:r>
          <w:rPr>
            <w:noProof/>
            <w:webHidden/>
          </w:rPr>
          <w:fldChar w:fldCharType="end"/>
        </w:r>
      </w:hyperlink>
    </w:p>
    <w:p w14:paraId="5C476D39" w14:textId="70994D87"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3" w:history="1">
        <w:r w:rsidRPr="004712BE">
          <w:rPr>
            <w:rStyle w:val="Hyperlink"/>
            <w:noProof/>
          </w:rPr>
          <w:t>2.4</w:t>
        </w:r>
        <w:r>
          <w:rPr>
            <w:rFonts w:asciiTheme="minorHAnsi" w:eastAsiaTheme="minorEastAsia" w:hAnsiTheme="minorHAnsi" w:cstheme="minorBidi"/>
            <w:i w:val="0"/>
            <w:iCs w:val="0"/>
            <w:noProof/>
            <w:sz w:val="24"/>
          </w:rPr>
          <w:tab/>
        </w:r>
        <w:r w:rsidRPr="004712BE">
          <w:rPr>
            <w:rStyle w:val="Hyperlink"/>
            <w:noProof/>
          </w:rPr>
          <w:t>Evolution of the Software Development Plan</w:t>
        </w:r>
        <w:r>
          <w:rPr>
            <w:noProof/>
            <w:webHidden/>
          </w:rPr>
          <w:tab/>
        </w:r>
        <w:r>
          <w:rPr>
            <w:noProof/>
            <w:webHidden/>
          </w:rPr>
          <w:fldChar w:fldCharType="begin"/>
        </w:r>
        <w:r>
          <w:rPr>
            <w:noProof/>
            <w:webHidden/>
          </w:rPr>
          <w:instrText xml:space="preserve"> PAGEREF _Toc146471213 \h </w:instrText>
        </w:r>
        <w:r>
          <w:rPr>
            <w:noProof/>
            <w:webHidden/>
          </w:rPr>
        </w:r>
        <w:r>
          <w:rPr>
            <w:noProof/>
            <w:webHidden/>
          </w:rPr>
          <w:fldChar w:fldCharType="separate"/>
        </w:r>
        <w:r w:rsidR="00E42D7A">
          <w:rPr>
            <w:noProof/>
            <w:webHidden/>
          </w:rPr>
          <w:t>6</w:t>
        </w:r>
        <w:r>
          <w:rPr>
            <w:noProof/>
            <w:webHidden/>
          </w:rPr>
          <w:fldChar w:fldCharType="end"/>
        </w:r>
      </w:hyperlink>
    </w:p>
    <w:p w14:paraId="3B36184C" w14:textId="6A4732EA" w:rsidR="00FC290A" w:rsidRDefault="00FC290A">
      <w:pPr>
        <w:pStyle w:val="TOC1"/>
        <w:tabs>
          <w:tab w:val="left" w:pos="400"/>
          <w:tab w:val="right" w:leader="dot" w:pos="9350"/>
        </w:tabs>
        <w:rPr>
          <w:rFonts w:asciiTheme="minorHAnsi" w:eastAsiaTheme="minorEastAsia" w:hAnsiTheme="minorHAnsi" w:cstheme="minorBidi"/>
          <w:b w:val="0"/>
          <w:bCs w:val="0"/>
          <w:noProof/>
          <w:sz w:val="24"/>
        </w:rPr>
      </w:pPr>
      <w:hyperlink w:anchor="_Toc146471214" w:history="1">
        <w:r w:rsidRPr="004712BE">
          <w:rPr>
            <w:rStyle w:val="Hyperlink"/>
            <w:noProof/>
          </w:rPr>
          <w:t>3.</w:t>
        </w:r>
        <w:r>
          <w:rPr>
            <w:rFonts w:asciiTheme="minorHAnsi" w:eastAsiaTheme="minorEastAsia" w:hAnsiTheme="minorHAnsi" w:cstheme="minorBidi"/>
            <w:b w:val="0"/>
            <w:bCs w:val="0"/>
            <w:noProof/>
            <w:sz w:val="24"/>
          </w:rPr>
          <w:tab/>
        </w:r>
        <w:r w:rsidRPr="004712BE">
          <w:rPr>
            <w:rStyle w:val="Hyperlink"/>
            <w:noProof/>
          </w:rPr>
          <w:t>Project Organization</w:t>
        </w:r>
        <w:r>
          <w:rPr>
            <w:noProof/>
            <w:webHidden/>
          </w:rPr>
          <w:tab/>
        </w:r>
        <w:r>
          <w:rPr>
            <w:noProof/>
            <w:webHidden/>
          </w:rPr>
          <w:fldChar w:fldCharType="begin"/>
        </w:r>
        <w:r>
          <w:rPr>
            <w:noProof/>
            <w:webHidden/>
          </w:rPr>
          <w:instrText xml:space="preserve"> PAGEREF _Toc146471214 \h </w:instrText>
        </w:r>
        <w:r>
          <w:rPr>
            <w:noProof/>
            <w:webHidden/>
          </w:rPr>
        </w:r>
        <w:r>
          <w:rPr>
            <w:noProof/>
            <w:webHidden/>
          </w:rPr>
          <w:fldChar w:fldCharType="separate"/>
        </w:r>
        <w:r w:rsidR="00E42D7A">
          <w:rPr>
            <w:noProof/>
            <w:webHidden/>
          </w:rPr>
          <w:t>6</w:t>
        </w:r>
        <w:r>
          <w:rPr>
            <w:noProof/>
            <w:webHidden/>
          </w:rPr>
          <w:fldChar w:fldCharType="end"/>
        </w:r>
      </w:hyperlink>
    </w:p>
    <w:p w14:paraId="254EE75D" w14:textId="6CED0348"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5" w:history="1">
        <w:r w:rsidRPr="004712BE">
          <w:rPr>
            <w:rStyle w:val="Hyperlink"/>
            <w:noProof/>
          </w:rPr>
          <w:t>3.1</w:t>
        </w:r>
        <w:r>
          <w:rPr>
            <w:rFonts w:asciiTheme="minorHAnsi" w:eastAsiaTheme="minorEastAsia" w:hAnsiTheme="minorHAnsi" w:cstheme="minorBidi"/>
            <w:i w:val="0"/>
            <w:iCs w:val="0"/>
            <w:noProof/>
            <w:sz w:val="24"/>
          </w:rPr>
          <w:tab/>
        </w:r>
        <w:r w:rsidRPr="004712BE">
          <w:rPr>
            <w:rStyle w:val="Hyperlink"/>
            <w:noProof/>
          </w:rPr>
          <w:t>Organizational Structure</w:t>
        </w:r>
        <w:r>
          <w:rPr>
            <w:noProof/>
            <w:webHidden/>
          </w:rPr>
          <w:tab/>
        </w:r>
        <w:r>
          <w:rPr>
            <w:noProof/>
            <w:webHidden/>
          </w:rPr>
          <w:fldChar w:fldCharType="begin"/>
        </w:r>
        <w:r>
          <w:rPr>
            <w:noProof/>
            <w:webHidden/>
          </w:rPr>
          <w:instrText xml:space="preserve"> PAGEREF _Toc146471215 \h </w:instrText>
        </w:r>
        <w:r>
          <w:rPr>
            <w:noProof/>
            <w:webHidden/>
          </w:rPr>
        </w:r>
        <w:r>
          <w:rPr>
            <w:noProof/>
            <w:webHidden/>
          </w:rPr>
          <w:fldChar w:fldCharType="separate"/>
        </w:r>
        <w:r w:rsidR="00E42D7A">
          <w:rPr>
            <w:noProof/>
            <w:webHidden/>
          </w:rPr>
          <w:t>6</w:t>
        </w:r>
        <w:r>
          <w:rPr>
            <w:noProof/>
            <w:webHidden/>
          </w:rPr>
          <w:fldChar w:fldCharType="end"/>
        </w:r>
      </w:hyperlink>
    </w:p>
    <w:p w14:paraId="5F0EA6C3" w14:textId="33F8F26C"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6" w:history="1">
        <w:r w:rsidRPr="004712BE">
          <w:rPr>
            <w:rStyle w:val="Hyperlink"/>
            <w:noProof/>
          </w:rPr>
          <w:t>3.2</w:t>
        </w:r>
        <w:r>
          <w:rPr>
            <w:rFonts w:asciiTheme="minorHAnsi" w:eastAsiaTheme="minorEastAsia" w:hAnsiTheme="minorHAnsi" w:cstheme="minorBidi"/>
            <w:i w:val="0"/>
            <w:iCs w:val="0"/>
            <w:noProof/>
            <w:sz w:val="24"/>
          </w:rPr>
          <w:tab/>
        </w:r>
        <w:r w:rsidRPr="004712BE">
          <w:rPr>
            <w:rStyle w:val="Hyperlink"/>
            <w:rFonts w:cs="Arial"/>
            <w:noProof/>
          </w:rPr>
          <w:t>External Interfaces</w:t>
        </w:r>
        <w:r>
          <w:rPr>
            <w:noProof/>
            <w:webHidden/>
          </w:rPr>
          <w:tab/>
        </w:r>
        <w:r>
          <w:rPr>
            <w:noProof/>
            <w:webHidden/>
          </w:rPr>
          <w:fldChar w:fldCharType="begin"/>
        </w:r>
        <w:r>
          <w:rPr>
            <w:noProof/>
            <w:webHidden/>
          </w:rPr>
          <w:instrText xml:space="preserve"> PAGEREF _Toc146471216 \h </w:instrText>
        </w:r>
        <w:r>
          <w:rPr>
            <w:noProof/>
            <w:webHidden/>
          </w:rPr>
        </w:r>
        <w:r>
          <w:rPr>
            <w:noProof/>
            <w:webHidden/>
          </w:rPr>
          <w:fldChar w:fldCharType="separate"/>
        </w:r>
        <w:r w:rsidR="00E42D7A">
          <w:rPr>
            <w:noProof/>
            <w:webHidden/>
          </w:rPr>
          <w:t>6</w:t>
        </w:r>
        <w:r>
          <w:rPr>
            <w:noProof/>
            <w:webHidden/>
          </w:rPr>
          <w:fldChar w:fldCharType="end"/>
        </w:r>
      </w:hyperlink>
    </w:p>
    <w:p w14:paraId="502067B9" w14:textId="67D336F2"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7" w:history="1">
        <w:r w:rsidRPr="004712BE">
          <w:rPr>
            <w:rStyle w:val="Hyperlink"/>
            <w:noProof/>
          </w:rPr>
          <w:t>3.3</w:t>
        </w:r>
        <w:r>
          <w:rPr>
            <w:rFonts w:asciiTheme="minorHAnsi" w:eastAsiaTheme="minorEastAsia" w:hAnsiTheme="minorHAnsi" w:cstheme="minorBidi"/>
            <w:i w:val="0"/>
            <w:iCs w:val="0"/>
            <w:noProof/>
            <w:sz w:val="24"/>
          </w:rPr>
          <w:tab/>
        </w:r>
        <w:r w:rsidRPr="004712BE">
          <w:rPr>
            <w:rStyle w:val="Hyperlink"/>
            <w:noProof/>
          </w:rPr>
          <w:t>Roles and Responsibilities</w:t>
        </w:r>
        <w:r>
          <w:rPr>
            <w:noProof/>
            <w:webHidden/>
          </w:rPr>
          <w:tab/>
        </w:r>
        <w:r>
          <w:rPr>
            <w:noProof/>
            <w:webHidden/>
          </w:rPr>
          <w:fldChar w:fldCharType="begin"/>
        </w:r>
        <w:r>
          <w:rPr>
            <w:noProof/>
            <w:webHidden/>
          </w:rPr>
          <w:instrText xml:space="preserve"> PAGEREF _Toc146471217 \h </w:instrText>
        </w:r>
        <w:r>
          <w:rPr>
            <w:noProof/>
            <w:webHidden/>
          </w:rPr>
        </w:r>
        <w:r>
          <w:rPr>
            <w:noProof/>
            <w:webHidden/>
          </w:rPr>
          <w:fldChar w:fldCharType="separate"/>
        </w:r>
        <w:r w:rsidR="00E42D7A">
          <w:rPr>
            <w:noProof/>
            <w:webHidden/>
          </w:rPr>
          <w:t>6</w:t>
        </w:r>
        <w:r>
          <w:rPr>
            <w:noProof/>
            <w:webHidden/>
          </w:rPr>
          <w:fldChar w:fldCharType="end"/>
        </w:r>
      </w:hyperlink>
    </w:p>
    <w:p w14:paraId="0637F8BB" w14:textId="09F6283F" w:rsidR="00FC290A" w:rsidRDefault="00FC290A">
      <w:pPr>
        <w:pStyle w:val="TOC1"/>
        <w:tabs>
          <w:tab w:val="left" w:pos="400"/>
          <w:tab w:val="right" w:leader="dot" w:pos="9350"/>
        </w:tabs>
        <w:rPr>
          <w:rFonts w:asciiTheme="minorHAnsi" w:eastAsiaTheme="minorEastAsia" w:hAnsiTheme="minorHAnsi" w:cstheme="minorBidi"/>
          <w:b w:val="0"/>
          <w:bCs w:val="0"/>
          <w:noProof/>
          <w:sz w:val="24"/>
        </w:rPr>
      </w:pPr>
      <w:hyperlink w:anchor="_Toc146471218" w:history="1">
        <w:r w:rsidRPr="004712BE">
          <w:rPr>
            <w:rStyle w:val="Hyperlink"/>
            <w:noProof/>
          </w:rPr>
          <w:t>4.</w:t>
        </w:r>
        <w:r>
          <w:rPr>
            <w:rFonts w:asciiTheme="minorHAnsi" w:eastAsiaTheme="minorEastAsia" w:hAnsiTheme="minorHAnsi" w:cstheme="minorBidi"/>
            <w:b w:val="0"/>
            <w:bCs w:val="0"/>
            <w:noProof/>
            <w:sz w:val="24"/>
          </w:rPr>
          <w:tab/>
        </w:r>
        <w:r w:rsidRPr="004712BE">
          <w:rPr>
            <w:rStyle w:val="Hyperlink"/>
            <w:noProof/>
          </w:rPr>
          <w:t>Management Process</w:t>
        </w:r>
        <w:r>
          <w:rPr>
            <w:noProof/>
            <w:webHidden/>
          </w:rPr>
          <w:tab/>
        </w:r>
        <w:r>
          <w:rPr>
            <w:noProof/>
            <w:webHidden/>
          </w:rPr>
          <w:fldChar w:fldCharType="begin"/>
        </w:r>
        <w:r>
          <w:rPr>
            <w:noProof/>
            <w:webHidden/>
          </w:rPr>
          <w:instrText xml:space="preserve"> PAGEREF _Toc146471218 \h </w:instrText>
        </w:r>
        <w:r>
          <w:rPr>
            <w:noProof/>
            <w:webHidden/>
          </w:rPr>
        </w:r>
        <w:r>
          <w:rPr>
            <w:noProof/>
            <w:webHidden/>
          </w:rPr>
          <w:fldChar w:fldCharType="separate"/>
        </w:r>
        <w:r w:rsidR="00E42D7A">
          <w:rPr>
            <w:noProof/>
            <w:webHidden/>
          </w:rPr>
          <w:t>7</w:t>
        </w:r>
        <w:r>
          <w:rPr>
            <w:noProof/>
            <w:webHidden/>
          </w:rPr>
          <w:fldChar w:fldCharType="end"/>
        </w:r>
      </w:hyperlink>
    </w:p>
    <w:p w14:paraId="2C4DCD37" w14:textId="219BB9D7"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19" w:history="1">
        <w:r w:rsidRPr="004712BE">
          <w:rPr>
            <w:rStyle w:val="Hyperlink"/>
            <w:noProof/>
          </w:rPr>
          <w:t>4.1</w:t>
        </w:r>
        <w:r>
          <w:rPr>
            <w:rFonts w:asciiTheme="minorHAnsi" w:eastAsiaTheme="minorEastAsia" w:hAnsiTheme="minorHAnsi" w:cstheme="minorBidi"/>
            <w:i w:val="0"/>
            <w:iCs w:val="0"/>
            <w:noProof/>
            <w:sz w:val="24"/>
          </w:rPr>
          <w:tab/>
        </w:r>
        <w:r w:rsidRPr="004712BE">
          <w:rPr>
            <w:rStyle w:val="Hyperlink"/>
            <w:noProof/>
          </w:rPr>
          <w:t>Project Estimates</w:t>
        </w:r>
        <w:r>
          <w:rPr>
            <w:noProof/>
            <w:webHidden/>
          </w:rPr>
          <w:tab/>
        </w:r>
        <w:r>
          <w:rPr>
            <w:noProof/>
            <w:webHidden/>
          </w:rPr>
          <w:fldChar w:fldCharType="begin"/>
        </w:r>
        <w:r>
          <w:rPr>
            <w:noProof/>
            <w:webHidden/>
          </w:rPr>
          <w:instrText xml:space="preserve"> PAGEREF _Toc146471219 \h </w:instrText>
        </w:r>
        <w:r>
          <w:rPr>
            <w:noProof/>
            <w:webHidden/>
          </w:rPr>
        </w:r>
        <w:r>
          <w:rPr>
            <w:noProof/>
            <w:webHidden/>
          </w:rPr>
          <w:fldChar w:fldCharType="separate"/>
        </w:r>
        <w:r w:rsidR="00E42D7A">
          <w:rPr>
            <w:noProof/>
            <w:webHidden/>
          </w:rPr>
          <w:t>7</w:t>
        </w:r>
        <w:r>
          <w:rPr>
            <w:noProof/>
            <w:webHidden/>
          </w:rPr>
          <w:fldChar w:fldCharType="end"/>
        </w:r>
      </w:hyperlink>
    </w:p>
    <w:p w14:paraId="3FC6820F" w14:textId="07130719"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0" w:history="1">
        <w:r w:rsidRPr="004712BE">
          <w:rPr>
            <w:rStyle w:val="Hyperlink"/>
            <w:noProof/>
          </w:rPr>
          <w:t>4.2</w:t>
        </w:r>
        <w:r>
          <w:rPr>
            <w:rFonts w:asciiTheme="minorHAnsi" w:eastAsiaTheme="minorEastAsia" w:hAnsiTheme="minorHAnsi" w:cstheme="minorBidi"/>
            <w:i w:val="0"/>
            <w:iCs w:val="0"/>
            <w:noProof/>
            <w:sz w:val="24"/>
          </w:rPr>
          <w:tab/>
        </w:r>
        <w:r w:rsidRPr="004712BE">
          <w:rPr>
            <w:rStyle w:val="Hyperlink"/>
            <w:noProof/>
          </w:rPr>
          <w:t>Project Plan</w:t>
        </w:r>
        <w:r>
          <w:rPr>
            <w:noProof/>
            <w:webHidden/>
          </w:rPr>
          <w:tab/>
        </w:r>
        <w:r>
          <w:rPr>
            <w:noProof/>
            <w:webHidden/>
          </w:rPr>
          <w:fldChar w:fldCharType="begin"/>
        </w:r>
        <w:r>
          <w:rPr>
            <w:noProof/>
            <w:webHidden/>
          </w:rPr>
          <w:instrText xml:space="preserve"> PAGEREF _Toc146471220 \h </w:instrText>
        </w:r>
        <w:r>
          <w:rPr>
            <w:noProof/>
            <w:webHidden/>
          </w:rPr>
        </w:r>
        <w:r>
          <w:rPr>
            <w:noProof/>
            <w:webHidden/>
          </w:rPr>
          <w:fldChar w:fldCharType="separate"/>
        </w:r>
        <w:r w:rsidR="00E42D7A">
          <w:rPr>
            <w:noProof/>
            <w:webHidden/>
          </w:rPr>
          <w:t>7</w:t>
        </w:r>
        <w:r>
          <w:rPr>
            <w:noProof/>
            <w:webHidden/>
          </w:rPr>
          <w:fldChar w:fldCharType="end"/>
        </w:r>
      </w:hyperlink>
    </w:p>
    <w:p w14:paraId="3D785370" w14:textId="347F247C"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1" w:history="1">
        <w:r w:rsidRPr="004712BE">
          <w:rPr>
            <w:rStyle w:val="Hyperlink"/>
            <w:noProof/>
          </w:rPr>
          <w:t>4.3</w:t>
        </w:r>
        <w:r>
          <w:rPr>
            <w:rFonts w:asciiTheme="minorHAnsi" w:eastAsiaTheme="minorEastAsia" w:hAnsiTheme="minorHAnsi" w:cstheme="minorBidi"/>
            <w:i w:val="0"/>
            <w:iCs w:val="0"/>
            <w:noProof/>
            <w:sz w:val="24"/>
          </w:rPr>
          <w:tab/>
        </w:r>
        <w:r w:rsidRPr="004712BE">
          <w:rPr>
            <w:rStyle w:val="Hyperlink"/>
            <w:noProof/>
          </w:rPr>
          <w:t>Project Monitoring and Control</w:t>
        </w:r>
        <w:r>
          <w:rPr>
            <w:noProof/>
            <w:webHidden/>
          </w:rPr>
          <w:tab/>
        </w:r>
        <w:r>
          <w:rPr>
            <w:noProof/>
            <w:webHidden/>
          </w:rPr>
          <w:fldChar w:fldCharType="begin"/>
        </w:r>
        <w:r>
          <w:rPr>
            <w:noProof/>
            <w:webHidden/>
          </w:rPr>
          <w:instrText xml:space="preserve"> PAGEREF _Toc146471221 \h </w:instrText>
        </w:r>
        <w:r>
          <w:rPr>
            <w:noProof/>
            <w:webHidden/>
          </w:rPr>
        </w:r>
        <w:r>
          <w:rPr>
            <w:noProof/>
            <w:webHidden/>
          </w:rPr>
          <w:fldChar w:fldCharType="separate"/>
        </w:r>
        <w:r w:rsidR="00E42D7A">
          <w:rPr>
            <w:noProof/>
            <w:webHidden/>
          </w:rPr>
          <w:t>8</w:t>
        </w:r>
        <w:r>
          <w:rPr>
            <w:noProof/>
            <w:webHidden/>
          </w:rPr>
          <w:fldChar w:fldCharType="end"/>
        </w:r>
      </w:hyperlink>
    </w:p>
    <w:p w14:paraId="4C25CF4C" w14:textId="0EBFFBB6"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2" w:history="1">
        <w:r w:rsidRPr="004712BE">
          <w:rPr>
            <w:rStyle w:val="Hyperlink"/>
            <w:bCs/>
            <w:noProof/>
          </w:rPr>
          <w:t>4.4</w:t>
        </w:r>
        <w:r>
          <w:rPr>
            <w:rFonts w:asciiTheme="minorHAnsi" w:eastAsiaTheme="minorEastAsia" w:hAnsiTheme="minorHAnsi" w:cstheme="minorBidi"/>
            <w:i w:val="0"/>
            <w:iCs w:val="0"/>
            <w:noProof/>
            <w:sz w:val="24"/>
          </w:rPr>
          <w:tab/>
        </w:r>
        <w:r w:rsidRPr="004712BE">
          <w:rPr>
            <w:rStyle w:val="Hyperlink"/>
            <w:bCs/>
            <w:noProof/>
          </w:rPr>
          <w:t>Requirements Management</w:t>
        </w:r>
        <w:r>
          <w:rPr>
            <w:noProof/>
            <w:webHidden/>
          </w:rPr>
          <w:tab/>
        </w:r>
        <w:r>
          <w:rPr>
            <w:noProof/>
            <w:webHidden/>
          </w:rPr>
          <w:fldChar w:fldCharType="begin"/>
        </w:r>
        <w:r>
          <w:rPr>
            <w:noProof/>
            <w:webHidden/>
          </w:rPr>
          <w:instrText xml:space="preserve"> PAGEREF _Toc146471222 \h </w:instrText>
        </w:r>
        <w:r>
          <w:rPr>
            <w:noProof/>
            <w:webHidden/>
          </w:rPr>
        </w:r>
        <w:r>
          <w:rPr>
            <w:noProof/>
            <w:webHidden/>
          </w:rPr>
          <w:fldChar w:fldCharType="separate"/>
        </w:r>
        <w:r w:rsidR="00E42D7A">
          <w:rPr>
            <w:noProof/>
            <w:webHidden/>
          </w:rPr>
          <w:t>9</w:t>
        </w:r>
        <w:r>
          <w:rPr>
            <w:noProof/>
            <w:webHidden/>
          </w:rPr>
          <w:fldChar w:fldCharType="end"/>
        </w:r>
      </w:hyperlink>
    </w:p>
    <w:p w14:paraId="618E67C1" w14:textId="7BFC6439"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3" w:history="1">
        <w:r w:rsidRPr="004712BE">
          <w:rPr>
            <w:rStyle w:val="Hyperlink"/>
            <w:bCs/>
            <w:noProof/>
          </w:rPr>
          <w:t>4.5</w:t>
        </w:r>
        <w:r>
          <w:rPr>
            <w:rFonts w:asciiTheme="minorHAnsi" w:eastAsiaTheme="minorEastAsia" w:hAnsiTheme="minorHAnsi" w:cstheme="minorBidi"/>
            <w:i w:val="0"/>
            <w:iCs w:val="0"/>
            <w:noProof/>
            <w:sz w:val="24"/>
          </w:rPr>
          <w:tab/>
        </w:r>
        <w:r w:rsidRPr="004712BE">
          <w:rPr>
            <w:rStyle w:val="Hyperlink"/>
            <w:bCs/>
            <w:noProof/>
          </w:rPr>
          <w:t>Quality Control</w:t>
        </w:r>
        <w:r>
          <w:rPr>
            <w:noProof/>
            <w:webHidden/>
          </w:rPr>
          <w:tab/>
        </w:r>
        <w:r>
          <w:rPr>
            <w:noProof/>
            <w:webHidden/>
          </w:rPr>
          <w:fldChar w:fldCharType="begin"/>
        </w:r>
        <w:r>
          <w:rPr>
            <w:noProof/>
            <w:webHidden/>
          </w:rPr>
          <w:instrText xml:space="preserve"> PAGEREF _Toc146471223 \h </w:instrText>
        </w:r>
        <w:r>
          <w:rPr>
            <w:noProof/>
            <w:webHidden/>
          </w:rPr>
        </w:r>
        <w:r>
          <w:rPr>
            <w:noProof/>
            <w:webHidden/>
          </w:rPr>
          <w:fldChar w:fldCharType="separate"/>
        </w:r>
        <w:r w:rsidR="00E42D7A">
          <w:rPr>
            <w:noProof/>
            <w:webHidden/>
          </w:rPr>
          <w:t>9</w:t>
        </w:r>
        <w:r>
          <w:rPr>
            <w:noProof/>
            <w:webHidden/>
          </w:rPr>
          <w:fldChar w:fldCharType="end"/>
        </w:r>
      </w:hyperlink>
    </w:p>
    <w:p w14:paraId="2F2F4C74" w14:textId="6CE84022"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4" w:history="1">
        <w:r w:rsidRPr="004712BE">
          <w:rPr>
            <w:rStyle w:val="Hyperlink"/>
            <w:bCs/>
            <w:noProof/>
          </w:rPr>
          <w:t>4.6</w:t>
        </w:r>
        <w:r>
          <w:rPr>
            <w:rFonts w:asciiTheme="minorHAnsi" w:eastAsiaTheme="minorEastAsia" w:hAnsiTheme="minorHAnsi" w:cstheme="minorBidi"/>
            <w:i w:val="0"/>
            <w:iCs w:val="0"/>
            <w:noProof/>
            <w:sz w:val="24"/>
          </w:rPr>
          <w:tab/>
        </w:r>
        <w:r w:rsidRPr="004712BE">
          <w:rPr>
            <w:rStyle w:val="Hyperlink"/>
            <w:bCs/>
            <w:noProof/>
          </w:rPr>
          <w:t>Reporting and Measurement</w:t>
        </w:r>
        <w:r>
          <w:rPr>
            <w:noProof/>
            <w:webHidden/>
          </w:rPr>
          <w:tab/>
        </w:r>
        <w:r>
          <w:rPr>
            <w:noProof/>
            <w:webHidden/>
          </w:rPr>
          <w:fldChar w:fldCharType="begin"/>
        </w:r>
        <w:r>
          <w:rPr>
            <w:noProof/>
            <w:webHidden/>
          </w:rPr>
          <w:instrText xml:space="preserve"> PAGEREF _Toc146471224 \h </w:instrText>
        </w:r>
        <w:r>
          <w:rPr>
            <w:noProof/>
            <w:webHidden/>
          </w:rPr>
        </w:r>
        <w:r>
          <w:rPr>
            <w:noProof/>
            <w:webHidden/>
          </w:rPr>
          <w:fldChar w:fldCharType="separate"/>
        </w:r>
        <w:r w:rsidR="00E42D7A">
          <w:rPr>
            <w:noProof/>
            <w:webHidden/>
          </w:rPr>
          <w:t>9</w:t>
        </w:r>
        <w:r>
          <w:rPr>
            <w:noProof/>
            <w:webHidden/>
          </w:rPr>
          <w:fldChar w:fldCharType="end"/>
        </w:r>
      </w:hyperlink>
    </w:p>
    <w:p w14:paraId="4494C2DA" w14:textId="5929F967"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5" w:history="1">
        <w:r w:rsidRPr="004712BE">
          <w:rPr>
            <w:rStyle w:val="Hyperlink"/>
            <w:bCs/>
            <w:noProof/>
          </w:rPr>
          <w:t>4.7</w:t>
        </w:r>
        <w:r>
          <w:rPr>
            <w:rFonts w:asciiTheme="minorHAnsi" w:eastAsiaTheme="minorEastAsia" w:hAnsiTheme="minorHAnsi" w:cstheme="minorBidi"/>
            <w:i w:val="0"/>
            <w:iCs w:val="0"/>
            <w:noProof/>
            <w:sz w:val="24"/>
          </w:rPr>
          <w:tab/>
        </w:r>
        <w:r w:rsidRPr="004712BE">
          <w:rPr>
            <w:rStyle w:val="Hyperlink"/>
            <w:bCs/>
            <w:noProof/>
          </w:rPr>
          <w:t>Risk Management</w:t>
        </w:r>
        <w:r>
          <w:rPr>
            <w:noProof/>
            <w:webHidden/>
          </w:rPr>
          <w:tab/>
        </w:r>
        <w:r>
          <w:rPr>
            <w:noProof/>
            <w:webHidden/>
          </w:rPr>
          <w:fldChar w:fldCharType="begin"/>
        </w:r>
        <w:r>
          <w:rPr>
            <w:noProof/>
            <w:webHidden/>
          </w:rPr>
          <w:instrText xml:space="preserve"> PAGEREF _Toc146471225 \h </w:instrText>
        </w:r>
        <w:r>
          <w:rPr>
            <w:noProof/>
            <w:webHidden/>
          </w:rPr>
        </w:r>
        <w:r>
          <w:rPr>
            <w:noProof/>
            <w:webHidden/>
          </w:rPr>
          <w:fldChar w:fldCharType="separate"/>
        </w:r>
        <w:r w:rsidR="00E42D7A">
          <w:rPr>
            <w:noProof/>
            <w:webHidden/>
          </w:rPr>
          <w:t>9</w:t>
        </w:r>
        <w:r>
          <w:rPr>
            <w:noProof/>
            <w:webHidden/>
          </w:rPr>
          <w:fldChar w:fldCharType="end"/>
        </w:r>
      </w:hyperlink>
    </w:p>
    <w:p w14:paraId="1A03EE54" w14:textId="71552999" w:rsidR="00FC290A" w:rsidRDefault="00FC290A">
      <w:pPr>
        <w:pStyle w:val="TOC2"/>
        <w:tabs>
          <w:tab w:val="left" w:pos="800"/>
          <w:tab w:val="right" w:leader="dot" w:pos="9350"/>
        </w:tabs>
        <w:rPr>
          <w:rFonts w:asciiTheme="minorHAnsi" w:eastAsiaTheme="minorEastAsia" w:hAnsiTheme="minorHAnsi" w:cstheme="minorBidi"/>
          <w:i w:val="0"/>
          <w:iCs w:val="0"/>
          <w:noProof/>
          <w:sz w:val="24"/>
        </w:rPr>
      </w:pPr>
      <w:hyperlink w:anchor="_Toc146471226" w:history="1">
        <w:r w:rsidRPr="004712BE">
          <w:rPr>
            <w:rStyle w:val="Hyperlink"/>
            <w:bCs/>
            <w:noProof/>
          </w:rPr>
          <w:t>4.8</w:t>
        </w:r>
        <w:r>
          <w:rPr>
            <w:rFonts w:asciiTheme="minorHAnsi" w:eastAsiaTheme="minorEastAsia" w:hAnsiTheme="minorHAnsi" w:cstheme="minorBidi"/>
            <w:i w:val="0"/>
            <w:iCs w:val="0"/>
            <w:noProof/>
            <w:sz w:val="24"/>
          </w:rPr>
          <w:tab/>
        </w:r>
        <w:r w:rsidRPr="004712BE">
          <w:rPr>
            <w:rStyle w:val="Hyperlink"/>
            <w:bCs/>
            <w:noProof/>
          </w:rPr>
          <w:t>Configuration Management</w:t>
        </w:r>
        <w:r>
          <w:rPr>
            <w:noProof/>
            <w:webHidden/>
          </w:rPr>
          <w:tab/>
        </w:r>
        <w:r>
          <w:rPr>
            <w:noProof/>
            <w:webHidden/>
          </w:rPr>
          <w:fldChar w:fldCharType="begin"/>
        </w:r>
        <w:r>
          <w:rPr>
            <w:noProof/>
            <w:webHidden/>
          </w:rPr>
          <w:instrText xml:space="preserve"> PAGEREF _Toc146471226 \h </w:instrText>
        </w:r>
        <w:r>
          <w:rPr>
            <w:noProof/>
            <w:webHidden/>
          </w:rPr>
        </w:r>
        <w:r>
          <w:rPr>
            <w:noProof/>
            <w:webHidden/>
          </w:rPr>
          <w:fldChar w:fldCharType="separate"/>
        </w:r>
        <w:r w:rsidR="00E42D7A">
          <w:rPr>
            <w:noProof/>
            <w:webHidden/>
          </w:rPr>
          <w:t>9</w:t>
        </w:r>
        <w:r>
          <w:rPr>
            <w:noProof/>
            <w:webHidden/>
          </w:rPr>
          <w:fldChar w:fldCharType="end"/>
        </w:r>
      </w:hyperlink>
    </w:p>
    <w:p w14:paraId="23DACAC8" w14:textId="3B2CC15C" w:rsidR="00FC290A" w:rsidRDefault="00FC290A">
      <w:pPr>
        <w:pStyle w:val="TOC1"/>
        <w:tabs>
          <w:tab w:val="left" w:pos="400"/>
          <w:tab w:val="right" w:leader="dot" w:pos="9350"/>
        </w:tabs>
        <w:rPr>
          <w:rFonts w:asciiTheme="minorHAnsi" w:eastAsiaTheme="minorEastAsia" w:hAnsiTheme="minorHAnsi" w:cstheme="minorBidi"/>
          <w:b w:val="0"/>
          <w:bCs w:val="0"/>
          <w:noProof/>
          <w:sz w:val="24"/>
        </w:rPr>
      </w:pPr>
      <w:hyperlink w:anchor="_Toc146471227" w:history="1">
        <w:r w:rsidRPr="004712BE">
          <w:rPr>
            <w:rStyle w:val="Hyperlink"/>
            <w:noProof/>
          </w:rPr>
          <w:t>5.</w:t>
        </w:r>
        <w:r>
          <w:rPr>
            <w:rFonts w:asciiTheme="minorHAnsi" w:eastAsiaTheme="minorEastAsia" w:hAnsiTheme="minorHAnsi" w:cstheme="minorBidi"/>
            <w:b w:val="0"/>
            <w:bCs w:val="0"/>
            <w:noProof/>
            <w:sz w:val="24"/>
          </w:rPr>
          <w:tab/>
        </w:r>
        <w:r w:rsidRPr="004712BE">
          <w:rPr>
            <w:rStyle w:val="Hyperlink"/>
            <w:noProof/>
          </w:rPr>
          <w:t>Annexe</w:t>
        </w:r>
        <w:r w:rsidRPr="004712BE">
          <w:rPr>
            <w:rStyle w:val="Hyperlink"/>
            <w:noProof/>
          </w:rPr>
          <w:t>s</w:t>
        </w:r>
        <w:r>
          <w:rPr>
            <w:noProof/>
            <w:webHidden/>
          </w:rPr>
          <w:tab/>
        </w:r>
        <w:r>
          <w:rPr>
            <w:noProof/>
            <w:webHidden/>
          </w:rPr>
          <w:fldChar w:fldCharType="begin"/>
        </w:r>
        <w:r>
          <w:rPr>
            <w:noProof/>
            <w:webHidden/>
          </w:rPr>
          <w:instrText xml:space="preserve"> PAGEREF _Toc146471227 \h </w:instrText>
        </w:r>
        <w:r>
          <w:rPr>
            <w:noProof/>
            <w:webHidden/>
          </w:rPr>
        </w:r>
        <w:r>
          <w:rPr>
            <w:noProof/>
            <w:webHidden/>
          </w:rPr>
          <w:fldChar w:fldCharType="separate"/>
        </w:r>
        <w:r w:rsidR="00E42D7A">
          <w:rPr>
            <w:noProof/>
            <w:webHidden/>
          </w:rPr>
          <w:t>10</w:t>
        </w:r>
        <w:r>
          <w:rPr>
            <w:noProof/>
            <w:webHidden/>
          </w:rPr>
          <w:fldChar w:fldCharType="end"/>
        </w:r>
      </w:hyperlink>
    </w:p>
    <w:p w14:paraId="649BA213" w14:textId="1BA23253" w:rsidR="009F675B" w:rsidRPr="00C26778" w:rsidRDefault="009F675B" w:rsidP="009F675B">
      <w:pPr>
        <w:pStyle w:val="Title"/>
      </w:pPr>
      <w:r w:rsidRPr="00C26778">
        <w:rPr>
          <w:rFonts w:ascii="Times New Roman" w:hAnsi="Times New Roman"/>
          <w:b w:val="0"/>
          <w:sz w:val="20"/>
          <w:szCs w:val="24"/>
        </w:rPr>
        <w:fldChar w:fldCharType="end"/>
      </w:r>
      <w:r w:rsidRPr="00C26778">
        <w:br w:type="page"/>
      </w:r>
      <w:r w:rsidR="007104CB">
        <w:fldChar w:fldCharType="begin"/>
      </w:r>
      <w:r w:rsidR="007104CB">
        <w:instrText xml:space="preserve"> TITLE  \* MERGEFORMAT </w:instrText>
      </w:r>
      <w:r w:rsidR="007104CB">
        <w:fldChar w:fldCharType="separate"/>
      </w:r>
      <w:r>
        <w:t>Software Development Plan</w:t>
      </w:r>
      <w:r w:rsidR="007104CB">
        <w:fldChar w:fldCharType="end"/>
      </w:r>
    </w:p>
    <w:p w14:paraId="41A5A073" w14:textId="77777777" w:rsidR="009F675B" w:rsidRPr="00C26778" w:rsidRDefault="009F675B" w:rsidP="009F675B">
      <w:pPr>
        <w:pStyle w:val="Heading1"/>
        <w:numPr>
          <w:ilvl w:val="0"/>
          <w:numId w:val="0"/>
        </w:numPr>
      </w:pPr>
      <w:bookmarkStart w:id="0" w:name="_Toc447095880"/>
    </w:p>
    <w:p w14:paraId="0A0924B0" w14:textId="77777777" w:rsidR="009F675B" w:rsidRPr="00C26778" w:rsidRDefault="009F675B" w:rsidP="009F675B">
      <w:pPr>
        <w:pStyle w:val="Heading1"/>
      </w:pPr>
      <w:bookmarkStart w:id="1" w:name="_Toc524312826"/>
      <w:bookmarkStart w:id="2" w:name="_Toc456598586"/>
      <w:bookmarkStart w:id="3" w:name="_Toc456600917"/>
      <w:bookmarkStart w:id="4" w:name="_Toc146471203"/>
      <w:r w:rsidRPr="00C26778">
        <w:t>Introduction</w:t>
      </w:r>
      <w:bookmarkEnd w:id="1"/>
      <w:bookmarkEnd w:id="4"/>
    </w:p>
    <w:p w14:paraId="0821F9EB" w14:textId="03AF2247" w:rsidR="00547BF2" w:rsidRDefault="00673FCE" w:rsidP="006B545F">
      <w:pPr>
        <w:pStyle w:val="BodyText"/>
      </w:pPr>
      <w:r>
        <w:t xml:space="preserve">The </w:t>
      </w:r>
      <w:r>
        <w:rPr>
          <w:i/>
          <w:iCs/>
        </w:rPr>
        <w:t>Software Development Plan</w:t>
      </w:r>
      <w:r>
        <w:t xml:space="preserve"> </w:t>
      </w:r>
      <w:r w:rsidR="002A3B62">
        <w:t xml:space="preserve">is a guide for every team member </w:t>
      </w:r>
      <w:r w:rsidR="00005FD5">
        <w:t xml:space="preserve">working on </w:t>
      </w:r>
      <w:r w:rsidR="00005FD5">
        <w:rPr>
          <w:i/>
          <w:iCs/>
        </w:rPr>
        <w:t>17 Co. Calculator</w:t>
      </w:r>
      <w:r w:rsidR="00005FD5">
        <w:t xml:space="preserve"> </w:t>
      </w:r>
      <w:r w:rsidR="00B96CAC">
        <w:t xml:space="preserve">to help guide all phases of development including requirements engineering, </w:t>
      </w:r>
      <w:r w:rsidR="00D52ECF">
        <w:t xml:space="preserve">design, development, </w:t>
      </w:r>
      <w:r w:rsidR="009976DB">
        <w:t xml:space="preserve">and testing. </w:t>
      </w:r>
      <w:r w:rsidR="00C11A07">
        <w:t>The</w:t>
      </w:r>
      <w:r w:rsidR="00885384">
        <w:t xml:space="preserve"> </w:t>
      </w:r>
      <w:r w:rsidR="00547BF2">
        <w:t xml:space="preserve">development plan should </w:t>
      </w:r>
      <w:r w:rsidR="00370057">
        <w:t>have</w:t>
      </w:r>
      <w:r w:rsidR="00547BF2">
        <w:t xml:space="preserve"> the highest</w:t>
      </w:r>
      <w:r w:rsidR="0039596E">
        <w:t>-</w:t>
      </w:r>
      <w:r w:rsidR="00547BF2">
        <w:t>level</w:t>
      </w:r>
      <w:r w:rsidR="005C6D11">
        <w:t>, most-abstract</w:t>
      </w:r>
      <w:r w:rsidR="00547BF2">
        <w:t xml:space="preserve"> </w:t>
      </w:r>
      <w:r w:rsidR="002149DF">
        <w:t>view of</w:t>
      </w:r>
      <w:r w:rsidR="00547BF2">
        <w:t xml:space="preserve"> the </w:t>
      </w:r>
      <w:r w:rsidR="005C6D11">
        <w:t>product</w:t>
      </w:r>
      <w:r w:rsidR="007D4C33">
        <w:t xml:space="preserve"> and</w:t>
      </w:r>
      <w:r w:rsidR="00547BF2">
        <w:t xml:space="preserve"> </w:t>
      </w:r>
      <w:r w:rsidR="005C6D11">
        <w:t>process</w:t>
      </w:r>
      <w:r w:rsidR="00547BF2">
        <w:t xml:space="preserve"> in its </w:t>
      </w:r>
      <w:r w:rsidR="005C6D11">
        <w:t>contents</w:t>
      </w:r>
      <w:r w:rsidR="00547BF2">
        <w:t xml:space="preserve">. </w:t>
      </w:r>
    </w:p>
    <w:p w14:paraId="75694D9E" w14:textId="394A1252" w:rsidR="00547BF2" w:rsidRDefault="00547BF2" w:rsidP="002219FC">
      <w:pPr>
        <w:pStyle w:val="BodyText"/>
      </w:pPr>
      <w:r>
        <w:t xml:space="preserve">More detailed </w:t>
      </w:r>
      <w:r w:rsidR="005C6D11">
        <w:t>views</w:t>
      </w:r>
      <w:r>
        <w:t xml:space="preserve"> </w:t>
      </w:r>
      <w:r w:rsidR="005C6D11">
        <w:t>of</w:t>
      </w:r>
      <w:r>
        <w:t xml:space="preserve"> specifics processes are to be actively developed and refined as phases such as requirements </w:t>
      </w:r>
      <w:proofErr w:type="gramStart"/>
      <w:r w:rsidR="006C1530">
        <w:t>engineering</w:t>
      </w:r>
      <w:proofErr w:type="gramEnd"/>
      <w:r w:rsidR="0098708E">
        <w:t xml:space="preserve"> </w:t>
      </w:r>
      <w:r>
        <w:t>and design take place.</w:t>
      </w:r>
    </w:p>
    <w:p w14:paraId="6361E8E7" w14:textId="552845B3" w:rsidR="00547BF2" w:rsidRPr="00005FD5" w:rsidRDefault="00547BF2" w:rsidP="006B545F">
      <w:pPr>
        <w:pStyle w:val="BodyText"/>
      </w:pPr>
      <w:r>
        <w:t xml:space="preserve">Since the project is being </w:t>
      </w:r>
      <w:r w:rsidR="00983CC4">
        <w:t>developed</w:t>
      </w:r>
      <w:r>
        <w:t xml:space="preserve"> and broken up into phases, various sections </w:t>
      </w:r>
      <w:r w:rsidR="00AA73E5">
        <w:t xml:space="preserve">are managed by various people. Each section of this document is to be written by the lead that most </w:t>
      </w:r>
      <w:r w:rsidR="003D6E46">
        <w:t xml:space="preserve">closely </w:t>
      </w:r>
      <w:r w:rsidR="00AA73E5">
        <w:t xml:space="preserve">corresponds to that section to help establish </w:t>
      </w:r>
      <w:r w:rsidR="00A00E64">
        <w:t>boundaries</w:t>
      </w:r>
      <w:r w:rsidR="00AA73E5">
        <w:t xml:space="preserve"> </w:t>
      </w:r>
      <w:r w:rsidR="00125D74">
        <w:t xml:space="preserve">between phases and </w:t>
      </w:r>
      <w:r w:rsidR="0083696B">
        <w:t xml:space="preserve">reduce the chance of </w:t>
      </w:r>
      <w:r w:rsidR="00E95A40">
        <w:t>redundant</w:t>
      </w:r>
      <w:r w:rsidR="0083696B">
        <w:t xml:space="preserve"> work being completed.</w:t>
      </w:r>
      <w:r w:rsidR="005C6D11">
        <w:t xml:space="preserve"> Each section is to be reviewed by the Team Administrator to </w:t>
      </w:r>
      <w:r w:rsidR="0082306F">
        <w:t xml:space="preserve">ensure consistency, efficiency, and effectiveness. </w:t>
      </w:r>
    </w:p>
    <w:p w14:paraId="3E72D98C" w14:textId="70E64C60" w:rsidR="0083696B" w:rsidRPr="00005FD5" w:rsidRDefault="0083696B" w:rsidP="006B545F">
      <w:pPr>
        <w:pStyle w:val="BodyText"/>
      </w:pPr>
      <w:r>
        <w:t xml:space="preserve">This plan is also meant to serve as instruction on how the various phases of development should be completed. </w:t>
      </w:r>
      <w:r w:rsidR="00C55342">
        <w:t xml:space="preserve">The document is not intended to be the answer to every question, instead extended documentation </w:t>
      </w:r>
      <w:r w:rsidR="0082306F">
        <w:t>will</w:t>
      </w:r>
      <w:r w:rsidR="00C55342">
        <w:t xml:space="preserve"> be referenced within this plan </w:t>
      </w:r>
      <w:r w:rsidR="00A22795">
        <w:t>that,</w:t>
      </w:r>
      <w:r w:rsidR="00C55342">
        <w:t xml:space="preserve"> </w:t>
      </w:r>
      <w:r w:rsidR="0082306F">
        <w:t>throughout development</w:t>
      </w:r>
      <w:r w:rsidR="00A22795">
        <w:t>, will be created and developed</w:t>
      </w:r>
      <w:r w:rsidR="0082306F">
        <w:t xml:space="preserve"> </w:t>
      </w:r>
      <w:r w:rsidR="00C55342">
        <w:t>as the project progress</w:t>
      </w:r>
      <w:r w:rsidR="002B0629">
        <w:t>es</w:t>
      </w:r>
      <w:r w:rsidR="0039596E">
        <w:t>. Those documents can be found in section 1.4</w:t>
      </w:r>
      <w:r w:rsidR="007E1A17">
        <w:t xml:space="preserve"> entitled “References.”</w:t>
      </w:r>
    </w:p>
    <w:p w14:paraId="405DD0A4" w14:textId="77777777" w:rsidR="009F675B" w:rsidRPr="00C26778" w:rsidRDefault="009F675B" w:rsidP="009F675B">
      <w:pPr>
        <w:pStyle w:val="Heading2"/>
      </w:pPr>
      <w:bookmarkStart w:id="5" w:name="_Toc524312827"/>
      <w:bookmarkStart w:id="6" w:name="_Toc146471204"/>
      <w:r w:rsidRPr="00C26778">
        <w:t>Purpose</w:t>
      </w:r>
      <w:bookmarkEnd w:id="5"/>
      <w:bookmarkEnd w:id="6"/>
    </w:p>
    <w:p w14:paraId="6A19E9DC" w14:textId="64A915B7" w:rsidR="009F675B" w:rsidRDefault="009F675B" w:rsidP="009F675B">
      <w:pPr>
        <w:pStyle w:val="BodyText"/>
      </w:pPr>
      <w:r>
        <w:t xml:space="preserve">The purpose of this </w:t>
      </w:r>
      <w:r>
        <w:rPr>
          <w:i/>
          <w:iCs/>
        </w:rPr>
        <w:t>Software Development Plan</w:t>
      </w:r>
      <w:r>
        <w:t xml:space="preserve"> is to create a central source for the general overview of the project, to reduce miscommunications</w:t>
      </w:r>
      <w:r w:rsidR="00286FE9">
        <w:t>,</w:t>
      </w:r>
      <w:r>
        <w:t xml:space="preserve"> and</w:t>
      </w:r>
      <w:r w:rsidR="00286FE9">
        <w:t xml:space="preserve"> to</w:t>
      </w:r>
      <w:r>
        <w:t xml:space="preserve"> create a more cohesive environment throughout the creation of </w:t>
      </w:r>
      <w:r>
        <w:rPr>
          <w:i/>
          <w:iCs/>
        </w:rPr>
        <w:t>17 Co</w:t>
      </w:r>
      <w:r w:rsidR="0064455D">
        <w:rPr>
          <w:i/>
          <w:iCs/>
        </w:rPr>
        <w:t>.</w:t>
      </w:r>
      <w:r>
        <w:rPr>
          <w:i/>
          <w:iCs/>
        </w:rPr>
        <w:t xml:space="preserve"> Calculator</w:t>
      </w:r>
      <w:r>
        <w:t xml:space="preserve">. </w:t>
      </w:r>
    </w:p>
    <w:p w14:paraId="7F2D854B" w14:textId="77777777" w:rsidR="009F675B" w:rsidRDefault="009F675B" w:rsidP="009F675B">
      <w:pPr>
        <w:pStyle w:val="BodyText"/>
      </w:pPr>
      <w:r>
        <w:t>The document can be used by a variety of people for a variety of reasons, including but not limited to:</w:t>
      </w:r>
    </w:p>
    <w:p w14:paraId="105F8F6D" w14:textId="77777777" w:rsidR="009F675B" w:rsidRDefault="009F675B" w:rsidP="002F1212">
      <w:pPr>
        <w:pStyle w:val="BodyText"/>
        <w:numPr>
          <w:ilvl w:val="0"/>
          <w:numId w:val="5"/>
        </w:numPr>
      </w:pPr>
      <w:r>
        <w:t xml:space="preserve">The </w:t>
      </w:r>
      <w:r>
        <w:rPr>
          <w:b/>
          <w:bCs/>
        </w:rPr>
        <w:t xml:space="preserve">Team Administrator </w:t>
      </w:r>
      <w:r>
        <w:t>uses the document to establish meeting agendas, ensure timely completion of requirements, and properly manage the project over the course of several months.</w:t>
      </w:r>
    </w:p>
    <w:p w14:paraId="3D0E01C5" w14:textId="148357BE" w:rsidR="009F675B" w:rsidRDefault="009F675B" w:rsidP="002F1212">
      <w:pPr>
        <w:pStyle w:val="BodyText"/>
        <w:numPr>
          <w:ilvl w:val="0"/>
          <w:numId w:val="5"/>
        </w:numPr>
      </w:pPr>
      <w:r>
        <w:t xml:space="preserve">The </w:t>
      </w:r>
      <w:r w:rsidRPr="00B43E65">
        <w:t>various</w:t>
      </w:r>
      <w:r>
        <w:rPr>
          <w:b/>
          <w:bCs/>
        </w:rPr>
        <w:t xml:space="preserve"> </w:t>
      </w:r>
      <w:r w:rsidR="002229ED">
        <w:rPr>
          <w:b/>
          <w:bCs/>
        </w:rPr>
        <w:t>a</w:t>
      </w:r>
      <w:r>
        <w:rPr>
          <w:b/>
          <w:bCs/>
        </w:rPr>
        <w:t xml:space="preserve">rea </w:t>
      </w:r>
      <w:r w:rsidR="002229ED">
        <w:rPr>
          <w:b/>
          <w:bCs/>
        </w:rPr>
        <w:t>l</w:t>
      </w:r>
      <w:r>
        <w:rPr>
          <w:b/>
          <w:bCs/>
        </w:rPr>
        <w:t>eads</w:t>
      </w:r>
      <w:r>
        <w:t xml:space="preserve"> use the document to establish boundaries between the various phases of </w:t>
      </w:r>
      <w:r w:rsidR="008B348F">
        <w:t>development</w:t>
      </w:r>
      <w:r>
        <w:t xml:space="preserve"> and roles, ensuring no unnecessary overlapping work</w:t>
      </w:r>
      <w:r w:rsidR="002229ED">
        <w:t>;</w:t>
      </w:r>
      <w:r>
        <w:t xml:space="preserve"> </w:t>
      </w:r>
      <w:r w:rsidR="007A2F90">
        <w:t>therefore,</w:t>
      </w:r>
      <w:r>
        <w:t xml:space="preserve"> increasing overall efficiency. </w:t>
      </w:r>
    </w:p>
    <w:p w14:paraId="5D66ACBE" w14:textId="77777777" w:rsidR="009F675B" w:rsidRPr="00F523C5" w:rsidRDefault="009F675B" w:rsidP="002F1212">
      <w:pPr>
        <w:pStyle w:val="BodyText"/>
        <w:numPr>
          <w:ilvl w:val="0"/>
          <w:numId w:val="5"/>
        </w:numPr>
      </w:pPr>
      <w:r>
        <w:t xml:space="preserve">In addition, </w:t>
      </w:r>
      <w:r>
        <w:rPr>
          <w:b/>
          <w:bCs/>
        </w:rPr>
        <w:t>team members</w:t>
      </w:r>
      <w:r>
        <w:t xml:space="preserve"> use this document to ensure tasks are completed and processes are followed with respect to their assigned roles. </w:t>
      </w:r>
    </w:p>
    <w:p w14:paraId="46FDEE7B" w14:textId="77777777" w:rsidR="009F675B" w:rsidRPr="00C26778" w:rsidRDefault="009F675B" w:rsidP="009F675B">
      <w:pPr>
        <w:pStyle w:val="Heading2"/>
      </w:pPr>
      <w:bookmarkStart w:id="7" w:name="_Toc524312828"/>
      <w:bookmarkStart w:id="8" w:name="_Toc146471205"/>
      <w:r w:rsidRPr="00C26778">
        <w:t>Scope</w:t>
      </w:r>
      <w:bookmarkEnd w:id="7"/>
      <w:bookmarkEnd w:id="8"/>
    </w:p>
    <w:p w14:paraId="16B2CF62" w14:textId="77777777" w:rsidR="009F675B" w:rsidRDefault="009F675B" w:rsidP="009F675B">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Pr>
          <w:i/>
          <w:iCs/>
        </w:rPr>
        <w:t xml:space="preserve">17 Co. Calculator </w:t>
      </w:r>
      <w:r w:rsidRPr="00C26778">
        <w:t>project, including deployment of the product. The details of the individual iterations will be described in the Iteration Plans.</w:t>
      </w:r>
    </w:p>
    <w:p w14:paraId="64CAAF40" w14:textId="4BCD365A" w:rsidR="009F675B" w:rsidRPr="00C26778" w:rsidRDefault="009F675B" w:rsidP="009F675B">
      <w:pPr>
        <w:pStyle w:val="BodyText"/>
      </w:pPr>
      <w:r w:rsidRPr="00C26778">
        <w:t xml:space="preserve">The plans as outlined in this document are based upon the product requirements as defined in the </w:t>
      </w:r>
      <w:r w:rsidRPr="00C26778">
        <w:rPr>
          <w:i/>
          <w:iCs/>
        </w:rPr>
        <w:t>Vision Document</w:t>
      </w:r>
      <w:r>
        <w:rPr>
          <w:i/>
          <w:iCs/>
        </w:rPr>
        <w:t xml:space="preserve"> </w:t>
      </w:r>
      <w:r>
        <w:t>to be created by the Requirements and Quality lead</w:t>
      </w:r>
      <w:r w:rsidRPr="00C26778">
        <w:t>.</w:t>
      </w:r>
    </w:p>
    <w:p w14:paraId="4EB2237C" w14:textId="77777777" w:rsidR="009F675B" w:rsidRPr="00C26778" w:rsidRDefault="009F675B" w:rsidP="009F675B">
      <w:pPr>
        <w:pStyle w:val="Heading2"/>
      </w:pPr>
      <w:bookmarkStart w:id="9" w:name="_Toc524312829"/>
      <w:bookmarkStart w:id="10" w:name="_Toc146471206"/>
      <w:r w:rsidRPr="00C26778">
        <w:t>Definitions, Acronyms, and Abbreviations</w:t>
      </w:r>
      <w:bookmarkEnd w:id="9"/>
      <w:bookmarkEnd w:id="10"/>
    </w:p>
    <w:p w14:paraId="230821D8" w14:textId="77777777" w:rsidR="009F675B" w:rsidRDefault="009F675B" w:rsidP="009F675B">
      <w:pPr>
        <w:pStyle w:val="BodyText"/>
      </w:pPr>
      <w:r w:rsidRPr="00C26778">
        <w:t xml:space="preserve">See the </w:t>
      </w:r>
      <w:r w:rsidRPr="00050416">
        <w:rPr>
          <w:i/>
          <w:iCs/>
        </w:rPr>
        <w:t>Project Glossary.</w:t>
      </w:r>
    </w:p>
    <w:p w14:paraId="406D7264" w14:textId="77777777" w:rsidR="00C440ED" w:rsidRDefault="00C440ED" w:rsidP="009F675B">
      <w:pPr>
        <w:pStyle w:val="BodyText"/>
      </w:pPr>
    </w:p>
    <w:p w14:paraId="05CA91C8" w14:textId="77777777" w:rsidR="00C440ED" w:rsidRDefault="00C440ED" w:rsidP="009F675B">
      <w:pPr>
        <w:pStyle w:val="BodyText"/>
      </w:pPr>
    </w:p>
    <w:p w14:paraId="2835AB4B" w14:textId="77777777" w:rsidR="00C440ED" w:rsidRPr="00C26778" w:rsidRDefault="00C440ED" w:rsidP="009F675B">
      <w:pPr>
        <w:pStyle w:val="BodyText"/>
      </w:pPr>
    </w:p>
    <w:p w14:paraId="0A070E20" w14:textId="77777777" w:rsidR="009F675B" w:rsidRPr="00C26778" w:rsidRDefault="009F675B" w:rsidP="009F675B">
      <w:pPr>
        <w:pStyle w:val="Heading2"/>
      </w:pPr>
      <w:bookmarkStart w:id="11" w:name="_Toc524312830"/>
      <w:bookmarkStart w:id="12" w:name="_Toc146471207"/>
      <w:r w:rsidRPr="00C26778">
        <w:t>References</w:t>
      </w:r>
      <w:bookmarkEnd w:id="11"/>
      <w:bookmarkEnd w:id="12"/>
    </w:p>
    <w:p w14:paraId="4BB58D02" w14:textId="77777777" w:rsidR="009F675B" w:rsidRPr="004710D0" w:rsidRDefault="009F675B" w:rsidP="009F675B">
      <w:pPr>
        <w:pStyle w:val="InfoBlue"/>
        <w:rPr>
          <w:i w:val="0"/>
          <w:iCs/>
          <w:color w:val="000000" w:themeColor="text1"/>
        </w:rPr>
      </w:pPr>
      <w:r w:rsidRPr="004710D0">
        <w:rPr>
          <w:i w:val="0"/>
          <w:iCs/>
          <w:color w:val="000000" w:themeColor="text1"/>
        </w:rPr>
        <w:t xml:space="preserve">For the </w:t>
      </w:r>
      <w:r w:rsidRPr="004710D0">
        <w:rPr>
          <w:b/>
          <w:bCs/>
          <w:i w:val="0"/>
          <w:iCs/>
          <w:color w:val="000000" w:themeColor="text1"/>
        </w:rPr>
        <w:t>Software Development Plan</w:t>
      </w:r>
      <w:r w:rsidRPr="004710D0">
        <w:rPr>
          <w:i w:val="0"/>
          <w:iCs/>
          <w:color w:val="000000" w:themeColor="text1"/>
        </w:rPr>
        <w:t xml:space="preserve">, the list of referenced artifacts includes: </w:t>
      </w:r>
    </w:p>
    <w:p w14:paraId="0EEF6616" w14:textId="230F541E" w:rsidR="009F675B" w:rsidRPr="004710D0" w:rsidRDefault="00E918C5" w:rsidP="002F1212">
      <w:pPr>
        <w:pStyle w:val="InfoBlue"/>
        <w:numPr>
          <w:ilvl w:val="0"/>
          <w:numId w:val="2"/>
        </w:numPr>
        <w:tabs>
          <w:tab w:val="clear" w:pos="360"/>
          <w:tab w:val="num" w:pos="1080"/>
        </w:tabs>
        <w:ind w:left="1080"/>
        <w:rPr>
          <w:i w:val="0"/>
          <w:iCs/>
          <w:color w:val="000000" w:themeColor="text1"/>
        </w:rPr>
      </w:pPr>
      <w:r w:rsidRPr="004710D0">
        <w:rPr>
          <w:i w:val="0"/>
          <w:iCs/>
          <w:color w:val="000000" w:themeColor="text1"/>
        </w:rPr>
        <w:t>Iteration Plans</w:t>
      </w:r>
      <w:r w:rsidR="00194939">
        <w:rPr>
          <w:i w:val="0"/>
          <w:iCs/>
          <w:color w:val="000000" w:themeColor="text1"/>
        </w:rPr>
        <w:t xml:space="preserve"> </w:t>
      </w:r>
      <w:r w:rsidR="00194939">
        <w:rPr>
          <w:color w:val="000000" w:themeColor="text1"/>
        </w:rPr>
        <w:t>(to be developed at the start of each phase)</w:t>
      </w:r>
    </w:p>
    <w:p w14:paraId="112C2419" w14:textId="77777777" w:rsidR="009F675B" w:rsidRPr="004710D0" w:rsidRDefault="009F675B" w:rsidP="002F1212">
      <w:pPr>
        <w:pStyle w:val="InfoBlue"/>
        <w:numPr>
          <w:ilvl w:val="0"/>
          <w:numId w:val="2"/>
        </w:numPr>
        <w:tabs>
          <w:tab w:val="clear" w:pos="360"/>
          <w:tab w:val="num" w:pos="1080"/>
        </w:tabs>
        <w:ind w:left="1080"/>
        <w:rPr>
          <w:i w:val="0"/>
          <w:iCs/>
          <w:color w:val="000000" w:themeColor="text1"/>
        </w:rPr>
      </w:pPr>
      <w:r w:rsidRPr="004710D0">
        <w:rPr>
          <w:i w:val="0"/>
          <w:iCs/>
          <w:color w:val="000000" w:themeColor="text1"/>
        </w:rPr>
        <w:t>Vision</w:t>
      </w:r>
      <w:r>
        <w:rPr>
          <w:i w:val="0"/>
          <w:iCs/>
          <w:color w:val="000000" w:themeColor="text1"/>
        </w:rPr>
        <w:t xml:space="preserve"> (</w:t>
      </w:r>
      <w:r>
        <w:rPr>
          <w:color w:val="000000" w:themeColor="text1"/>
        </w:rPr>
        <w:t>to be completed during Requirements Engineering phase)</w:t>
      </w:r>
    </w:p>
    <w:p w14:paraId="65719F35" w14:textId="3B8D25FB" w:rsidR="009F675B" w:rsidRDefault="009F675B" w:rsidP="002F1212">
      <w:pPr>
        <w:pStyle w:val="InfoBlue"/>
        <w:numPr>
          <w:ilvl w:val="0"/>
          <w:numId w:val="2"/>
        </w:numPr>
        <w:tabs>
          <w:tab w:val="clear" w:pos="360"/>
          <w:tab w:val="num" w:pos="1080"/>
        </w:tabs>
        <w:ind w:left="1080"/>
        <w:rPr>
          <w:i w:val="0"/>
          <w:iCs/>
          <w:color w:val="000000" w:themeColor="text1"/>
        </w:rPr>
      </w:pPr>
      <w:r w:rsidRPr="004710D0">
        <w:rPr>
          <w:i w:val="0"/>
          <w:iCs/>
          <w:color w:val="000000" w:themeColor="text1"/>
        </w:rPr>
        <w:t>Glossary</w:t>
      </w:r>
      <w:r w:rsidR="003009E3">
        <w:rPr>
          <w:i w:val="0"/>
          <w:iCs/>
          <w:color w:val="000000" w:themeColor="text1"/>
        </w:rPr>
        <w:t xml:space="preserve"> </w:t>
      </w:r>
      <w:r w:rsidR="00194939">
        <w:rPr>
          <w:color w:val="000000" w:themeColor="text1"/>
        </w:rPr>
        <w:t>(to be created in Phase 2</w:t>
      </w:r>
      <w:r w:rsidR="005444BE">
        <w:rPr>
          <w:color w:val="000000" w:themeColor="text1"/>
        </w:rPr>
        <w:t xml:space="preserve"> and maintained throughout the project</w:t>
      </w:r>
      <w:r w:rsidR="00194939">
        <w:rPr>
          <w:color w:val="000000" w:themeColor="text1"/>
        </w:rPr>
        <w:t>)</w:t>
      </w:r>
    </w:p>
    <w:p w14:paraId="024A9A40" w14:textId="37055D07" w:rsidR="001D1BA7" w:rsidRDefault="00251422" w:rsidP="003B6C19">
      <w:pPr>
        <w:pStyle w:val="BodyText"/>
        <w:numPr>
          <w:ilvl w:val="0"/>
          <w:numId w:val="2"/>
        </w:numPr>
        <w:tabs>
          <w:tab w:val="clear" w:pos="360"/>
          <w:tab w:val="num" w:pos="1080"/>
        </w:tabs>
        <w:ind w:left="1080"/>
      </w:pPr>
      <w:r>
        <w:t xml:space="preserve">Meeting </w:t>
      </w:r>
      <w:r w:rsidR="00330FEB">
        <w:t>Logs</w:t>
      </w:r>
      <w:r w:rsidR="003009E3">
        <w:t xml:space="preserve"> (</w:t>
      </w:r>
      <w:r w:rsidR="003009E3">
        <w:rPr>
          <w:i/>
          <w:iCs/>
        </w:rPr>
        <w:t>to be completed incrementally as meetings are held</w:t>
      </w:r>
      <w:r w:rsidR="003009E3">
        <w:t>)</w:t>
      </w:r>
    </w:p>
    <w:p w14:paraId="521E7B2F" w14:textId="3C431643" w:rsidR="00C94D52" w:rsidRDefault="00C94D52" w:rsidP="003B6C19">
      <w:pPr>
        <w:pStyle w:val="BodyText"/>
        <w:numPr>
          <w:ilvl w:val="0"/>
          <w:numId w:val="2"/>
        </w:numPr>
        <w:tabs>
          <w:tab w:val="clear" w:pos="360"/>
          <w:tab w:val="num" w:pos="1080"/>
        </w:tabs>
        <w:ind w:left="1080"/>
      </w:pPr>
      <w:r>
        <w:t>Risk List Documents (</w:t>
      </w:r>
      <w:r>
        <w:rPr>
          <w:i/>
          <w:iCs/>
        </w:rPr>
        <w:t>to be completed at the start of each Phase)</w:t>
      </w:r>
    </w:p>
    <w:p w14:paraId="214CD422" w14:textId="7F8B962A" w:rsidR="000229BA" w:rsidRDefault="000229BA" w:rsidP="003B6C19">
      <w:pPr>
        <w:pStyle w:val="BodyText"/>
        <w:numPr>
          <w:ilvl w:val="0"/>
          <w:numId w:val="2"/>
        </w:numPr>
        <w:tabs>
          <w:tab w:val="clear" w:pos="360"/>
          <w:tab w:val="num" w:pos="1080"/>
        </w:tabs>
        <w:ind w:left="1080"/>
      </w:pPr>
      <w:r>
        <w:t>Configuration Management Plan (</w:t>
      </w:r>
      <w:r>
        <w:rPr>
          <w:i/>
          <w:iCs/>
        </w:rPr>
        <w:t>to be completed by the technical lead before the start of Phase 4)</w:t>
      </w:r>
    </w:p>
    <w:p w14:paraId="30DFC3FA" w14:textId="77777777" w:rsidR="001D1BA7" w:rsidRPr="00C26778" w:rsidRDefault="001D1BA7" w:rsidP="009F675B">
      <w:pPr>
        <w:pStyle w:val="BodyText"/>
        <w:ind w:left="0"/>
      </w:pPr>
    </w:p>
    <w:p w14:paraId="5B74A71A" w14:textId="77777777" w:rsidR="009F675B" w:rsidRPr="00C26778" w:rsidRDefault="009F675B" w:rsidP="009F675B">
      <w:pPr>
        <w:pStyle w:val="Heading2"/>
      </w:pPr>
      <w:bookmarkStart w:id="13" w:name="_Toc524312831"/>
      <w:bookmarkStart w:id="14" w:name="_Toc146471208"/>
      <w:r w:rsidRPr="00C26778">
        <w:t>Overview</w:t>
      </w:r>
      <w:bookmarkEnd w:id="13"/>
      <w:bookmarkEnd w:id="14"/>
    </w:p>
    <w:p w14:paraId="75E4879B" w14:textId="77777777" w:rsidR="009F675B" w:rsidRPr="00C26778" w:rsidRDefault="009F675B" w:rsidP="009F675B">
      <w:pPr>
        <w:pStyle w:val="BodyText"/>
      </w:pPr>
      <w:r w:rsidRPr="00C26778">
        <w:t xml:space="preserve">This </w:t>
      </w:r>
      <w:r w:rsidRPr="00C26778">
        <w:rPr>
          <w:i/>
          <w:iCs/>
        </w:rPr>
        <w:t>Software Development Plan</w:t>
      </w:r>
      <w:r w:rsidRPr="00C26778">
        <w:t xml:space="preserve"> contains the following information:</w:t>
      </w:r>
    </w:p>
    <w:p w14:paraId="640C28AB" w14:textId="77777777" w:rsidR="00F72B1B" w:rsidRDefault="009F675B" w:rsidP="00F72B1B">
      <w:pPr>
        <w:pStyle w:val="BodyText"/>
        <w:numPr>
          <w:ilvl w:val="0"/>
          <w:numId w:val="13"/>
        </w:numPr>
        <w:tabs>
          <w:tab w:val="left" w:pos="3780"/>
        </w:tabs>
      </w:pPr>
      <w:r w:rsidRPr="00C26778">
        <w:t>Project Overview</w:t>
      </w:r>
    </w:p>
    <w:p w14:paraId="5B334F07" w14:textId="5171FAE4" w:rsidR="009F675B" w:rsidRPr="00C26778" w:rsidRDefault="00F72B1B" w:rsidP="00F72B1B">
      <w:pPr>
        <w:pStyle w:val="BodyText"/>
        <w:numPr>
          <w:ilvl w:val="1"/>
          <w:numId w:val="13"/>
        </w:numPr>
        <w:tabs>
          <w:tab w:val="left" w:pos="3780"/>
        </w:tabs>
      </w:pPr>
      <w:r>
        <w:t>P</w:t>
      </w:r>
      <w:r w:rsidR="009F675B" w:rsidRPr="00C26778">
        <w:t>rovides a description of the project's purpose, scope, and objectives. It also defines the deliverables that the project is expected to deliver.</w:t>
      </w:r>
    </w:p>
    <w:p w14:paraId="328F6ED5" w14:textId="77777777" w:rsidR="00F72B1B" w:rsidRDefault="009F675B" w:rsidP="00F72B1B">
      <w:pPr>
        <w:pStyle w:val="BodyText"/>
        <w:numPr>
          <w:ilvl w:val="0"/>
          <w:numId w:val="13"/>
        </w:numPr>
      </w:pPr>
      <w:r w:rsidRPr="00C26778">
        <w:t>Project Organization</w:t>
      </w:r>
      <w:r w:rsidR="00F72B1B">
        <w:t xml:space="preserve"> </w:t>
      </w:r>
    </w:p>
    <w:p w14:paraId="5A6B93FC" w14:textId="5686F7A3" w:rsidR="009F675B" w:rsidRPr="00C26778" w:rsidRDefault="00F72B1B" w:rsidP="00F72B1B">
      <w:pPr>
        <w:pStyle w:val="BodyText"/>
        <w:numPr>
          <w:ilvl w:val="1"/>
          <w:numId w:val="13"/>
        </w:numPr>
      </w:pPr>
      <w:r>
        <w:t>D</w:t>
      </w:r>
      <w:r w:rsidR="009F675B" w:rsidRPr="00C26778">
        <w:t>escribes the organizational structure of the project team.</w:t>
      </w:r>
    </w:p>
    <w:p w14:paraId="66ED0A17" w14:textId="77777777" w:rsidR="00F72B1B" w:rsidRDefault="009F675B" w:rsidP="00F72B1B">
      <w:pPr>
        <w:pStyle w:val="BodyText"/>
        <w:numPr>
          <w:ilvl w:val="0"/>
          <w:numId w:val="13"/>
        </w:numPr>
      </w:pPr>
      <w:r w:rsidRPr="00C26778">
        <w:t>Management Process</w:t>
      </w:r>
    </w:p>
    <w:p w14:paraId="6C191F95" w14:textId="25F9D578" w:rsidR="009F675B" w:rsidRPr="00C26778" w:rsidRDefault="00F72B1B" w:rsidP="00F72B1B">
      <w:pPr>
        <w:pStyle w:val="BodyText"/>
        <w:numPr>
          <w:ilvl w:val="1"/>
          <w:numId w:val="13"/>
        </w:numPr>
      </w:pPr>
      <w:r>
        <w:t>E</w:t>
      </w:r>
      <w:r w:rsidR="009F675B" w:rsidRPr="00C26778">
        <w:t>xplains the estimated cost and schedule, defines the major phases and milestones for the project, and describes how the project will be monitored.</w:t>
      </w:r>
    </w:p>
    <w:p w14:paraId="19D226F9" w14:textId="77777777" w:rsidR="00F72B1B" w:rsidRDefault="009F675B" w:rsidP="00F72B1B">
      <w:pPr>
        <w:pStyle w:val="BodyText"/>
        <w:numPr>
          <w:ilvl w:val="0"/>
          <w:numId w:val="13"/>
        </w:numPr>
      </w:pPr>
      <w:r w:rsidRPr="00C26778">
        <w:t>Applicable Plans and Guidelines</w:t>
      </w:r>
    </w:p>
    <w:p w14:paraId="1ADD8CB2" w14:textId="1CB2DA44" w:rsidR="009F675B" w:rsidRPr="00C26778" w:rsidRDefault="00F72B1B" w:rsidP="00F72B1B">
      <w:pPr>
        <w:pStyle w:val="BodyText"/>
        <w:numPr>
          <w:ilvl w:val="1"/>
          <w:numId w:val="13"/>
        </w:numPr>
      </w:pPr>
      <w:r>
        <w:t>P</w:t>
      </w:r>
      <w:r w:rsidR="00EB6B4A">
        <w:t>rovide</w:t>
      </w:r>
      <w:r>
        <w:t>d</w:t>
      </w:r>
      <w:r w:rsidR="009F675B" w:rsidRPr="00C26778">
        <w:t xml:space="preserve"> an overview of the software development process, including methods, tools</w:t>
      </w:r>
      <w:r w:rsidR="00460D4E" w:rsidRPr="00C26778">
        <w:t>,</w:t>
      </w:r>
      <w:r w:rsidR="009F675B" w:rsidRPr="00C26778">
        <w:t xml:space="preserve"> and techniques to be followed.</w:t>
      </w:r>
    </w:p>
    <w:p w14:paraId="406B3BFE" w14:textId="77777777" w:rsidR="009F675B" w:rsidRPr="00C26778" w:rsidRDefault="009F675B" w:rsidP="009F675B">
      <w:pPr>
        <w:pStyle w:val="Heading1"/>
      </w:pPr>
      <w:bookmarkStart w:id="15" w:name="_Toc524312832"/>
      <w:bookmarkStart w:id="16" w:name="_Toc146471209"/>
      <w:r w:rsidRPr="00C26778">
        <w:t>Project Overview</w:t>
      </w:r>
      <w:bookmarkEnd w:id="15"/>
      <w:bookmarkEnd w:id="16"/>
      <w:r w:rsidRPr="00C26778">
        <w:t xml:space="preserve"> </w:t>
      </w:r>
    </w:p>
    <w:p w14:paraId="6CE94302" w14:textId="77777777" w:rsidR="009F675B" w:rsidRPr="00C26778" w:rsidRDefault="009F675B" w:rsidP="009F675B">
      <w:pPr>
        <w:pStyle w:val="Heading2"/>
      </w:pPr>
      <w:bookmarkStart w:id="17" w:name="_Toc524312833"/>
      <w:bookmarkStart w:id="18" w:name="_Toc146471210"/>
      <w:r w:rsidRPr="00C26778">
        <w:t>Project Purpose, Scope, and Objectives</w:t>
      </w:r>
      <w:bookmarkEnd w:id="17"/>
      <w:bookmarkEnd w:id="18"/>
    </w:p>
    <w:p w14:paraId="26BA472F" w14:textId="49CACF4D" w:rsidR="005F08B8" w:rsidRPr="005F08B8" w:rsidRDefault="0019451D" w:rsidP="005F08B8">
      <w:pPr>
        <w:pStyle w:val="BodyText"/>
      </w:pPr>
      <w:r>
        <w:t xml:space="preserve">The </w:t>
      </w:r>
      <w:r w:rsidR="00685C04">
        <w:t xml:space="preserve">purpose and objectives of the </w:t>
      </w:r>
      <w:r w:rsidR="007056CC">
        <w:t>project</w:t>
      </w:r>
      <w:r w:rsidR="00685C04">
        <w:t xml:space="preserve"> is to develop a calculator </w:t>
      </w:r>
      <w:r w:rsidR="007056CC">
        <w:t xml:space="preserve">in C++ that can </w:t>
      </w:r>
      <w:r w:rsidR="00BF2858">
        <w:t>interpret and calculate complex math problems, correctly implementin</w:t>
      </w:r>
      <w:r w:rsidR="00EC5479">
        <w:t xml:space="preserve">g fundamental rules of mathematics </w:t>
      </w:r>
      <w:r w:rsidR="00197847">
        <w:t xml:space="preserve">(such as </w:t>
      </w:r>
      <w:r w:rsidR="003C0D61">
        <w:t>the proper order of operations</w:t>
      </w:r>
      <w:r w:rsidR="00A22ADE">
        <w:t xml:space="preserve"> and exponent rules</w:t>
      </w:r>
      <w:r w:rsidR="00197847">
        <w:t xml:space="preserve">) </w:t>
      </w:r>
      <w:r w:rsidR="00EC5479">
        <w:t>while being intuitive and simple for the user.</w:t>
      </w:r>
    </w:p>
    <w:p w14:paraId="1A54E7FA" w14:textId="77777777" w:rsidR="009F675B" w:rsidRPr="00C26778" w:rsidRDefault="009F675B" w:rsidP="009F675B">
      <w:pPr>
        <w:pStyle w:val="Heading2"/>
      </w:pPr>
      <w:bookmarkStart w:id="19" w:name="_Toc524312834"/>
      <w:bookmarkStart w:id="20" w:name="_Toc146471211"/>
      <w:r w:rsidRPr="00C26778">
        <w:t>Assumptions and Constraints</w:t>
      </w:r>
      <w:bookmarkEnd w:id="19"/>
      <w:bookmarkEnd w:id="20"/>
    </w:p>
    <w:p w14:paraId="18428F4B" w14:textId="2F63D98E" w:rsidR="001032CB" w:rsidRPr="000977BC" w:rsidRDefault="000977BC" w:rsidP="0060737B">
      <w:pPr>
        <w:pStyle w:val="BodyText"/>
      </w:pPr>
      <w:r>
        <w:t xml:space="preserve">As college students each with our own individual </w:t>
      </w:r>
      <w:r w:rsidR="008A7C89">
        <w:t xml:space="preserve">engineering schedules, </w:t>
      </w:r>
      <w:r w:rsidR="00DD11DD">
        <w:t xml:space="preserve">schedules may be </w:t>
      </w:r>
      <w:r w:rsidR="009652DE">
        <w:t>a</w:t>
      </w:r>
      <w:r w:rsidR="0060737B">
        <w:t xml:space="preserve"> constraint, especially for meetings during the week. </w:t>
      </w:r>
      <w:r w:rsidR="009B47CD">
        <w:t>Because of this, we will have to all work around a consistent weekend schedule for meetings</w:t>
      </w:r>
      <w:r w:rsidR="001032CB">
        <w:t xml:space="preserve"> and </w:t>
      </w:r>
      <w:r w:rsidR="00B77025">
        <w:t xml:space="preserve">project </w:t>
      </w:r>
      <w:r w:rsidR="00F23BE1">
        <w:t>additions</w:t>
      </w:r>
      <w:r w:rsidR="001032CB">
        <w:t>.</w:t>
      </w:r>
    </w:p>
    <w:p w14:paraId="5AA78968" w14:textId="3A3F5277" w:rsidR="005347E7" w:rsidRPr="000F3116" w:rsidRDefault="005347E7" w:rsidP="005347E7">
      <w:pPr>
        <w:pStyle w:val="BodyText"/>
        <w:rPr>
          <w:color w:val="000000" w:themeColor="text1"/>
          <w:vertAlign w:val="superscript"/>
        </w:rPr>
      </w:pPr>
      <w:r>
        <w:t xml:space="preserve">As we are working on team documentation through </w:t>
      </w:r>
      <w:r w:rsidR="0041042B">
        <w:t xml:space="preserve">global workspaces, our </w:t>
      </w:r>
      <w:r w:rsidR="001F7E65">
        <w:t xml:space="preserve">location for meetings is also a constraint that we </w:t>
      </w:r>
      <w:r w:rsidR="0030191E">
        <w:t>must</w:t>
      </w:r>
      <w:r w:rsidR="001F7E65">
        <w:t xml:space="preserve"> be aware of. Not only will the location </w:t>
      </w:r>
      <w:r w:rsidR="00DC1222">
        <w:t>need to</w:t>
      </w:r>
      <w:r w:rsidR="001F7E65">
        <w:t xml:space="preserve"> be </w:t>
      </w:r>
      <w:r w:rsidR="00DC1222">
        <w:t>accommodating</w:t>
      </w:r>
      <w:r w:rsidR="00750089">
        <w:t xml:space="preserve"> </w:t>
      </w:r>
      <w:r w:rsidR="00425837">
        <w:t>of</w:t>
      </w:r>
      <w:r w:rsidR="00920DA1">
        <w:t xml:space="preserve"> multiple</w:t>
      </w:r>
      <w:r w:rsidR="00750089">
        <w:t xml:space="preserve"> </w:t>
      </w:r>
      <w:r w:rsidR="003F50A6">
        <w:t xml:space="preserve">computers that </w:t>
      </w:r>
      <w:r w:rsidR="00BF72D1">
        <w:t xml:space="preserve">need to be charged but also have </w:t>
      </w:r>
      <w:r w:rsidR="00D40D51">
        <w:t xml:space="preserve">sufficient Wi-Fi to meet the needs of </w:t>
      </w:r>
      <w:r w:rsidR="003D4E99">
        <w:t>global documentation</w:t>
      </w:r>
      <w:r w:rsidR="00606555">
        <w:t xml:space="preserve"> as so our </w:t>
      </w:r>
      <w:r w:rsidR="00606555" w:rsidRPr="00647489">
        <w:rPr>
          <w:color w:val="000000" w:themeColor="text1"/>
        </w:rPr>
        <w:t>progress is not limited by our location</w:t>
      </w:r>
      <w:r w:rsidR="003D4E99" w:rsidRPr="00647489">
        <w:rPr>
          <w:color w:val="000000" w:themeColor="text1"/>
        </w:rPr>
        <w:t>.</w:t>
      </w:r>
    </w:p>
    <w:p w14:paraId="22BEF66A" w14:textId="2DCC406C" w:rsidR="009F675B" w:rsidRPr="00647489" w:rsidRDefault="00E918C5" w:rsidP="009F675B">
      <w:pPr>
        <w:pStyle w:val="Heading2"/>
        <w:rPr>
          <w:color w:val="000000" w:themeColor="text1"/>
        </w:rPr>
      </w:pPr>
      <w:bookmarkStart w:id="21" w:name="_Toc524312835"/>
      <w:bookmarkStart w:id="22" w:name="_Toc146471212"/>
      <w:r w:rsidRPr="00647489">
        <w:rPr>
          <w:color w:val="000000" w:themeColor="text1"/>
        </w:rPr>
        <w:t>Project Deliverables</w:t>
      </w:r>
      <w:bookmarkEnd w:id="21"/>
      <w:bookmarkEnd w:id="22"/>
    </w:p>
    <w:p w14:paraId="00CCB5E3" w14:textId="2EA0A462" w:rsidR="009F675B" w:rsidRPr="00C26778" w:rsidRDefault="009F675B" w:rsidP="009F675B">
      <w:pPr>
        <w:pStyle w:val="BodyText"/>
      </w:pPr>
      <w:r w:rsidRPr="00C26778">
        <w:t xml:space="preserve">Deliverables for each project phase are identified in the </w:t>
      </w:r>
      <w:r w:rsidR="00DC52E4">
        <w:t xml:space="preserve">within the appropriate requirements </w:t>
      </w:r>
      <w:r w:rsidR="007D4172">
        <w:t>engineering and</w:t>
      </w:r>
      <w:r w:rsidR="0041770C">
        <w:t xml:space="preserve"> class-provided </w:t>
      </w:r>
      <w:r w:rsidR="00DC52E4">
        <w:t>document</w:t>
      </w:r>
      <w:r w:rsidR="0041770C">
        <w:t>s</w:t>
      </w:r>
      <w:r w:rsidRPr="00C26778">
        <w:t xml:space="preserve">.  Deliverables are delivered towards the end of the iteration, as specified in section </w:t>
      </w:r>
      <w:r w:rsidRPr="00C26778">
        <w:rPr>
          <w:i/>
          <w:iCs/>
        </w:rPr>
        <w:t>4.2.4 Project Schedule</w:t>
      </w:r>
      <w:r w:rsidRPr="00C26778">
        <w:t>.</w:t>
      </w:r>
      <w:r w:rsidR="00F400AD">
        <w:t xml:space="preserve">  The final project is aiming to be delivered by the </w:t>
      </w:r>
      <w:r w:rsidR="00C95651">
        <w:t xml:space="preserve">first week of </w:t>
      </w:r>
      <w:r w:rsidR="00271E50">
        <w:t>December.</w:t>
      </w:r>
    </w:p>
    <w:p w14:paraId="486A6E60" w14:textId="77777777" w:rsidR="009F675B" w:rsidRPr="00C26778" w:rsidRDefault="009F675B" w:rsidP="009F675B">
      <w:pPr>
        <w:pStyle w:val="Heading2"/>
      </w:pPr>
      <w:bookmarkStart w:id="23" w:name="_Toc524312836"/>
      <w:bookmarkStart w:id="24" w:name="_Toc146471213"/>
      <w:r w:rsidRPr="00C26778">
        <w:t>Evolution of the Software Development Plan</w:t>
      </w:r>
      <w:bookmarkEnd w:id="23"/>
      <w:bookmarkEnd w:id="24"/>
    </w:p>
    <w:p w14:paraId="5A8D878E" w14:textId="587D88E3" w:rsidR="008C78B5" w:rsidRDefault="009F675B" w:rsidP="009F675B">
      <w:pPr>
        <w:pStyle w:val="BodyText"/>
      </w:pPr>
      <w:r w:rsidRPr="00C26778">
        <w:t xml:space="preserve">The </w:t>
      </w:r>
      <w:r w:rsidRPr="00C26778">
        <w:rPr>
          <w:i/>
          <w:iCs/>
        </w:rPr>
        <w:t>Software Development Plan</w:t>
      </w:r>
      <w:r w:rsidRPr="00C26778">
        <w:t xml:space="preserve"> will be revised prior to the start of each Iteration phase.</w:t>
      </w:r>
      <w:r w:rsidR="004E6B8C">
        <w:t xml:space="preserve"> </w:t>
      </w:r>
      <w:r w:rsidR="008D6CC2">
        <w:t>More deta</w:t>
      </w:r>
      <w:r w:rsidR="00FC290A">
        <w:t xml:space="preserve">ils can be found </w:t>
      </w:r>
      <w:r w:rsidR="00A36B47">
        <w:t>in section 4.2.</w:t>
      </w:r>
      <w:r w:rsidR="00FD6A4A">
        <w:t xml:space="preserve"> When a major version change occurs, the </w:t>
      </w:r>
      <w:r w:rsidR="003C7357">
        <w:t xml:space="preserve">second number in the </w:t>
      </w:r>
      <w:r w:rsidR="00B510BC">
        <w:t>version number will increase (</w:t>
      </w:r>
      <w:r w:rsidR="008C78B5">
        <w:t>v</w:t>
      </w:r>
      <w:r w:rsidR="00B510BC">
        <w:t xml:space="preserve">1.0 -&gt; </w:t>
      </w:r>
      <w:r w:rsidR="008C78B5">
        <w:t>v</w:t>
      </w:r>
      <w:r w:rsidR="00B510BC">
        <w:t xml:space="preserve">1.1). </w:t>
      </w:r>
    </w:p>
    <w:p w14:paraId="00BE27FB" w14:textId="000ADDBB" w:rsidR="009F675B" w:rsidRPr="00C26778" w:rsidRDefault="00FD6A4A" w:rsidP="009F675B">
      <w:pPr>
        <w:pStyle w:val="BodyText"/>
      </w:pPr>
      <w:r>
        <w:t>Changes can also occur when needed in between or in the middle of phases as change</w:t>
      </w:r>
      <w:r w:rsidR="00BC7BD5">
        <w:t>s</w:t>
      </w:r>
      <w:r>
        <w:t xml:space="preserve"> need to be made to the overall development process. </w:t>
      </w:r>
      <w:r w:rsidR="00B510BC">
        <w:t xml:space="preserve">For these changes, </w:t>
      </w:r>
      <w:r w:rsidR="006E4B35">
        <w:t>the third number in the version will be increased (</w:t>
      </w:r>
      <w:r w:rsidR="008C78B5">
        <w:t>v1.0 -&gt; v</w:t>
      </w:r>
      <w:r w:rsidR="006E4B35">
        <w:t>1.0.1)</w:t>
      </w:r>
    </w:p>
    <w:p w14:paraId="1A107FEF" w14:textId="77777777" w:rsidR="009F675B" w:rsidRPr="00C26778" w:rsidRDefault="009F675B" w:rsidP="009F675B">
      <w:pPr>
        <w:pStyle w:val="Heading1"/>
      </w:pPr>
      <w:bookmarkStart w:id="25" w:name="_Toc524312837"/>
      <w:bookmarkStart w:id="26" w:name="_Toc146471214"/>
      <w:r w:rsidRPr="00C26778">
        <w:t>Project Organization</w:t>
      </w:r>
      <w:bookmarkEnd w:id="25"/>
      <w:bookmarkEnd w:id="26"/>
    </w:p>
    <w:p w14:paraId="0608ACB3" w14:textId="77777777" w:rsidR="009F675B" w:rsidRDefault="009F675B" w:rsidP="009F675B">
      <w:pPr>
        <w:pStyle w:val="Heading2"/>
      </w:pPr>
      <w:bookmarkStart w:id="27" w:name="_Toc524312838"/>
      <w:bookmarkStart w:id="28" w:name="_Toc146471215"/>
      <w:r w:rsidRPr="00C26778">
        <w:t>Organizational Structure</w:t>
      </w:r>
      <w:bookmarkEnd w:id="27"/>
      <w:bookmarkEnd w:id="28"/>
    </w:p>
    <w:p w14:paraId="44CCB6D8" w14:textId="57D1C6B6" w:rsidR="00AA37CA" w:rsidRDefault="006E6195" w:rsidP="00383F1E">
      <w:pPr>
        <w:pStyle w:val="BodyText"/>
      </w:pPr>
      <w:r>
        <w:t xml:space="preserve">The team will be led by a Team Administrator which will be assisted </w:t>
      </w:r>
      <w:r w:rsidR="00D67CF6">
        <w:t>in their duties by</w:t>
      </w:r>
      <w:r>
        <w:t xml:space="preserve"> a</w:t>
      </w:r>
      <w:r w:rsidR="00E33252">
        <w:t xml:space="preserve">n </w:t>
      </w:r>
      <w:r w:rsidR="00D67CF6">
        <w:t>Assistant Team Administrator</w:t>
      </w:r>
      <w:r w:rsidR="00B372A4">
        <w:t xml:space="preserve">. </w:t>
      </w:r>
      <w:r w:rsidR="00A72CD2">
        <w:t>The</w:t>
      </w:r>
      <w:r w:rsidR="002A7CF8">
        <w:t>re will be a Requirements and Quality</w:t>
      </w:r>
      <w:r w:rsidR="00A72CD2">
        <w:t xml:space="preserve"> </w:t>
      </w:r>
      <w:r w:rsidR="00102AFE">
        <w:t xml:space="preserve">Lead who will be responsible for </w:t>
      </w:r>
      <w:r w:rsidR="009C6DB8">
        <w:t xml:space="preserve">the </w:t>
      </w:r>
      <w:r w:rsidR="00A72CD2">
        <w:t>elicitation and documentation of requirements</w:t>
      </w:r>
      <w:r w:rsidR="000017B6">
        <w:t xml:space="preserve"> and</w:t>
      </w:r>
      <w:r w:rsidR="00A72CD2">
        <w:t xml:space="preserve"> the </w:t>
      </w:r>
      <w:r w:rsidR="00054D98">
        <w:t xml:space="preserve">assurance of </w:t>
      </w:r>
      <w:r w:rsidR="00A37ECD">
        <w:t>project quality</w:t>
      </w:r>
      <w:r w:rsidR="000017B6">
        <w:t xml:space="preserve"> and conformity to requirements.</w:t>
      </w:r>
      <w:r w:rsidR="009C6DB8">
        <w:t xml:space="preserve"> </w:t>
      </w:r>
      <w:r w:rsidR="00A72CD2">
        <w:t xml:space="preserve">The </w:t>
      </w:r>
      <w:r w:rsidR="00100CED">
        <w:t xml:space="preserve">Design Lead will develop a process and plan for project execution and completion and the Technical Lead will lead the actual implementation of that process and plan. </w:t>
      </w:r>
      <w:r w:rsidR="0059360B">
        <w:t xml:space="preserve">Any team member may assist and be utilized by any other member in the completion of their duties. </w:t>
      </w:r>
    </w:p>
    <w:p w14:paraId="68C47B19" w14:textId="25C10890" w:rsidR="007C7FBD" w:rsidRPr="007C7FBD" w:rsidRDefault="00AA37CA" w:rsidP="00AA37CA">
      <w:pPr>
        <w:pStyle w:val="Heading2"/>
        <w:rPr>
          <w:rStyle w:val="textlayer--absolute"/>
        </w:rPr>
      </w:pPr>
      <w:bookmarkStart w:id="29" w:name="_Toc146471216"/>
      <w:r w:rsidRPr="007C7FBD">
        <w:rPr>
          <w:rStyle w:val="textlayer--absolute"/>
          <w:rFonts w:cs="Arial"/>
        </w:rPr>
        <w:t>External Interfaces</w:t>
      </w:r>
      <w:bookmarkEnd w:id="29"/>
    </w:p>
    <w:p w14:paraId="027B199E" w14:textId="725FA11C" w:rsidR="007C7FBD" w:rsidRPr="00383F1E" w:rsidRDefault="00AA37CA" w:rsidP="00383F1E">
      <w:pPr>
        <w:ind w:firstLine="720"/>
        <w:rPr>
          <w:sz w:val="22"/>
          <w:szCs w:val="22"/>
        </w:rPr>
      </w:pPr>
      <w:r w:rsidRPr="00142017">
        <w:rPr>
          <w:rStyle w:val="textlayer--absolute"/>
          <w:sz w:val="22"/>
          <w:szCs w:val="22"/>
        </w:rPr>
        <w:t>N</w:t>
      </w:r>
      <w:r w:rsidRPr="00DB780F">
        <w:rPr>
          <w:rStyle w:val="textlayer--absolute"/>
          <w:sz w:val="22"/>
          <w:szCs w:val="22"/>
        </w:rPr>
        <w:t>/A</w:t>
      </w:r>
    </w:p>
    <w:p w14:paraId="67C3E7C2" w14:textId="5DE534D7" w:rsidR="009F675B" w:rsidRPr="00C26778" w:rsidRDefault="00E918C5" w:rsidP="001D58F5">
      <w:pPr>
        <w:pStyle w:val="Heading2"/>
      </w:pPr>
      <w:bookmarkStart w:id="30" w:name="_Toc524312840"/>
      <w:bookmarkStart w:id="31" w:name="_Toc146471217"/>
      <w:r w:rsidRPr="00C26778">
        <w:t>Roles and Responsibilities</w:t>
      </w:r>
      <w:bookmarkEnd w:id="30"/>
      <w:bookmarkEnd w:id="31"/>
      <w:r w:rsidR="009F780F">
        <w:t xml:space="preserve"> </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9F675B" w:rsidRPr="00C26778" w14:paraId="1C20594F"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19EE314" w14:textId="77777777" w:rsidR="009F675B" w:rsidRPr="00C26778" w:rsidRDefault="009F675B">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77A5BCC" w14:textId="77777777" w:rsidR="009F675B" w:rsidRPr="00C26778" w:rsidRDefault="009F675B">
            <w:pPr>
              <w:rPr>
                <w:sz w:val="24"/>
                <w:szCs w:val="24"/>
              </w:rPr>
            </w:pPr>
            <w:r w:rsidRPr="00C26778">
              <w:rPr>
                <w:b/>
                <w:bCs/>
              </w:rPr>
              <w:t xml:space="preserve">Unified Process for </w:t>
            </w:r>
            <w:proofErr w:type="spellStart"/>
            <w:r w:rsidRPr="00C26778">
              <w:rPr>
                <w:b/>
                <w:bCs/>
              </w:rPr>
              <w:t>EDUcation</w:t>
            </w:r>
            <w:proofErr w:type="spellEnd"/>
            <w:r w:rsidRPr="00C26778">
              <w:rPr>
                <w:b/>
                <w:bCs/>
              </w:rPr>
              <w:t xml:space="preserve"> Role</w:t>
            </w:r>
          </w:p>
        </w:tc>
      </w:tr>
      <w:tr w:rsidR="009F675B" w:rsidRPr="00C26778" w14:paraId="344DCF4E"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BB1C77" w14:textId="77777777" w:rsidR="009F675B" w:rsidRPr="004C0BF8" w:rsidRDefault="005A1838">
            <w:pPr>
              <w:rPr>
                <w:b/>
                <w:szCs w:val="24"/>
              </w:rPr>
            </w:pPr>
            <w:r w:rsidRPr="004C0BF8">
              <w:rPr>
                <w:b/>
                <w:szCs w:val="24"/>
              </w:rPr>
              <w:t xml:space="preserve">Michael </w:t>
            </w:r>
            <w:proofErr w:type="spellStart"/>
            <w:r w:rsidRPr="004C0BF8">
              <w:rPr>
                <w:b/>
                <w:szCs w:val="24"/>
              </w:rPr>
              <w:t>Stang</w:t>
            </w:r>
            <w:proofErr w:type="spellEnd"/>
          </w:p>
          <w:p w14:paraId="251434E5" w14:textId="77777777" w:rsidR="00D4776E" w:rsidRDefault="00D4776E">
            <w:pPr>
              <w:rPr>
                <w:szCs w:val="24"/>
              </w:rPr>
            </w:pPr>
          </w:p>
          <w:p w14:paraId="5C06537E" w14:textId="30A8CE5B" w:rsidR="003D695D" w:rsidRDefault="003D695D">
            <w:pPr>
              <w:rPr>
                <w:szCs w:val="24"/>
              </w:rPr>
            </w:pPr>
            <w:r>
              <w:rPr>
                <w:szCs w:val="24"/>
              </w:rPr>
              <w:t>Contact Info:</w:t>
            </w:r>
          </w:p>
          <w:p w14:paraId="32C8B3E3" w14:textId="77777777" w:rsidR="003D695D" w:rsidRDefault="003D695D" w:rsidP="003D695D">
            <w:pPr>
              <w:pStyle w:val="ListParagraph"/>
              <w:ind w:left="360"/>
              <w:rPr>
                <w:szCs w:val="24"/>
              </w:rPr>
            </w:pPr>
            <w:r>
              <w:rPr>
                <w:szCs w:val="24"/>
              </w:rPr>
              <w:t>520-279-6603</w:t>
            </w:r>
          </w:p>
          <w:p w14:paraId="3D4B7152" w14:textId="34FDE515" w:rsidR="002C1680" w:rsidRDefault="002C1680" w:rsidP="002C1680">
            <w:pPr>
              <w:pStyle w:val="ListParagraph"/>
              <w:ind w:left="360"/>
              <w:rPr>
                <w:szCs w:val="24"/>
              </w:rPr>
            </w:pPr>
            <w:hyperlink r:id="rId9" w:history="1">
              <w:r w:rsidRPr="00EA390E">
                <w:rPr>
                  <w:rStyle w:val="Hyperlink"/>
                  <w:szCs w:val="24"/>
                </w:rPr>
                <w:t>michael.stang@ku.edu</w:t>
              </w:r>
            </w:hyperlink>
          </w:p>
          <w:p w14:paraId="357D7C6F" w14:textId="37B1DD1A" w:rsidR="008D3CF8" w:rsidRDefault="008D3CF8" w:rsidP="008D3CF8">
            <w:pPr>
              <w:rPr>
                <w:szCs w:val="24"/>
              </w:rPr>
            </w:pPr>
            <w:r>
              <w:rPr>
                <w:szCs w:val="24"/>
              </w:rPr>
              <w:t>Availability:</w:t>
            </w:r>
          </w:p>
          <w:p w14:paraId="7278F866" w14:textId="7B0E091E" w:rsidR="008D3CF8" w:rsidRDefault="00D4776E" w:rsidP="008D3CF8">
            <w:pPr>
              <w:pStyle w:val="ListParagraph"/>
              <w:ind w:left="360"/>
              <w:rPr>
                <w:szCs w:val="24"/>
              </w:rPr>
            </w:pPr>
            <w:r>
              <w:rPr>
                <w:szCs w:val="24"/>
              </w:rPr>
              <w:t>Mon, Fri, Sat, and Sun All Day</w:t>
            </w:r>
          </w:p>
          <w:p w14:paraId="3309D163" w14:textId="016EB8BA" w:rsidR="00D4776E" w:rsidRDefault="00D4776E" w:rsidP="008D3CF8">
            <w:pPr>
              <w:pStyle w:val="ListParagraph"/>
              <w:ind w:left="360"/>
              <w:rPr>
                <w:szCs w:val="24"/>
              </w:rPr>
            </w:pPr>
            <w:r>
              <w:rPr>
                <w:szCs w:val="24"/>
              </w:rPr>
              <w:t>W</w:t>
            </w:r>
            <w:r w:rsidR="006E6AAC">
              <w:rPr>
                <w:szCs w:val="24"/>
              </w:rPr>
              <w:t>ed</w:t>
            </w:r>
            <w:r>
              <w:rPr>
                <w:szCs w:val="24"/>
              </w:rPr>
              <w:t xml:space="preserve"> After 4</w:t>
            </w:r>
            <w:r w:rsidR="006E6AAC">
              <w:rPr>
                <w:szCs w:val="24"/>
              </w:rPr>
              <w:t>pm</w:t>
            </w:r>
          </w:p>
          <w:p w14:paraId="2B4205B9" w14:textId="287B6BE0" w:rsidR="00EB13CD" w:rsidRPr="00EB13CD" w:rsidRDefault="00EB13CD" w:rsidP="00EB13CD">
            <w:pPr>
              <w:rPr>
                <w:szCs w:val="24"/>
              </w:rPr>
            </w:pPr>
            <w:r>
              <w:rPr>
                <w:szCs w:val="24"/>
              </w:rPr>
              <w:t>Expertise:</w:t>
            </w:r>
          </w:p>
          <w:p w14:paraId="1FC35969" w14:textId="78407961" w:rsidR="008D3CF8" w:rsidRDefault="008747AF" w:rsidP="00EB13CD">
            <w:pPr>
              <w:pStyle w:val="ListParagraph"/>
              <w:ind w:left="360"/>
              <w:rPr>
                <w:szCs w:val="24"/>
              </w:rPr>
            </w:pPr>
            <w:r>
              <w:rPr>
                <w:szCs w:val="24"/>
              </w:rPr>
              <w:t>Leadership</w:t>
            </w:r>
          </w:p>
          <w:p w14:paraId="0F1861AF" w14:textId="3522A60E" w:rsidR="00891FB2" w:rsidRDefault="00891FB2" w:rsidP="00EB13CD">
            <w:pPr>
              <w:pStyle w:val="ListParagraph"/>
              <w:ind w:left="360"/>
              <w:rPr>
                <w:szCs w:val="24"/>
              </w:rPr>
            </w:pPr>
            <w:r>
              <w:rPr>
                <w:szCs w:val="24"/>
              </w:rPr>
              <w:t>Communicatio</w:t>
            </w:r>
            <w:r w:rsidR="008747AF">
              <w:rPr>
                <w:szCs w:val="24"/>
              </w:rPr>
              <w:t>n</w:t>
            </w:r>
          </w:p>
          <w:p w14:paraId="4E13185B" w14:textId="751408F9" w:rsidR="008747AF" w:rsidRDefault="00F52D01" w:rsidP="00EB13CD">
            <w:pPr>
              <w:pStyle w:val="ListParagraph"/>
              <w:ind w:left="360"/>
              <w:rPr>
                <w:szCs w:val="24"/>
              </w:rPr>
            </w:pPr>
            <w:r>
              <w:rPr>
                <w:szCs w:val="24"/>
              </w:rPr>
              <w:t>Time Management</w:t>
            </w:r>
          </w:p>
          <w:p w14:paraId="200EE805" w14:textId="677C9DE8" w:rsidR="002C1680" w:rsidRPr="002C1680" w:rsidRDefault="00EA23BB" w:rsidP="00CC4F5B">
            <w:pPr>
              <w:pStyle w:val="ListParagraph"/>
              <w:ind w:left="360"/>
              <w:rPr>
                <w:szCs w:val="24"/>
              </w:rPr>
            </w:pPr>
            <w:r>
              <w:rPr>
                <w:szCs w:val="24"/>
              </w:rPr>
              <w:t>Programming</w:t>
            </w:r>
          </w:p>
        </w:tc>
        <w:tc>
          <w:tcPr>
            <w:tcW w:w="2988" w:type="pct"/>
            <w:tcBorders>
              <w:top w:val="outset" w:sz="6" w:space="0" w:color="auto"/>
              <w:left w:val="outset" w:sz="6" w:space="0" w:color="auto"/>
              <w:bottom w:val="outset" w:sz="6" w:space="0" w:color="auto"/>
              <w:right w:val="outset" w:sz="6" w:space="0" w:color="auto"/>
            </w:tcBorders>
            <w:vAlign w:val="center"/>
          </w:tcPr>
          <w:p w14:paraId="6A92AAF5" w14:textId="77777777" w:rsidR="00AE59CE" w:rsidRPr="004B07AF" w:rsidRDefault="00FA35AA" w:rsidP="00AE59CE">
            <w:pPr>
              <w:rPr>
                <w:b/>
                <w:szCs w:val="24"/>
              </w:rPr>
            </w:pPr>
            <w:r w:rsidRPr="004B07AF">
              <w:rPr>
                <w:b/>
                <w:szCs w:val="24"/>
              </w:rPr>
              <w:t>Team Administrator</w:t>
            </w:r>
          </w:p>
          <w:p w14:paraId="7B4E321B" w14:textId="4C7F268D" w:rsidR="00AE59CE" w:rsidRPr="00AE59CE" w:rsidRDefault="00AE59CE" w:rsidP="002F1212">
            <w:pPr>
              <w:pStyle w:val="ListParagraph"/>
              <w:numPr>
                <w:ilvl w:val="0"/>
                <w:numId w:val="6"/>
              </w:numPr>
              <w:rPr>
                <w:szCs w:val="24"/>
              </w:rPr>
            </w:pPr>
            <w:r w:rsidRPr="00AE59CE">
              <w:rPr>
                <w:szCs w:val="24"/>
              </w:rPr>
              <w:t>Organizing &amp; leading team meetings</w:t>
            </w:r>
          </w:p>
          <w:p w14:paraId="01E52887" w14:textId="1DACA5C0" w:rsidR="00AE59CE" w:rsidRPr="00AE59CE" w:rsidRDefault="00AE59CE" w:rsidP="002F1212">
            <w:pPr>
              <w:pStyle w:val="ListParagraph"/>
              <w:numPr>
                <w:ilvl w:val="0"/>
                <w:numId w:val="6"/>
              </w:numPr>
              <w:rPr>
                <w:szCs w:val="24"/>
              </w:rPr>
            </w:pPr>
            <w:r w:rsidRPr="00AE59CE">
              <w:rPr>
                <w:szCs w:val="24"/>
              </w:rPr>
              <w:t>Establishing agendas &amp; setting internal deadlines</w:t>
            </w:r>
          </w:p>
          <w:p w14:paraId="05A37A5A" w14:textId="092A3FB1" w:rsidR="00AE59CE" w:rsidRPr="00AE59CE" w:rsidRDefault="00AE59CE" w:rsidP="002F1212">
            <w:pPr>
              <w:pStyle w:val="ListParagraph"/>
              <w:numPr>
                <w:ilvl w:val="0"/>
                <w:numId w:val="6"/>
              </w:numPr>
              <w:rPr>
                <w:szCs w:val="24"/>
              </w:rPr>
            </w:pPr>
            <w:r w:rsidRPr="00AE59CE">
              <w:rPr>
                <w:szCs w:val="24"/>
              </w:rPr>
              <w:t>Ensuring proper communication between roles</w:t>
            </w:r>
          </w:p>
          <w:p w14:paraId="5D6997C8" w14:textId="408B9F34" w:rsidR="00AE59CE" w:rsidRPr="00AE59CE" w:rsidRDefault="00AE59CE" w:rsidP="002F1212">
            <w:pPr>
              <w:pStyle w:val="ListParagraph"/>
              <w:numPr>
                <w:ilvl w:val="0"/>
                <w:numId w:val="6"/>
              </w:numPr>
              <w:rPr>
                <w:szCs w:val="24"/>
              </w:rPr>
            </w:pPr>
            <w:r w:rsidRPr="00AE59CE">
              <w:rPr>
                <w:szCs w:val="24"/>
              </w:rPr>
              <w:t xml:space="preserve">Coordinating with stakeholders </w:t>
            </w:r>
          </w:p>
          <w:p w14:paraId="36F0BE0E" w14:textId="65E8E32F" w:rsidR="00AE59CE" w:rsidRPr="00AE59CE" w:rsidRDefault="00AE59CE" w:rsidP="002F1212">
            <w:pPr>
              <w:pStyle w:val="ListParagraph"/>
              <w:numPr>
                <w:ilvl w:val="0"/>
                <w:numId w:val="6"/>
              </w:numPr>
              <w:rPr>
                <w:szCs w:val="24"/>
              </w:rPr>
            </w:pPr>
            <w:r w:rsidRPr="00AE59CE">
              <w:rPr>
                <w:szCs w:val="24"/>
              </w:rPr>
              <w:t xml:space="preserve">General team communication with outside entities, in particular </w:t>
            </w:r>
            <w:proofErr w:type="gramStart"/>
            <w:r w:rsidRPr="00AE59CE">
              <w:rPr>
                <w:szCs w:val="24"/>
              </w:rPr>
              <w:t>in regard to</w:t>
            </w:r>
            <w:proofErr w:type="gramEnd"/>
            <w:r w:rsidRPr="00AE59CE">
              <w:rPr>
                <w:szCs w:val="24"/>
              </w:rPr>
              <w:t xml:space="preserve"> internal relations</w:t>
            </w:r>
          </w:p>
          <w:p w14:paraId="76E7C3C2" w14:textId="2DB2D3CC" w:rsidR="00AE59CE" w:rsidRPr="00AE59CE" w:rsidRDefault="00AE59CE" w:rsidP="002F1212">
            <w:pPr>
              <w:pStyle w:val="ListParagraph"/>
              <w:numPr>
                <w:ilvl w:val="0"/>
                <w:numId w:val="6"/>
              </w:numPr>
              <w:rPr>
                <w:szCs w:val="24"/>
              </w:rPr>
            </w:pPr>
            <w:r w:rsidRPr="00AE59CE">
              <w:rPr>
                <w:szCs w:val="24"/>
              </w:rPr>
              <w:t>Assisting where needed</w:t>
            </w:r>
          </w:p>
        </w:tc>
      </w:tr>
      <w:tr w:rsidR="009F675B" w:rsidRPr="00C26778" w14:paraId="6204DE8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35BCDC3" w14:textId="77777777" w:rsidR="00E918C5" w:rsidRDefault="005A1838">
            <w:pPr>
              <w:rPr>
                <w:b/>
                <w:bCs/>
                <w:szCs w:val="24"/>
              </w:rPr>
            </w:pPr>
            <w:r w:rsidRPr="004B07AF">
              <w:rPr>
                <w:b/>
                <w:szCs w:val="24"/>
              </w:rPr>
              <w:t>Jack Bauer</w:t>
            </w:r>
          </w:p>
          <w:p w14:paraId="74A52E5A" w14:textId="77777777" w:rsidR="00296B62" w:rsidRDefault="00296B62">
            <w:pPr>
              <w:rPr>
                <w:szCs w:val="24"/>
              </w:rPr>
            </w:pPr>
          </w:p>
          <w:p w14:paraId="35CB7968" w14:textId="77777777" w:rsidR="004B07AF" w:rsidRDefault="004B07AF">
            <w:pPr>
              <w:rPr>
                <w:szCs w:val="24"/>
              </w:rPr>
            </w:pPr>
            <w:r>
              <w:rPr>
                <w:szCs w:val="24"/>
              </w:rPr>
              <w:t>Contact Info:</w:t>
            </w:r>
          </w:p>
          <w:p w14:paraId="38894689" w14:textId="08548F6D" w:rsidR="004B07AF" w:rsidRDefault="007050FA">
            <w:pPr>
              <w:rPr>
                <w:szCs w:val="24"/>
              </w:rPr>
            </w:pPr>
            <w:r>
              <w:rPr>
                <w:szCs w:val="24"/>
              </w:rPr>
              <w:t xml:space="preserve">      </w:t>
            </w:r>
            <w:r w:rsidR="004B07AF">
              <w:rPr>
                <w:szCs w:val="24"/>
              </w:rPr>
              <w:t>314-221-7656</w:t>
            </w:r>
          </w:p>
          <w:p w14:paraId="72AB7600" w14:textId="40EFF0D3" w:rsidR="004B07AF" w:rsidRDefault="007050FA">
            <w:pPr>
              <w:rPr>
                <w:szCs w:val="24"/>
              </w:rPr>
            </w:pPr>
            <w:r>
              <w:rPr>
                <w:szCs w:val="24"/>
              </w:rPr>
              <w:t xml:space="preserve">      </w:t>
            </w:r>
            <w:hyperlink r:id="rId10" w:history="1">
              <w:r w:rsidRPr="005907E2">
                <w:rPr>
                  <w:rStyle w:val="Hyperlink"/>
                  <w:szCs w:val="24"/>
                </w:rPr>
                <w:t>jack.bauer@ku.edu</w:t>
              </w:r>
            </w:hyperlink>
          </w:p>
          <w:p w14:paraId="3DEC2C99" w14:textId="3A6FBC02" w:rsidR="007050FA" w:rsidRDefault="007050FA">
            <w:pPr>
              <w:rPr>
                <w:szCs w:val="24"/>
              </w:rPr>
            </w:pPr>
            <w:r>
              <w:rPr>
                <w:szCs w:val="24"/>
              </w:rPr>
              <w:t>Availability:</w:t>
            </w:r>
          </w:p>
          <w:p w14:paraId="65C2877F" w14:textId="0472391F" w:rsidR="000C48E3" w:rsidRDefault="007050FA">
            <w:pPr>
              <w:rPr>
                <w:szCs w:val="24"/>
              </w:rPr>
            </w:pPr>
            <w:r>
              <w:rPr>
                <w:szCs w:val="24"/>
              </w:rPr>
              <w:t xml:space="preserve">      M</w:t>
            </w:r>
            <w:r w:rsidR="000C48E3">
              <w:rPr>
                <w:szCs w:val="24"/>
              </w:rPr>
              <w:t>on</w:t>
            </w:r>
            <w:r w:rsidR="003D4FE7">
              <w:rPr>
                <w:szCs w:val="24"/>
              </w:rPr>
              <w:t xml:space="preserve"> after 3pm</w:t>
            </w:r>
          </w:p>
          <w:p w14:paraId="5A10B6F0" w14:textId="3C1D4050" w:rsidR="003D4FE7" w:rsidRDefault="003D4FE7">
            <w:pPr>
              <w:rPr>
                <w:szCs w:val="24"/>
              </w:rPr>
            </w:pPr>
            <w:r>
              <w:rPr>
                <w:szCs w:val="24"/>
              </w:rPr>
              <w:t xml:space="preserve">      Wed after 3pm</w:t>
            </w:r>
          </w:p>
          <w:p w14:paraId="33831718" w14:textId="77777777" w:rsidR="00FA43E0" w:rsidRDefault="003D4FE7">
            <w:pPr>
              <w:rPr>
                <w:szCs w:val="24"/>
              </w:rPr>
            </w:pPr>
            <w:r>
              <w:rPr>
                <w:szCs w:val="24"/>
              </w:rPr>
              <w:t xml:space="preserve">      Fri, Sat, Sun all day</w:t>
            </w:r>
          </w:p>
          <w:p w14:paraId="58EF8879" w14:textId="77777777" w:rsidR="007E44FE" w:rsidRDefault="007E44FE">
            <w:pPr>
              <w:rPr>
                <w:szCs w:val="24"/>
              </w:rPr>
            </w:pPr>
            <w:r>
              <w:rPr>
                <w:szCs w:val="24"/>
              </w:rPr>
              <w:t>Expertise:</w:t>
            </w:r>
          </w:p>
          <w:p w14:paraId="7B3F9D98" w14:textId="77777777" w:rsidR="007E44FE" w:rsidRDefault="007E44FE">
            <w:pPr>
              <w:rPr>
                <w:szCs w:val="24"/>
              </w:rPr>
            </w:pPr>
            <w:r>
              <w:rPr>
                <w:szCs w:val="24"/>
              </w:rPr>
              <w:t xml:space="preserve">      Logistics &amp; Organization</w:t>
            </w:r>
          </w:p>
          <w:p w14:paraId="450E6C9B" w14:textId="77777777" w:rsidR="00AA2957" w:rsidRDefault="00AA2957">
            <w:pPr>
              <w:rPr>
                <w:szCs w:val="24"/>
              </w:rPr>
            </w:pPr>
            <w:r>
              <w:rPr>
                <w:szCs w:val="24"/>
              </w:rPr>
              <w:t xml:space="preserve">      Documentation</w:t>
            </w:r>
          </w:p>
          <w:p w14:paraId="2816B77B" w14:textId="0A152770" w:rsidR="009F675B" w:rsidRPr="00A2700E" w:rsidRDefault="005447AB">
            <w:pPr>
              <w:rPr>
                <w:szCs w:val="24"/>
              </w:rPr>
            </w:pPr>
            <w:r>
              <w:rPr>
                <w:szCs w:val="24"/>
              </w:rPr>
              <w:t xml:space="preserve">      C++</w:t>
            </w:r>
            <w:r w:rsidR="001E69A7">
              <w:rPr>
                <w:szCs w:val="24"/>
              </w:rPr>
              <w:t xml:space="preserve"> &amp;</w:t>
            </w:r>
            <w:r>
              <w:rPr>
                <w:szCs w:val="24"/>
              </w:rPr>
              <w:t xml:space="preserve"> Microsoft </w:t>
            </w:r>
            <w:r w:rsidR="00B46ADA">
              <w:rPr>
                <w:szCs w:val="24"/>
              </w:rPr>
              <w:t>Office</w:t>
            </w:r>
          </w:p>
        </w:tc>
        <w:tc>
          <w:tcPr>
            <w:tcW w:w="2988" w:type="pct"/>
            <w:tcBorders>
              <w:top w:val="outset" w:sz="6" w:space="0" w:color="auto"/>
              <w:left w:val="outset" w:sz="6" w:space="0" w:color="auto"/>
              <w:bottom w:val="outset" w:sz="6" w:space="0" w:color="auto"/>
              <w:right w:val="outset" w:sz="6" w:space="0" w:color="auto"/>
            </w:tcBorders>
            <w:vAlign w:val="center"/>
          </w:tcPr>
          <w:p w14:paraId="65B40C82" w14:textId="77777777" w:rsidR="009F675B" w:rsidRPr="00D62216" w:rsidRDefault="00730F1E" w:rsidP="004B07AF">
            <w:pPr>
              <w:rPr>
                <w:b/>
                <w:szCs w:val="24"/>
              </w:rPr>
            </w:pPr>
            <w:r w:rsidRPr="00D62216">
              <w:rPr>
                <w:b/>
                <w:szCs w:val="24"/>
              </w:rPr>
              <w:t>Assistant Team Administrator</w:t>
            </w:r>
          </w:p>
          <w:p w14:paraId="0744F655" w14:textId="4200E9A6" w:rsidR="00D62216" w:rsidRPr="00D62216" w:rsidRDefault="00D62216" w:rsidP="002F1212">
            <w:pPr>
              <w:pStyle w:val="ListParagraph"/>
              <w:numPr>
                <w:ilvl w:val="0"/>
                <w:numId w:val="6"/>
              </w:numPr>
              <w:rPr>
                <w:szCs w:val="24"/>
              </w:rPr>
            </w:pPr>
            <w:r w:rsidRPr="00D62216">
              <w:rPr>
                <w:szCs w:val="24"/>
              </w:rPr>
              <w:t>Recording team meetings &amp; taking and posting minutes</w:t>
            </w:r>
          </w:p>
          <w:p w14:paraId="7BAAE1C2" w14:textId="7DD6987B" w:rsidR="00D62216" w:rsidRPr="00D62216" w:rsidRDefault="00D62216" w:rsidP="002F1212">
            <w:pPr>
              <w:pStyle w:val="ListParagraph"/>
              <w:numPr>
                <w:ilvl w:val="0"/>
                <w:numId w:val="6"/>
              </w:numPr>
              <w:rPr>
                <w:szCs w:val="24"/>
              </w:rPr>
            </w:pPr>
            <w:r w:rsidRPr="00D62216">
              <w:rPr>
                <w:szCs w:val="24"/>
              </w:rPr>
              <w:t xml:space="preserve">Assisting the team administrator with </w:t>
            </w:r>
            <w:proofErr w:type="spellStart"/>
            <w:r w:rsidRPr="00D62216">
              <w:rPr>
                <w:szCs w:val="24"/>
              </w:rPr>
              <w:t>misc</w:t>
            </w:r>
            <w:proofErr w:type="spellEnd"/>
            <w:r w:rsidRPr="00D62216">
              <w:rPr>
                <w:szCs w:val="24"/>
              </w:rPr>
              <w:t xml:space="preserve"> tasks</w:t>
            </w:r>
          </w:p>
          <w:p w14:paraId="65A3C93C" w14:textId="76FDBC73" w:rsidR="00D62216" w:rsidRPr="00D62216" w:rsidRDefault="00D62216" w:rsidP="002F1212">
            <w:pPr>
              <w:pStyle w:val="ListParagraph"/>
              <w:numPr>
                <w:ilvl w:val="0"/>
                <w:numId w:val="6"/>
              </w:numPr>
              <w:rPr>
                <w:szCs w:val="24"/>
              </w:rPr>
            </w:pPr>
            <w:r w:rsidRPr="00D62216">
              <w:rPr>
                <w:szCs w:val="24"/>
              </w:rPr>
              <w:t xml:space="preserve">Filling in for the team administrator in </w:t>
            </w:r>
            <w:r w:rsidR="002F51C2" w:rsidRPr="00D62216">
              <w:rPr>
                <w:szCs w:val="24"/>
              </w:rPr>
              <w:t>extenuating</w:t>
            </w:r>
            <w:r w:rsidRPr="00D62216">
              <w:rPr>
                <w:szCs w:val="24"/>
              </w:rPr>
              <w:t xml:space="preserve"> circumstances </w:t>
            </w:r>
          </w:p>
          <w:p w14:paraId="576BE314" w14:textId="4DD80EB1" w:rsidR="00D62216" w:rsidRPr="00D62216" w:rsidRDefault="00D62216" w:rsidP="002F1212">
            <w:pPr>
              <w:pStyle w:val="ListParagraph"/>
              <w:numPr>
                <w:ilvl w:val="0"/>
                <w:numId w:val="6"/>
              </w:numPr>
              <w:rPr>
                <w:szCs w:val="24"/>
              </w:rPr>
            </w:pPr>
            <w:r w:rsidRPr="00D62216">
              <w:rPr>
                <w:szCs w:val="24"/>
              </w:rPr>
              <w:t>Managing the GitHub repository and ensuring completion of deliverables</w:t>
            </w:r>
          </w:p>
          <w:p w14:paraId="0A89C2DA" w14:textId="74B86C8C" w:rsidR="00D62216" w:rsidRPr="00D62216" w:rsidRDefault="00D62216" w:rsidP="002F1212">
            <w:pPr>
              <w:pStyle w:val="ListParagraph"/>
              <w:numPr>
                <w:ilvl w:val="0"/>
                <w:numId w:val="6"/>
              </w:numPr>
              <w:rPr>
                <w:szCs w:val="24"/>
              </w:rPr>
            </w:pPr>
            <w:r w:rsidRPr="00D62216">
              <w:rPr>
                <w:szCs w:val="24"/>
              </w:rPr>
              <w:t>Assisting where needed</w:t>
            </w:r>
          </w:p>
        </w:tc>
      </w:tr>
      <w:tr w:rsidR="005A1838" w:rsidRPr="00C26778" w14:paraId="62E6C42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4593F8" w14:textId="77777777" w:rsidR="005A1838" w:rsidRDefault="009C7661">
            <w:pPr>
              <w:rPr>
                <w:b/>
                <w:szCs w:val="24"/>
              </w:rPr>
            </w:pPr>
            <w:r w:rsidRPr="004B07AF">
              <w:rPr>
                <w:b/>
                <w:szCs w:val="24"/>
              </w:rPr>
              <w:t>Holden Vail</w:t>
            </w:r>
          </w:p>
          <w:p w14:paraId="124A55A8" w14:textId="77777777" w:rsidR="001363CE" w:rsidRDefault="001363CE" w:rsidP="001363CE">
            <w:pPr>
              <w:rPr>
                <w:szCs w:val="24"/>
              </w:rPr>
            </w:pPr>
            <w:r>
              <w:rPr>
                <w:szCs w:val="24"/>
              </w:rPr>
              <w:t>Contact Info:</w:t>
            </w:r>
          </w:p>
          <w:p w14:paraId="40687C94" w14:textId="4915BBD1" w:rsidR="001363CE" w:rsidRDefault="001363CE" w:rsidP="001363CE">
            <w:pPr>
              <w:rPr>
                <w:szCs w:val="24"/>
              </w:rPr>
            </w:pPr>
            <w:r>
              <w:rPr>
                <w:szCs w:val="24"/>
              </w:rPr>
              <w:t xml:space="preserve">      </w:t>
            </w:r>
            <w:r w:rsidR="007717AC">
              <w:rPr>
                <w:szCs w:val="24"/>
              </w:rPr>
              <w:t>620-515-4501</w:t>
            </w:r>
          </w:p>
          <w:p w14:paraId="7BBC371A" w14:textId="4B2E877F" w:rsidR="007717AC" w:rsidRDefault="007717AC" w:rsidP="001363CE">
            <w:pPr>
              <w:rPr>
                <w:szCs w:val="24"/>
              </w:rPr>
            </w:pPr>
            <w:r>
              <w:rPr>
                <w:szCs w:val="24"/>
              </w:rPr>
              <w:t xml:space="preserve">     </w:t>
            </w:r>
            <w:hyperlink r:id="rId11" w:history="1">
              <w:r w:rsidRPr="007717AC">
                <w:rPr>
                  <w:rStyle w:val="Hyperlink"/>
                  <w:szCs w:val="24"/>
                </w:rPr>
                <w:t>h190v184@ku.edu</w:t>
              </w:r>
            </w:hyperlink>
          </w:p>
          <w:p w14:paraId="038010B0" w14:textId="77777777" w:rsidR="001363CE" w:rsidRDefault="001363CE" w:rsidP="001363CE">
            <w:pPr>
              <w:rPr>
                <w:szCs w:val="24"/>
              </w:rPr>
            </w:pPr>
            <w:r>
              <w:rPr>
                <w:szCs w:val="24"/>
              </w:rPr>
              <w:t>Availability:</w:t>
            </w:r>
          </w:p>
          <w:p w14:paraId="29B64777" w14:textId="543582DC" w:rsidR="00FF2B43" w:rsidRDefault="001363CE" w:rsidP="001363CE">
            <w:pPr>
              <w:rPr>
                <w:szCs w:val="24"/>
              </w:rPr>
            </w:pPr>
            <w:r>
              <w:rPr>
                <w:szCs w:val="24"/>
              </w:rPr>
              <w:t xml:space="preserve">      </w:t>
            </w:r>
            <w:r w:rsidR="008C49F4">
              <w:rPr>
                <w:szCs w:val="24"/>
              </w:rPr>
              <w:t>Mon, Wed, Fri: After 8pm</w:t>
            </w:r>
          </w:p>
          <w:p w14:paraId="7EC83ED5" w14:textId="136075CE" w:rsidR="001363CE" w:rsidRDefault="001363CE" w:rsidP="001363CE">
            <w:pPr>
              <w:rPr>
                <w:szCs w:val="24"/>
              </w:rPr>
            </w:pPr>
            <w:r>
              <w:rPr>
                <w:szCs w:val="24"/>
              </w:rPr>
              <w:t xml:space="preserve">      </w:t>
            </w:r>
            <w:r w:rsidR="00A54F36">
              <w:rPr>
                <w:szCs w:val="24"/>
              </w:rPr>
              <w:t>Tues, Thurs: After 4pm</w:t>
            </w:r>
          </w:p>
          <w:p w14:paraId="631F7DB8" w14:textId="14EBF9B2" w:rsidR="001363CE" w:rsidRDefault="001363CE" w:rsidP="001363CE">
            <w:pPr>
              <w:rPr>
                <w:szCs w:val="24"/>
              </w:rPr>
            </w:pPr>
            <w:r>
              <w:rPr>
                <w:szCs w:val="24"/>
              </w:rPr>
              <w:t xml:space="preserve">      </w:t>
            </w:r>
            <w:r w:rsidR="00A54F36">
              <w:rPr>
                <w:szCs w:val="24"/>
              </w:rPr>
              <w:t>Sat, Sun</w:t>
            </w:r>
            <w:r w:rsidR="004950C5">
              <w:rPr>
                <w:szCs w:val="24"/>
              </w:rPr>
              <w:t xml:space="preserve">: </w:t>
            </w:r>
            <w:r w:rsidR="00F91D6A">
              <w:rPr>
                <w:szCs w:val="24"/>
              </w:rPr>
              <w:t xml:space="preserve">After </w:t>
            </w:r>
            <w:r w:rsidR="00AA768F">
              <w:rPr>
                <w:szCs w:val="24"/>
              </w:rPr>
              <w:t>8pm</w:t>
            </w:r>
          </w:p>
          <w:p w14:paraId="4A26DDED" w14:textId="77777777" w:rsidR="001363CE" w:rsidRDefault="001363CE" w:rsidP="001363CE">
            <w:pPr>
              <w:rPr>
                <w:szCs w:val="24"/>
              </w:rPr>
            </w:pPr>
            <w:r>
              <w:rPr>
                <w:szCs w:val="24"/>
              </w:rPr>
              <w:t>Expertise:</w:t>
            </w:r>
          </w:p>
          <w:p w14:paraId="62FD36F4" w14:textId="73DC6AC5" w:rsidR="001363CE" w:rsidRDefault="001363CE" w:rsidP="001363CE">
            <w:pPr>
              <w:rPr>
                <w:szCs w:val="24"/>
              </w:rPr>
            </w:pPr>
            <w:r>
              <w:rPr>
                <w:szCs w:val="24"/>
              </w:rPr>
              <w:t xml:space="preserve">      </w:t>
            </w:r>
            <w:r w:rsidR="00EB4D1D">
              <w:rPr>
                <w:szCs w:val="24"/>
              </w:rPr>
              <w:t>Programing</w:t>
            </w:r>
          </w:p>
          <w:p w14:paraId="74E7063F" w14:textId="6A7646B5" w:rsidR="001363CE" w:rsidRDefault="001363CE" w:rsidP="001363CE">
            <w:pPr>
              <w:rPr>
                <w:szCs w:val="24"/>
              </w:rPr>
            </w:pPr>
            <w:r>
              <w:rPr>
                <w:szCs w:val="24"/>
              </w:rPr>
              <w:t xml:space="preserve">      </w:t>
            </w:r>
            <w:r w:rsidR="006F50C1">
              <w:rPr>
                <w:szCs w:val="24"/>
              </w:rPr>
              <w:t>Communication</w:t>
            </w:r>
          </w:p>
          <w:p w14:paraId="6D38E0E6" w14:textId="14707094" w:rsidR="001363CE" w:rsidRPr="004B07AF" w:rsidRDefault="001363CE" w:rsidP="001363CE">
            <w:pPr>
              <w:rPr>
                <w:b/>
                <w:szCs w:val="24"/>
              </w:rPr>
            </w:pPr>
            <w:r>
              <w:rPr>
                <w:szCs w:val="24"/>
              </w:rPr>
              <w:t xml:space="preserve">      </w:t>
            </w:r>
            <w:r w:rsidR="00BD2263">
              <w:rPr>
                <w:szCs w:val="24"/>
              </w:rPr>
              <w:t>Software Engineering</w:t>
            </w:r>
          </w:p>
        </w:tc>
        <w:tc>
          <w:tcPr>
            <w:tcW w:w="2988" w:type="pct"/>
            <w:tcBorders>
              <w:top w:val="outset" w:sz="6" w:space="0" w:color="auto"/>
              <w:left w:val="outset" w:sz="6" w:space="0" w:color="auto"/>
              <w:bottom w:val="outset" w:sz="6" w:space="0" w:color="auto"/>
              <w:right w:val="outset" w:sz="6" w:space="0" w:color="auto"/>
            </w:tcBorders>
            <w:vAlign w:val="center"/>
          </w:tcPr>
          <w:p w14:paraId="16E8694F" w14:textId="77777777" w:rsidR="005A1838" w:rsidRPr="004B07AF" w:rsidRDefault="008B7462">
            <w:pPr>
              <w:rPr>
                <w:b/>
                <w:szCs w:val="24"/>
              </w:rPr>
            </w:pPr>
            <w:r w:rsidRPr="004B07AF">
              <w:rPr>
                <w:b/>
                <w:szCs w:val="24"/>
              </w:rPr>
              <w:t>Requirements and Quality Lead</w:t>
            </w:r>
          </w:p>
          <w:p w14:paraId="173C52B4" w14:textId="20EC8497" w:rsidR="002F51C2" w:rsidRPr="002F51C2" w:rsidRDefault="002F51C2" w:rsidP="002F1212">
            <w:pPr>
              <w:pStyle w:val="ListParagraph"/>
              <w:numPr>
                <w:ilvl w:val="0"/>
                <w:numId w:val="7"/>
              </w:numPr>
              <w:rPr>
                <w:szCs w:val="24"/>
              </w:rPr>
            </w:pPr>
            <w:r w:rsidRPr="002F51C2">
              <w:rPr>
                <w:szCs w:val="24"/>
              </w:rPr>
              <w:t xml:space="preserve">Lead the implementation of the Design Lead's </w:t>
            </w:r>
            <w:proofErr w:type="gramStart"/>
            <w:r w:rsidRPr="002F51C2">
              <w:rPr>
                <w:szCs w:val="24"/>
              </w:rPr>
              <w:t>requirements</w:t>
            </w:r>
            <w:proofErr w:type="gramEnd"/>
          </w:p>
          <w:p w14:paraId="003D7FC9" w14:textId="19ED16B5" w:rsidR="002F51C2" w:rsidRPr="002F51C2" w:rsidRDefault="002F51C2" w:rsidP="002F1212">
            <w:pPr>
              <w:pStyle w:val="ListParagraph"/>
              <w:numPr>
                <w:ilvl w:val="0"/>
                <w:numId w:val="7"/>
              </w:numPr>
              <w:rPr>
                <w:szCs w:val="24"/>
              </w:rPr>
            </w:pPr>
            <w:r w:rsidRPr="002F51C2">
              <w:rPr>
                <w:szCs w:val="24"/>
              </w:rPr>
              <w:t xml:space="preserve">Assign technical tasks to team members but be ultimately responsible for their </w:t>
            </w:r>
            <w:proofErr w:type="gramStart"/>
            <w:r w:rsidRPr="002F51C2">
              <w:rPr>
                <w:szCs w:val="24"/>
              </w:rPr>
              <w:t>completion</w:t>
            </w:r>
            <w:proofErr w:type="gramEnd"/>
          </w:p>
          <w:p w14:paraId="3A18C267" w14:textId="602AF45A" w:rsidR="002F51C2" w:rsidRPr="002F51C2" w:rsidRDefault="002F51C2" w:rsidP="002F1212">
            <w:pPr>
              <w:pStyle w:val="ListParagraph"/>
              <w:numPr>
                <w:ilvl w:val="0"/>
                <w:numId w:val="7"/>
              </w:numPr>
              <w:rPr>
                <w:szCs w:val="24"/>
              </w:rPr>
            </w:pPr>
            <w:r w:rsidRPr="002F51C2">
              <w:rPr>
                <w:szCs w:val="24"/>
              </w:rPr>
              <w:t>Assisting where needed</w:t>
            </w:r>
          </w:p>
        </w:tc>
      </w:tr>
      <w:tr w:rsidR="005A1838" w:rsidRPr="00C26778" w14:paraId="09C52CF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1BF504B" w14:textId="77777777" w:rsidR="005A1838" w:rsidRDefault="00DA407C">
            <w:pPr>
              <w:rPr>
                <w:szCs w:val="24"/>
              </w:rPr>
            </w:pPr>
            <w:r w:rsidRPr="004B07AF">
              <w:rPr>
                <w:b/>
                <w:szCs w:val="24"/>
              </w:rPr>
              <w:t>Logan Smith</w:t>
            </w:r>
          </w:p>
          <w:p w14:paraId="0AE49E6A" w14:textId="77777777" w:rsidR="00A971D4" w:rsidRDefault="00A971D4">
            <w:pPr>
              <w:rPr>
                <w:szCs w:val="24"/>
              </w:rPr>
            </w:pPr>
            <w:r>
              <w:rPr>
                <w:szCs w:val="24"/>
              </w:rPr>
              <w:t>Contact Info:</w:t>
            </w:r>
          </w:p>
          <w:p w14:paraId="681102B0" w14:textId="77777777" w:rsidR="00A971D4" w:rsidRDefault="00A971D4">
            <w:pPr>
              <w:rPr>
                <w:szCs w:val="24"/>
              </w:rPr>
            </w:pPr>
            <w:r>
              <w:rPr>
                <w:szCs w:val="24"/>
              </w:rPr>
              <w:t xml:space="preserve">      331-213-6811</w:t>
            </w:r>
          </w:p>
          <w:p w14:paraId="299B31D5" w14:textId="66223E4D" w:rsidR="00A971D4" w:rsidRDefault="00A971D4">
            <w:pPr>
              <w:rPr>
                <w:szCs w:val="24"/>
              </w:rPr>
            </w:pPr>
            <w:r>
              <w:rPr>
                <w:szCs w:val="24"/>
              </w:rPr>
              <w:t xml:space="preserve">     </w:t>
            </w:r>
            <w:r w:rsidR="00754F12">
              <w:rPr>
                <w:szCs w:val="24"/>
              </w:rPr>
              <w:t xml:space="preserve"> </w:t>
            </w:r>
            <w:hyperlink r:id="rId12" w:history="1">
              <w:r w:rsidR="00972993" w:rsidRPr="00C95747">
                <w:rPr>
                  <w:rStyle w:val="Hyperlink"/>
                  <w:szCs w:val="24"/>
                </w:rPr>
                <w:t>l500s632@ku.edu</w:t>
              </w:r>
            </w:hyperlink>
          </w:p>
          <w:p w14:paraId="7D49CCA4" w14:textId="77777777" w:rsidR="00972993" w:rsidRPr="00DF7566" w:rsidRDefault="00972993">
            <w:pPr>
              <w:rPr>
                <w:szCs w:val="24"/>
              </w:rPr>
            </w:pPr>
            <w:r w:rsidRPr="00DF7566">
              <w:rPr>
                <w:szCs w:val="24"/>
              </w:rPr>
              <w:t>Availability:</w:t>
            </w:r>
          </w:p>
          <w:p w14:paraId="1E7DD98D" w14:textId="77777777" w:rsidR="00972993" w:rsidRPr="00DF7566" w:rsidRDefault="00972993">
            <w:pPr>
              <w:rPr>
                <w:szCs w:val="24"/>
              </w:rPr>
            </w:pPr>
            <w:r w:rsidRPr="00DF7566">
              <w:rPr>
                <w:szCs w:val="24"/>
              </w:rPr>
              <w:t xml:space="preserve">       Wed, Fri</w:t>
            </w:r>
            <w:r w:rsidR="00FF1FD3" w:rsidRPr="00DF7566">
              <w:rPr>
                <w:szCs w:val="24"/>
              </w:rPr>
              <w:t>-</w:t>
            </w:r>
            <w:r w:rsidR="001B1885" w:rsidRPr="00DF7566">
              <w:rPr>
                <w:szCs w:val="24"/>
              </w:rPr>
              <w:t>Mon</w:t>
            </w:r>
          </w:p>
          <w:p w14:paraId="327CE4F0" w14:textId="77777777" w:rsidR="008B07F4" w:rsidRPr="00DF7566" w:rsidRDefault="008B07F4">
            <w:pPr>
              <w:rPr>
                <w:szCs w:val="24"/>
              </w:rPr>
            </w:pPr>
            <w:r w:rsidRPr="00DF7566">
              <w:rPr>
                <w:szCs w:val="24"/>
              </w:rPr>
              <w:t>Expertise:</w:t>
            </w:r>
          </w:p>
          <w:p w14:paraId="5059266E" w14:textId="77777777" w:rsidR="008B07F4" w:rsidRPr="00DF7566" w:rsidRDefault="00424BEF">
            <w:pPr>
              <w:rPr>
                <w:szCs w:val="24"/>
              </w:rPr>
            </w:pPr>
            <w:r>
              <w:rPr>
                <w:b/>
                <w:szCs w:val="24"/>
              </w:rPr>
              <w:t xml:space="preserve">     </w:t>
            </w:r>
            <w:r w:rsidR="00FB3592" w:rsidRPr="00DF7566">
              <w:rPr>
                <w:szCs w:val="24"/>
              </w:rPr>
              <w:t>Programming</w:t>
            </w:r>
            <w:r w:rsidR="00FB3592" w:rsidRPr="00DF7566">
              <w:rPr>
                <w:szCs w:val="24"/>
              </w:rPr>
              <w:br/>
              <w:t xml:space="preserve">     Design</w:t>
            </w:r>
          </w:p>
          <w:p w14:paraId="308A24E1" w14:textId="77777777" w:rsidR="00FB3592" w:rsidRPr="00DF7566" w:rsidRDefault="00FB3592">
            <w:pPr>
              <w:rPr>
                <w:szCs w:val="24"/>
              </w:rPr>
            </w:pPr>
            <w:r w:rsidRPr="00DF7566">
              <w:rPr>
                <w:szCs w:val="24"/>
              </w:rPr>
              <w:t xml:space="preserve">     Problem Solving</w:t>
            </w:r>
          </w:p>
          <w:p w14:paraId="2C91EF4A" w14:textId="0607CD89" w:rsidR="005A1838" w:rsidRPr="004B07AF" w:rsidRDefault="00FB3592">
            <w:pPr>
              <w:rPr>
                <w:b/>
                <w:szCs w:val="24"/>
              </w:rPr>
            </w:pPr>
            <w:r w:rsidRPr="00DF7566">
              <w:rPr>
                <w:szCs w:val="24"/>
              </w:rPr>
              <w:t xml:space="preserve">     </w:t>
            </w:r>
            <w:r w:rsidR="00D9281D" w:rsidRPr="00DF7566">
              <w:rPr>
                <w:szCs w:val="24"/>
              </w:rPr>
              <w:t>Communication</w:t>
            </w:r>
          </w:p>
        </w:tc>
        <w:tc>
          <w:tcPr>
            <w:tcW w:w="2988" w:type="pct"/>
            <w:tcBorders>
              <w:top w:val="outset" w:sz="6" w:space="0" w:color="auto"/>
              <w:left w:val="outset" w:sz="6" w:space="0" w:color="auto"/>
              <w:bottom w:val="outset" w:sz="6" w:space="0" w:color="auto"/>
              <w:right w:val="outset" w:sz="6" w:space="0" w:color="auto"/>
            </w:tcBorders>
            <w:vAlign w:val="center"/>
          </w:tcPr>
          <w:p w14:paraId="1E456EA0" w14:textId="2F4499FE" w:rsidR="005A1838" w:rsidRPr="004B07AF" w:rsidRDefault="00DA407C">
            <w:pPr>
              <w:rPr>
                <w:b/>
                <w:szCs w:val="24"/>
              </w:rPr>
            </w:pPr>
            <w:r w:rsidRPr="004B07AF">
              <w:rPr>
                <w:b/>
                <w:bCs/>
                <w:szCs w:val="24"/>
              </w:rPr>
              <w:t>Design</w:t>
            </w:r>
            <w:r w:rsidRPr="004B07AF">
              <w:rPr>
                <w:b/>
                <w:szCs w:val="24"/>
              </w:rPr>
              <w:t xml:space="preserve"> Lead</w:t>
            </w:r>
          </w:p>
          <w:p w14:paraId="4F1B050A" w14:textId="175A8B0A" w:rsidR="0036731C" w:rsidRPr="0036731C" w:rsidRDefault="0036731C" w:rsidP="002F1212">
            <w:pPr>
              <w:pStyle w:val="ListParagraph"/>
              <w:numPr>
                <w:ilvl w:val="0"/>
                <w:numId w:val="8"/>
              </w:numPr>
              <w:rPr>
                <w:szCs w:val="24"/>
              </w:rPr>
            </w:pPr>
            <w:r w:rsidRPr="0036731C">
              <w:rPr>
                <w:szCs w:val="24"/>
              </w:rPr>
              <w:t xml:space="preserve">Lead the creation of design deliverables and design </w:t>
            </w:r>
            <w:proofErr w:type="gramStart"/>
            <w:r w:rsidRPr="0036731C">
              <w:rPr>
                <w:szCs w:val="24"/>
              </w:rPr>
              <w:t>requirements</w:t>
            </w:r>
            <w:proofErr w:type="gramEnd"/>
          </w:p>
          <w:p w14:paraId="5A9D30C4" w14:textId="4A1BC622" w:rsidR="0036731C" w:rsidRPr="0036731C" w:rsidRDefault="0036731C" w:rsidP="002F1212">
            <w:pPr>
              <w:pStyle w:val="ListParagraph"/>
              <w:numPr>
                <w:ilvl w:val="0"/>
                <w:numId w:val="8"/>
              </w:numPr>
              <w:rPr>
                <w:szCs w:val="24"/>
              </w:rPr>
            </w:pPr>
            <w:r w:rsidRPr="0036731C">
              <w:rPr>
                <w:szCs w:val="24"/>
              </w:rPr>
              <w:t xml:space="preserve">Ensure technical implementations are completed in accordance with design </w:t>
            </w:r>
            <w:proofErr w:type="gramStart"/>
            <w:r w:rsidRPr="0036731C">
              <w:rPr>
                <w:szCs w:val="24"/>
              </w:rPr>
              <w:t>requirements</w:t>
            </w:r>
            <w:proofErr w:type="gramEnd"/>
          </w:p>
          <w:p w14:paraId="7595AAC5" w14:textId="7BF8295E" w:rsidR="002F51C2" w:rsidRPr="0036731C" w:rsidRDefault="0036731C" w:rsidP="002F1212">
            <w:pPr>
              <w:pStyle w:val="ListParagraph"/>
              <w:numPr>
                <w:ilvl w:val="0"/>
                <w:numId w:val="8"/>
              </w:numPr>
              <w:rPr>
                <w:szCs w:val="24"/>
              </w:rPr>
            </w:pPr>
            <w:r w:rsidRPr="0036731C">
              <w:rPr>
                <w:szCs w:val="24"/>
              </w:rPr>
              <w:t>Assisting where needed</w:t>
            </w:r>
          </w:p>
        </w:tc>
      </w:tr>
      <w:tr w:rsidR="009C7661" w:rsidRPr="00C26778" w14:paraId="1528D70A"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3BD5DEC" w14:textId="77777777" w:rsidR="009C7661" w:rsidRDefault="00DA407C">
            <w:pPr>
              <w:rPr>
                <w:szCs w:val="24"/>
              </w:rPr>
            </w:pPr>
            <w:r w:rsidRPr="004B07AF">
              <w:rPr>
                <w:b/>
                <w:szCs w:val="24"/>
              </w:rPr>
              <w:t>Blake Carlson</w:t>
            </w:r>
          </w:p>
          <w:p w14:paraId="7D6F0A30" w14:textId="77777777" w:rsidR="00AF247D" w:rsidRDefault="00AF247D" w:rsidP="00AF247D">
            <w:pPr>
              <w:rPr>
                <w:szCs w:val="24"/>
              </w:rPr>
            </w:pPr>
          </w:p>
          <w:p w14:paraId="51B5467B" w14:textId="77777777" w:rsidR="00E424A7" w:rsidRDefault="00E424A7">
            <w:pPr>
              <w:rPr>
                <w:szCs w:val="24"/>
              </w:rPr>
            </w:pPr>
            <w:r>
              <w:rPr>
                <w:szCs w:val="24"/>
              </w:rPr>
              <w:t>Contact Info</w:t>
            </w:r>
            <w:r w:rsidR="005C670D">
              <w:rPr>
                <w:szCs w:val="24"/>
              </w:rPr>
              <w:t>:</w:t>
            </w:r>
          </w:p>
          <w:p w14:paraId="5E82BE9D" w14:textId="3E66EE67" w:rsidR="00AF247D" w:rsidRDefault="003E25CC" w:rsidP="00AF247D">
            <w:pPr>
              <w:pStyle w:val="ListParagraph"/>
              <w:ind w:left="360"/>
              <w:rPr>
                <w:szCs w:val="24"/>
              </w:rPr>
            </w:pPr>
            <w:r>
              <w:rPr>
                <w:szCs w:val="24"/>
              </w:rPr>
              <w:t>815-277-7415</w:t>
            </w:r>
          </w:p>
          <w:p w14:paraId="58D784EB" w14:textId="2499EBE0" w:rsidR="00AF247D" w:rsidRDefault="00D12C33" w:rsidP="00AF247D">
            <w:pPr>
              <w:pStyle w:val="ListParagraph"/>
              <w:ind w:left="360"/>
              <w:rPr>
                <w:szCs w:val="24"/>
              </w:rPr>
            </w:pPr>
            <w:hyperlink r:id="rId13" w:history="1">
              <w:r w:rsidRPr="009324C4">
                <w:rPr>
                  <w:rStyle w:val="Hyperlink"/>
                  <w:szCs w:val="24"/>
                </w:rPr>
                <w:t>blake.carlson@ku.edu</w:t>
              </w:r>
            </w:hyperlink>
            <w:r>
              <w:rPr>
                <w:szCs w:val="24"/>
              </w:rPr>
              <w:t xml:space="preserve"> </w:t>
            </w:r>
          </w:p>
          <w:p w14:paraId="5F131D30" w14:textId="77777777" w:rsidR="00AF247D" w:rsidRPr="00DF7566" w:rsidRDefault="00AF247D" w:rsidP="00AD0099">
            <w:pPr>
              <w:rPr>
                <w:szCs w:val="24"/>
              </w:rPr>
            </w:pPr>
            <w:r w:rsidRPr="00DF7566">
              <w:rPr>
                <w:szCs w:val="24"/>
              </w:rPr>
              <w:t>Availability:</w:t>
            </w:r>
          </w:p>
          <w:p w14:paraId="21211E95" w14:textId="5C963071" w:rsidR="007643DB" w:rsidRPr="00DF7566" w:rsidRDefault="007643DB" w:rsidP="007643DB">
            <w:pPr>
              <w:rPr>
                <w:szCs w:val="24"/>
              </w:rPr>
            </w:pPr>
            <w:r w:rsidRPr="00DF7566">
              <w:rPr>
                <w:szCs w:val="24"/>
              </w:rPr>
              <w:t xml:space="preserve">     Wed, Fri-</w:t>
            </w:r>
            <w:r w:rsidR="003E7577" w:rsidRPr="00DF7566">
              <w:rPr>
                <w:szCs w:val="24"/>
              </w:rPr>
              <w:t>Sun</w:t>
            </w:r>
          </w:p>
          <w:p w14:paraId="0E9EEC8F" w14:textId="77777777" w:rsidR="007643DB" w:rsidRPr="00DF7566" w:rsidRDefault="007643DB" w:rsidP="007643DB">
            <w:pPr>
              <w:rPr>
                <w:szCs w:val="24"/>
              </w:rPr>
            </w:pPr>
            <w:r w:rsidRPr="00DF7566">
              <w:rPr>
                <w:szCs w:val="24"/>
              </w:rPr>
              <w:t>Expertise:</w:t>
            </w:r>
          </w:p>
          <w:p w14:paraId="4273C8ED" w14:textId="77777777" w:rsidR="0063139D" w:rsidRPr="00DF7566" w:rsidRDefault="0063139D" w:rsidP="007643DB">
            <w:pPr>
              <w:rPr>
                <w:szCs w:val="24"/>
              </w:rPr>
            </w:pPr>
            <w:r w:rsidRPr="00DF7566">
              <w:rPr>
                <w:szCs w:val="24"/>
              </w:rPr>
              <w:t xml:space="preserve">     </w:t>
            </w:r>
            <w:r w:rsidR="002877E9" w:rsidRPr="00DF7566">
              <w:rPr>
                <w:szCs w:val="24"/>
              </w:rPr>
              <w:t>Object-Oriented</w:t>
            </w:r>
            <w:r w:rsidR="007643DB" w:rsidRPr="00DF7566">
              <w:rPr>
                <w:szCs w:val="24"/>
              </w:rPr>
              <w:t xml:space="preserve"> Programming</w:t>
            </w:r>
          </w:p>
          <w:p w14:paraId="70C1D5D0" w14:textId="20032FFE" w:rsidR="009C7661" w:rsidRPr="006A489E" w:rsidRDefault="007C5B6A">
            <w:pPr>
              <w:rPr>
                <w:szCs w:val="24"/>
              </w:rPr>
            </w:pPr>
            <w:r w:rsidRPr="00DF7566">
              <w:rPr>
                <w:szCs w:val="24"/>
              </w:rPr>
              <w:t xml:space="preserve">     </w:t>
            </w:r>
            <w:r w:rsidR="0000236F" w:rsidRPr="00DF7566">
              <w:rPr>
                <w:szCs w:val="24"/>
              </w:rPr>
              <w:t>Project Management</w:t>
            </w:r>
          </w:p>
        </w:tc>
        <w:tc>
          <w:tcPr>
            <w:tcW w:w="2988" w:type="pct"/>
            <w:tcBorders>
              <w:top w:val="outset" w:sz="6" w:space="0" w:color="auto"/>
              <w:left w:val="outset" w:sz="6" w:space="0" w:color="auto"/>
              <w:bottom w:val="outset" w:sz="6" w:space="0" w:color="auto"/>
              <w:right w:val="outset" w:sz="6" w:space="0" w:color="auto"/>
            </w:tcBorders>
            <w:vAlign w:val="center"/>
          </w:tcPr>
          <w:p w14:paraId="58E3A836" w14:textId="2BF24087" w:rsidR="009C7661" w:rsidRPr="004B07AF" w:rsidRDefault="00FA43E0">
            <w:pPr>
              <w:rPr>
                <w:b/>
                <w:szCs w:val="24"/>
              </w:rPr>
            </w:pPr>
            <w:r>
              <w:rPr>
                <w:b/>
                <w:bCs/>
                <w:szCs w:val="24"/>
              </w:rPr>
              <w:t>Technical</w:t>
            </w:r>
            <w:r w:rsidR="00DA407C" w:rsidRPr="004B07AF">
              <w:rPr>
                <w:b/>
                <w:bCs/>
                <w:szCs w:val="24"/>
              </w:rPr>
              <w:t xml:space="preserve"> Lead</w:t>
            </w:r>
          </w:p>
          <w:p w14:paraId="25B28B76" w14:textId="6B4E2978" w:rsidR="001468FE" w:rsidRPr="001468FE" w:rsidRDefault="001468FE" w:rsidP="001468FE">
            <w:pPr>
              <w:pStyle w:val="ListParagraph"/>
              <w:numPr>
                <w:ilvl w:val="0"/>
                <w:numId w:val="9"/>
              </w:numPr>
              <w:rPr>
                <w:szCs w:val="24"/>
              </w:rPr>
            </w:pPr>
            <w:r w:rsidRPr="001468FE">
              <w:rPr>
                <w:szCs w:val="24"/>
              </w:rPr>
              <w:t xml:space="preserve">Lead the Requirement Engineering phase of the </w:t>
            </w:r>
            <w:proofErr w:type="gramStart"/>
            <w:r w:rsidRPr="001468FE">
              <w:rPr>
                <w:szCs w:val="24"/>
              </w:rPr>
              <w:t>project</w:t>
            </w:r>
            <w:proofErr w:type="gramEnd"/>
          </w:p>
          <w:p w14:paraId="4D9CF68C" w14:textId="58B10E71" w:rsidR="001468FE" w:rsidRPr="001468FE" w:rsidRDefault="001468FE" w:rsidP="001468FE">
            <w:pPr>
              <w:pStyle w:val="ListParagraph"/>
              <w:numPr>
                <w:ilvl w:val="0"/>
                <w:numId w:val="9"/>
              </w:numPr>
              <w:rPr>
                <w:szCs w:val="24"/>
              </w:rPr>
            </w:pPr>
            <w:r w:rsidRPr="001468FE">
              <w:rPr>
                <w:szCs w:val="24"/>
              </w:rPr>
              <w:t xml:space="preserve">Ensure quality and completion of design and implementation in accordance with designated </w:t>
            </w:r>
            <w:proofErr w:type="gramStart"/>
            <w:r w:rsidRPr="001468FE">
              <w:rPr>
                <w:szCs w:val="24"/>
              </w:rPr>
              <w:t>requirements</w:t>
            </w:r>
            <w:proofErr w:type="gramEnd"/>
          </w:p>
          <w:p w14:paraId="19AB3A0B" w14:textId="541CC585" w:rsidR="001468FE" w:rsidRPr="001468FE" w:rsidRDefault="001468FE" w:rsidP="001468FE">
            <w:pPr>
              <w:pStyle w:val="ListParagraph"/>
              <w:numPr>
                <w:ilvl w:val="0"/>
                <w:numId w:val="9"/>
              </w:numPr>
              <w:rPr>
                <w:szCs w:val="24"/>
              </w:rPr>
            </w:pPr>
            <w:r w:rsidRPr="001468FE">
              <w:rPr>
                <w:szCs w:val="24"/>
              </w:rPr>
              <w:t xml:space="preserve">Ensure tasks are completed by deadlines and follow up with team members to minimize </w:t>
            </w:r>
            <w:proofErr w:type="gramStart"/>
            <w:r w:rsidRPr="001468FE">
              <w:rPr>
                <w:szCs w:val="24"/>
              </w:rPr>
              <w:t>blockers</w:t>
            </w:r>
            <w:proofErr w:type="gramEnd"/>
          </w:p>
          <w:p w14:paraId="573486EB" w14:textId="09B71EEA" w:rsidR="00170721" w:rsidRPr="001468FE" w:rsidRDefault="001468FE" w:rsidP="001468FE">
            <w:pPr>
              <w:pStyle w:val="ListParagraph"/>
              <w:numPr>
                <w:ilvl w:val="0"/>
                <w:numId w:val="9"/>
              </w:numPr>
              <w:rPr>
                <w:szCs w:val="24"/>
              </w:rPr>
            </w:pPr>
            <w:r w:rsidRPr="001468FE">
              <w:rPr>
                <w:szCs w:val="24"/>
              </w:rPr>
              <w:t>Assisting where needed</w:t>
            </w:r>
          </w:p>
        </w:tc>
      </w:tr>
    </w:tbl>
    <w:p w14:paraId="6FD94611" w14:textId="77777777" w:rsidR="009F675B" w:rsidRPr="00C26778" w:rsidRDefault="009F675B" w:rsidP="009F675B">
      <w:pPr>
        <w:pStyle w:val="BodyText"/>
      </w:pPr>
    </w:p>
    <w:p w14:paraId="7D61EB64" w14:textId="278D0CF4" w:rsidR="009F675B" w:rsidRPr="00C26778" w:rsidRDefault="009F675B" w:rsidP="009F675B">
      <w:pPr>
        <w:pStyle w:val="BodyText"/>
      </w:pPr>
      <w:r w:rsidRPr="00C26778">
        <w:t xml:space="preserve">Anyone on the project </w:t>
      </w:r>
      <w:r w:rsidR="001407D1">
        <w:t xml:space="preserve">can </w:t>
      </w:r>
      <w:r w:rsidR="00FA6B62">
        <w:t xml:space="preserve">fill in and </w:t>
      </w:r>
      <w:r w:rsidR="00276F66">
        <w:t xml:space="preserve">perform the </w:t>
      </w:r>
      <w:r w:rsidR="0009609D">
        <w:t xml:space="preserve">tasks of </w:t>
      </w:r>
      <w:r w:rsidR="004A1303">
        <w:t xml:space="preserve">the </w:t>
      </w:r>
      <w:r w:rsidR="0009609D">
        <w:t xml:space="preserve">other </w:t>
      </w:r>
      <w:r w:rsidR="00822F69">
        <w:t>roles</w:t>
      </w:r>
      <w:r w:rsidR="0009609D">
        <w:t>.</w:t>
      </w:r>
    </w:p>
    <w:p w14:paraId="309046DA" w14:textId="77777777" w:rsidR="009F675B" w:rsidRPr="00C26778" w:rsidRDefault="009F675B" w:rsidP="009F675B">
      <w:pPr>
        <w:pStyle w:val="Heading1"/>
      </w:pPr>
      <w:bookmarkStart w:id="32" w:name="_Toc524312841"/>
      <w:bookmarkStart w:id="33" w:name="_Toc146471218"/>
      <w:r w:rsidRPr="00C26778">
        <w:t>Management Process</w:t>
      </w:r>
      <w:bookmarkEnd w:id="32"/>
      <w:bookmarkEnd w:id="33"/>
    </w:p>
    <w:p w14:paraId="29FAE5D9" w14:textId="7EA9B9C9" w:rsidR="009F675B" w:rsidRPr="00C26778" w:rsidRDefault="009F675B" w:rsidP="009F675B">
      <w:pPr>
        <w:pStyle w:val="Heading2"/>
      </w:pPr>
      <w:bookmarkStart w:id="34" w:name="_Toc524312842"/>
      <w:bookmarkStart w:id="35" w:name="_Toc146471219"/>
      <w:r w:rsidRPr="00C26778">
        <w:t>Project Estimates</w:t>
      </w:r>
      <w:bookmarkEnd w:id="34"/>
      <w:bookmarkEnd w:id="35"/>
    </w:p>
    <w:p w14:paraId="2F281E08" w14:textId="40D74087" w:rsidR="001153E0" w:rsidRPr="00AB6FB7" w:rsidRDefault="001153E0" w:rsidP="001153E0">
      <w:pPr>
        <w:ind w:firstLine="720"/>
      </w:pPr>
      <w:r>
        <w:t>N/A</w:t>
      </w:r>
      <w:r w:rsidR="0042657E">
        <w:t xml:space="preserve"> </w:t>
      </w:r>
    </w:p>
    <w:p w14:paraId="4199372F" w14:textId="071FC5F0" w:rsidR="009F675B" w:rsidRPr="00C26778" w:rsidRDefault="009F675B" w:rsidP="009F675B">
      <w:pPr>
        <w:pStyle w:val="Heading2"/>
      </w:pPr>
      <w:bookmarkStart w:id="36" w:name="_Toc524312843"/>
      <w:bookmarkStart w:id="37" w:name="_Toc146471220"/>
      <w:r w:rsidRPr="00C26778">
        <w:t>Project Plan</w:t>
      </w:r>
      <w:bookmarkEnd w:id="36"/>
      <w:bookmarkEnd w:id="37"/>
      <w:r w:rsidR="00AC1B1A">
        <w:t xml:space="preserve"> </w:t>
      </w:r>
    </w:p>
    <w:p w14:paraId="18EBB6CD" w14:textId="64AE0EE3" w:rsidR="00FA5C47" w:rsidRPr="00BD6DC7" w:rsidRDefault="009F675B" w:rsidP="00A71AE6">
      <w:pPr>
        <w:ind w:firstLine="720"/>
        <w:rPr>
          <w:i/>
        </w:rPr>
      </w:pPr>
      <w:r w:rsidRPr="00211476">
        <w:t>This section contains the schedule and resources for the project</w:t>
      </w:r>
      <w:r w:rsidRPr="00211476">
        <w:rPr>
          <w:i/>
          <w:iCs/>
        </w:rPr>
        <w:t>.</w:t>
      </w:r>
    </w:p>
    <w:p w14:paraId="0D09471B" w14:textId="093FB51A" w:rsidR="009F675B" w:rsidRPr="00C26778" w:rsidRDefault="009F675B" w:rsidP="009F675B">
      <w:pPr>
        <w:pStyle w:val="Heading3"/>
      </w:pPr>
      <w:bookmarkStart w:id="38" w:name="_Toc524312844"/>
      <w:r w:rsidRPr="00C26778">
        <w:t xml:space="preserve">Phase Plan </w:t>
      </w:r>
      <w:bookmarkEnd w:id="38"/>
    </w:p>
    <w:p w14:paraId="059ABDDD" w14:textId="62F0FC18" w:rsidR="00BE4AA5" w:rsidRPr="00C26778" w:rsidRDefault="00FA5C47" w:rsidP="00383F1E">
      <w:pPr>
        <w:ind w:firstLine="720"/>
      </w:pPr>
      <w:r w:rsidRPr="00FA5C47">
        <w:t>N/A</w:t>
      </w:r>
    </w:p>
    <w:p w14:paraId="124D5373" w14:textId="77777777" w:rsidR="009F675B" w:rsidRPr="00C26778" w:rsidRDefault="009F675B" w:rsidP="009F675B">
      <w:pPr>
        <w:pStyle w:val="Heading3"/>
      </w:pPr>
      <w:bookmarkStart w:id="39" w:name="_Toc524312845"/>
      <w:r w:rsidRPr="00C26778">
        <w:t>Iteration Objectives</w:t>
      </w:r>
      <w:bookmarkEnd w:id="39"/>
    </w:p>
    <w:p w14:paraId="3DFCE40F" w14:textId="625C745C" w:rsidR="006A489E" w:rsidRDefault="00497A50" w:rsidP="006A489E">
      <w:pPr>
        <w:ind w:left="720"/>
      </w:pPr>
      <w:r>
        <w:t xml:space="preserve">The scope of </w:t>
      </w:r>
      <w:r w:rsidR="006A489E">
        <w:t>the iteration</w:t>
      </w:r>
      <w:r>
        <w:t xml:space="preserve"> plans </w:t>
      </w:r>
      <w:r w:rsidR="00850B6E">
        <w:t>is</w:t>
      </w:r>
      <w:r>
        <w:t xml:space="preserve"> </w:t>
      </w:r>
      <w:r w:rsidR="00DB6A4E">
        <w:t xml:space="preserve">to be </w:t>
      </w:r>
      <w:r w:rsidR="00D44704">
        <w:t xml:space="preserve">explained in more detail in the plan documents </w:t>
      </w:r>
      <w:r w:rsidR="006A489E">
        <w:t>and refined as development commences.</w:t>
      </w:r>
    </w:p>
    <w:p w14:paraId="4AE8D0B4" w14:textId="77777777" w:rsidR="009F675B" w:rsidRPr="00C26778" w:rsidRDefault="009F675B" w:rsidP="00142017">
      <w:pPr>
        <w:pStyle w:val="Heading3"/>
      </w:pPr>
      <w:bookmarkStart w:id="40" w:name="_Toc524312846"/>
      <w:r w:rsidRPr="00C26778">
        <w:t>Releases</w:t>
      </w:r>
      <w:bookmarkEnd w:id="40"/>
    </w:p>
    <w:p w14:paraId="1E58B945" w14:textId="5B0F2ABA" w:rsidR="00E72868" w:rsidRDefault="00E72868" w:rsidP="00D85BB2">
      <w:pPr>
        <w:ind w:left="720"/>
      </w:pPr>
      <w:r>
        <w:t>Periodically throughout develop</w:t>
      </w:r>
      <w:r w:rsidR="00D85BB2">
        <w:t>ment</w:t>
      </w:r>
      <w:r w:rsidR="00336D85">
        <w:t>, at the end of the corresponding phase,</w:t>
      </w:r>
      <w:r w:rsidR="00D85BB2">
        <w:t xml:space="preserve"> there</w:t>
      </w:r>
      <w:r w:rsidR="006545B7">
        <w:t xml:space="preserve"> will be </w:t>
      </w:r>
      <w:r w:rsidR="00D85BB2">
        <w:t xml:space="preserve">different releases product releases of varying types. The releases and their types are as follows: </w:t>
      </w:r>
    </w:p>
    <w:p w14:paraId="14051E94" w14:textId="491B810F" w:rsidR="008E4980" w:rsidRPr="00C26778" w:rsidRDefault="0012261B" w:rsidP="00E72868">
      <w:pPr>
        <w:pStyle w:val="ListParagraph"/>
        <w:numPr>
          <w:ilvl w:val="0"/>
          <w:numId w:val="12"/>
        </w:numPr>
      </w:pPr>
      <w:r>
        <w:t>Demo</w:t>
      </w:r>
      <w:r w:rsidR="00D85BB2">
        <w:t xml:space="preserve"> 1</w:t>
      </w:r>
      <w:r>
        <w:t xml:space="preserve"> will be</w:t>
      </w:r>
      <w:r w:rsidR="00D85BB2">
        <w:t xml:space="preserve"> an un-implemented mockup</w:t>
      </w:r>
      <w:r>
        <w:t xml:space="preserve"> </w:t>
      </w:r>
      <w:r w:rsidR="006545B7">
        <w:t xml:space="preserve">used to </w:t>
      </w:r>
      <w:r w:rsidR="00D77B02">
        <w:t xml:space="preserve">show how the software will function </w:t>
      </w:r>
      <w:r w:rsidR="00D85BB2">
        <w:t>when it is implemented.</w:t>
      </w:r>
    </w:p>
    <w:p w14:paraId="164A85AC" w14:textId="0662B5B6" w:rsidR="002B3077" w:rsidRPr="00C26778" w:rsidRDefault="0012261B" w:rsidP="00E72868">
      <w:pPr>
        <w:pStyle w:val="ListParagraph"/>
        <w:numPr>
          <w:ilvl w:val="0"/>
          <w:numId w:val="12"/>
        </w:numPr>
      </w:pPr>
      <w:r>
        <w:t>Alpha</w:t>
      </w:r>
      <w:r w:rsidR="00D85BB2">
        <w:t xml:space="preserve"> 1</w:t>
      </w:r>
      <w:r w:rsidR="002B3077">
        <w:t xml:space="preserve"> will be the first release of the software </w:t>
      </w:r>
      <w:r w:rsidR="001B3B00">
        <w:t>without full functionality</w:t>
      </w:r>
      <w:r w:rsidR="00D85BB2">
        <w:t>.</w:t>
      </w:r>
    </w:p>
    <w:p w14:paraId="17EE05A2" w14:textId="38D15785" w:rsidR="00EF70FB" w:rsidRDefault="0012261B" w:rsidP="00D85BB2">
      <w:pPr>
        <w:pStyle w:val="ListParagraph"/>
        <w:numPr>
          <w:ilvl w:val="0"/>
          <w:numId w:val="12"/>
        </w:numPr>
      </w:pPr>
      <w:r>
        <w:t>Beta</w:t>
      </w:r>
      <w:r w:rsidR="00D85BB2">
        <w:t xml:space="preserve"> 1</w:t>
      </w:r>
      <w:r w:rsidR="001B3B00">
        <w:t xml:space="preserve"> will be </w:t>
      </w:r>
      <w:r w:rsidR="009156FE">
        <w:t xml:space="preserve">a fully featured but unrefined </w:t>
      </w:r>
      <w:r w:rsidR="00D85BB2">
        <w:t>release</w:t>
      </w:r>
      <w:r w:rsidR="00EF70FB">
        <w:t xml:space="preserve"> of </w:t>
      </w:r>
      <w:r w:rsidR="00D85BB2">
        <w:t>the product.</w:t>
      </w:r>
    </w:p>
    <w:p w14:paraId="0E31CD2D" w14:textId="4EFF7B17" w:rsidR="0012261B" w:rsidRDefault="00D85BB2" w:rsidP="00E72868">
      <w:pPr>
        <w:pStyle w:val="ListParagraph"/>
        <w:numPr>
          <w:ilvl w:val="0"/>
          <w:numId w:val="12"/>
        </w:numPr>
      </w:pPr>
      <w:r>
        <w:t xml:space="preserve">Final </w:t>
      </w:r>
      <w:r w:rsidR="00725A53">
        <w:t xml:space="preserve">Release will be </w:t>
      </w:r>
      <w:r>
        <w:t xml:space="preserve">a </w:t>
      </w:r>
      <w:r w:rsidR="00725A53">
        <w:t xml:space="preserve">fully functional and </w:t>
      </w:r>
      <w:r>
        <w:t>well-</w:t>
      </w:r>
      <w:r w:rsidR="00725A53">
        <w:t xml:space="preserve">refined </w:t>
      </w:r>
      <w:r>
        <w:t>release of the product</w:t>
      </w:r>
      <w:r w:rsidR="00725A53">
        <w:t xml:space="preserve"> to the public.</w:t>
      </w:r>
    </w:p>
    <w:p w14:paraId="45A7AFAE" w14:textId="77777777" w:rsidR="009F675B" w:rsidRPr="00C26778" w:rsidRDefault="009F675B" w:rsidP="009F675B">
      <w:pPr>
        <w:pStyle w:val="Heading3"/>
      </w:pPr>
      <w:bookmarkStart w:id="41" w:name="_Toc524312847"/>
      <w:r w:rsidRPr="00C26778">
        <w:t>Project Schedule</w:t>
      </w:r>
      <w:bookmarkEnd w:id="41"/>
    </w:p>
    <w:p w14:paraId="674889D1" w14:textId="583B7AE4" w:rsidR="00336D85" w:rsidRDefault="00BD6DC7" w:rsidP="00AC5736">
      <w:pPr>
        <w:ind w:firstLine="720"/>
      </w:pPr>
      <w:r>
        <w:t>The phases of the project are as follows, based upon given stakeholder deadlines:</w:t>
      </w:r>
    </w:p>
    <w:p w14:paraId="2D88F96C" w14:textId="77777777" w:rsidR="00AC5736" w:rsidRDefault="00AC5736" w:rsidP="00AC5736">
      <w:pPr>
        <w:ind w:firstLine="720"/>
      </w:pPr>
    </w:p>
    <w:tbl>
      <w:tblPr>
        <w:tblStyle w:val="TableGrid"/>
        <w:tblW w:w="0" w:type="auto"/>
        <w:tblInd w:w="720" w:type="dxa"/>
        <w:tblLook w:val="04A0" w:firstRow="1" w:lastRow="0" w:firstColumn="1" w:lastColumn="0" w:noHBand="0" w:noVBand="1"/>
      </w:tblPr>
      <w:tblGrid>
        <w:gridCol w:w="1715"/>
        <w:gridCol w:w="1715"/>
        <w:gridCol w:w="1716"/>
        <w:gridCol w:w="1769"/>
        <w:gridCol w:w="1715"/>
      </w:tblGrid>
      <w:tr w:rsidR="00392606" w14:paraId="1C426008" w14:textId="77777777" w:rsidTr="00336D85">
        <w:tc>
          <w:tcPr>
            <w:tcW w:w="1715" w:type="dxa"/>
          </w:tcPr>
          <w:p w14:paraId="7DEBCB77" w14:textId="4BD77652" w:rsidR="00392606" w:rsidRDefault="00392606" w:rsidP="006626A0">
            <w:r>
              <w:t>Week</w:t>
            </w:r>
            <w:r w:rsidR="00AC5736">
              <w:t xml:space="preserve"> (Tuesday class date – Thursday class date)</w:t>
            </w:r>
          </w:p>
        </w:tc>
        <w:tc>
          <w:tcPr>
            <w:tcW w:w="1715" w:type="dxa"/>
          </w:tcPr>
          <w:p w14:paraId="59E99435" w14:textId="2519385C" w:rsidR="00392606" w:rsidRDefault="00392606" w:rsidP="006626A0">
            <w:r>
              <w:t>Phase End</w:t>
            </w:r>
          </w:p>
        </w:tc>
        <w:tc>
          <w:tcPr>
            <w:tcW w:w="1716" w:type="dxa"/>
          </w:tcPr>
          <w:p w14:paraId="70E79862" w14:textId="0657E06D" w:rsidR="00392606" w:rsidRDefault="00392606" w:rsidP="006626A0">
            <w:r>
              <w:t>Phase Begin</w:t>
            </w:r>
          </w:p>
        </w:tc>
        <w:tc>
          <w:tcPr>
            <w:tcW w:w="1769" w:type="dxa"/>
          </w:tcPr>
          <w:p w14:paraId="7FCDCD5A" w14:textId="226D9754" w:rsidR="00392606" w:rsidRDefault="00392606" w:rsidP="006626A0">
            <w:r>
              <w:t>Associated Release</w:t>
            </w:r>
            <w:r w:rsidR="00336D85">
              <w:t xml:space="preserve"> </w:t>
            </w:r>
          </w:p>
        </w:tc>
        <w:tc>
          <w:tcPr>
            <w:tcW w:w="1715" w:type="dxa"/>
          </w:tcPr>
          <w:p w14:paraId="154BE950" w14:textId="7800E0F5" w:rsidR="00392606" w:rsidRDefault="00F20843" w:rsidP="006626A0">
            <w:r>
              <w:t>Milestones</w:t>
            </w:r>
          </w:p>
        </w:tc>
      </w:tr>
      <w:tr w:rsidR="00336D85" w14:paraId="35865082" w14:textId="77777777" w:rsidTr="00336D85">
        <w:tc>
          <w:tcPr>
            <w:tcW w:w="1715" w:type="dxa"/>
          </w:tcPr>
          <w:p w14:paraId="41E3FE73" w14:textId="1D19463F" w:rsidR="00336D85" w:rsidRDefault="00336D85" w:rsidP="00336D85">
            <w:r>
              <w:t>3</w:t>
            </w:r>
            <w:r w:rsidR="0048716F">
              <w:t xml:space="preserve"> (9/5 - 9/7)</w:t>
            </w:r>
          </w:p>
        </w:tc>
        <w:tc>
          <w:tcPr>
            <w:tcW w:w="1715" w:type="dxa"/>
          </w:tcPr>
          <w:p w14:paraId="62A56594" w14:textId="53D17475" w:rsidR="00336D85" w:rsidRDefault="00A01342" w:rsidP="00336D85">
            <w:r>
              <w:t>N/A</w:t>
            </w:r>
          </w:p>
        </w:tc>
        <w:tc>
          <w:tcPr>
            <w:tcW w:w="1716" w:type="dxa"/>
          </w:tcPr>
          <w:p w14:paraId="7E36DCDE" w14:textId="6F304325" w:rsidR="00336D85" w:rsidRDefault="00336D85" w:rsidP="00336D85">
            <w:r>
              <w:t>1</w:t>
            </w:r>
          </w:p>
        </w:tc>
        <w:tc>
          <w:tcPr>
            <w:tcW w:w="1769" w:type="dxa"/>
          </w:tcPr>
          <w:p w14:paraId="19C42564" w14:textId="298CDBFB" w:rsidR="00336D85" w:rsidRDefault="00336D85" w:rsidP="00336D85">
            <w:r>
              <w:t>N/A</w:t>
            </w:r>
          </w:p>
        </w:tc>
        <w:tc>
          <w:tcPr>
            <w:tcW w:w="1715" w:type="dxa"/>
          </w:tcPr>
          <w:p w14:paraId="14DB20CF" w14:textId="6746F6B6" w:rsidR="00336D85" w:rsidRDefault="00977E78" w:rsidP="00336D85">
            <w:r>
              <w:t>Project Management Plan</w:t>
            </w:r>
            <w:r w:rsidR="0048716F">
              <w:t xml:space="preserve"> begins development</w:t>
            </w:r>
          </w:p>
        </w:tc>
      </w:tr>
      <w:tr w:rsidR="00392606" w14:paraId="0BDB7838" w14:textId="77777777" w:rsidTr="00336D85">
        <w:tc>
          <w:tcPr>
            <w:tcW w:w="1715" w:type="dxa"/>
          </w:tcPr>
          <w:p w14:paraId="396ACEB3" w14:textId="34567FAE" w:rsidR="00392606" w:rsidRDefault="00A01342" w:rsidP="006626A0">
            <w:r>
              <w:t>5</w:t>
            </w:r>
            <w:r w:rsidR="0048716F">
              <w:t xml:space="preserve"> (9/19 - 9/21)</w:t>
            </w:r>
          </w:p>
        </w:tc>
        <w:tc>
          <w:tcPr>
            <w:tcW w:w="1715" w:type="dxa"/>
          </w:tcPr>
          <w:p w14:paraId="518880EB" w14:textId="50152D42" w:rsidR="00392606" w:rsidRDefault="00A01342" w:rsidP="006626A0">
            <w:r>
              <w:t>1</w:t>
            </w:r>
          </w:p>
        </w:tc>
        <w:tc>
          <w:tcPr>
            <w:tcW w:w="1716" w:type="dxa"/>
          </w:tcPr>
          <w:p w14:paraId="7CC693AE" w14:textId="57761444" w:rsidR="00392606" w:rsidRDefault="00A01342" w:rsidP="006626A0">
            <w:r>
              <w:t>2</w:t>
            </w:r>
          </w:p>
        </w:tc>
        <w:tc>
          <w:tcPr>
            <w:tcW w:w="1769" w:type="dxa"/>
          </w:tcPr>
          <w:p w14:paraId="691C7205" w14:textId="67F465FE" w:rsidR="00392606" w:rsidRDefault="00A01342" w:rsidP="006626A0">
            <w:r>
              <w:t>N/A</w:t>
            </w:r>
          </w:p>
        </w:tc>
        <w:tc>
          <w:tcPr>
            <w:tcW w:w="1715" w:type="dxa"/>
          </w:tcPr>
          <w:p w14:paraId="034F14BE" w14:textId="0AE50BDC" w:rsidR="00392606" w:rsidRDefault="00977E78" w:rsidP="006626A0">
            <w:r>
              <w:t>Requirements Engineering</w:t>
            </w:r>
            <w:r w:rsidR="0048716F">
              <w:t xml:space="preserve"> process begins</w:t>
            </w:r>
          </w:p>
        </w:tc>
      </w:tr>
      <w:tr w:rsidR="00392606" w14:paraId="29E69C09" w14:textId="77777777" w:rsidTr="00336D85">
        <w:tc>
          <w:tcPr>
            <w:tcW w:w="1715" w:type="dxa"/>
          </w:tcPr>
          <w:p w14:paraId="7D9FC2DA" w14:textId="64B8C48D" w:rsidR="00392606" w:rsidRDefault="00A01342" w:rsidP="006626A0">
            <w:r>
              <w:t>10</w:t>
            </w:r>
            <w:r w:rsidR="0048716F">
              <w:t xml:space="preserve"> (10/24 - 10/26)</w:t>
            </w:r>
          </w:p>
        </w:tc>
        <w:tc>
          <w:tcPr>
            <w:tcW w:w="1715" w:type="dxa"/>
          </w:tcPr>
          <w:p w14:paraId="7503131A" w14:textId="776F4EC9" w:rsidR="00392606" w:rsidRDefault="00A01342" w:rsidP="006626A0">
            <w:r>
              <w:t>2</w:t>
            </w:r>
          </w:p>
        </w:tc>
        <w:tc>
          <w:tcPr>
            <w:tcW w:w="1716" w:type="dxa"/>
          </w:tcPr>
          <w:p w14:paraId="1200CF59" w14:textId="042E6BC9" w:rsidR="00392606" w:rsidRDefault="00A01342" w:rsidP="006626A0">
            <w:r>
              <w:t>3</w:t>
            </w:r>
          </w:p>
        </w:tc>
        <w:tc>
          <w:tcPr>
            <w:tcW w:w="1769" w:type="dxa"/>
          </w:tcPr>
          <w:p w14:paraId="441F4965" w14:textId="126E85E0" w:rsidR="00392606" w:rsidRDefault="00336D85" w:rsidP="006626A0">
            <w:r>
              <w:t>N/A</w:t>
            </w:r>
          </w:p>
        </w:tc>
        <w:tc>
          <w:tcPr>
            <w:tcW w:w="1715" w:type="dxa"/>
          </w:tcPr>
          <w:p w14:paraId="7F4F8D24" w14:textId="4D46FBAE" w:rsidR="00392606" w:rsidRDefault="00977E78" w:rsidP="006626A0">
            <w:r>
              <w:t>Project Architecture and Design</w:t>
            </w:r>
            <w:r w:rsidR="0048716F">
              <w:t xml:space="preserve"> begins</w:t>
            </w:r>
          </w:p>
        </w:tc>
      </w:tr>
      <w:tr w:rsidR="00392606" w14:paraId="1B52BB8D" w14:textId="77777777" w:rsidTr="00336D85">
        <w:tc>
          <w:tcPr>
            <w:tcW w:w="1715" w:type="dxa"/>
          </w:tcPr>
          <w:p w14:paraId="0EFCC5C9" w14:textId="69DF6BB5" w:rsidR="00392606" w:rsidRDefault="00A01342" w:rsidP="006626A0">
            <w:r>
              <w:t>11</w:t>
            </w:r>
            <w:r w:rsidR="0048716F">
              <w:t xml:space="preserve"> (10/31 – 11/2)</w:t>
            </w:r>
          </w:p>
        </w:tc>
        <w:tc>
          <w:tcPr>
            <w:tcW w:w="1715" w:type="dxa"/>
          </w:tcPr>
          <w:p w14:paraId="123C728F" w14:textId="4F5BFE0E" w:rsidR="00392606" w:rsidRDefault="00A01342" w:rsidP="006626A0">
            <w:r>
              <w:t>3</w:t>
            </w:r>
          </w:p>
        </w:tc>
        <w:tc>
          <w:tcPr>
            <w:tcW w:w="1716" w:type="dxa"/>
          </w:tcPr>
          <w:p w14:paraId="340396D1" w14:textId="172E40F2" w:rsidR="00392606" w:rsidRDefault="00A01342" w:rsidP="006626A0">
            <w:r>
              <w:t>4</w:t>
            </w:r>
          </w:p>
        </w:tc>
        <w:tc>
          <w:tcPr>
            <w:tcW w:w="1769" w:type="dxa"/>
          </w:tcPr>
          <w:p w14:paraId="08BD929E" w14:textId="647E3FEE" w:rsidR="00392606" w:rsidRDefault="00A01342" w:rsidP="006626A0">
            <w:r>
              <w:t>Demo 1</w:t>
            </w:r>
          </w:p>
        </w:tc>
        <w:tc>
          <w:tcPr>
            <w:tcW w:w="1715" w:type="dxa"/>
          </w:tcPr>
          <w:p w14:paraId="6BAE5DD6" w14:textId="0B9FB2B3" w:rsidR="00392606" w:rsidRDefault="00977E78" w:rsidP="006626A0">
            <w:r>
              <w:t>Project Implementation</w:t>
            </w:r>
            <w:r w:rsidR="0048716F">
              <w:t xml:space="preserve"> begins</w:t>
            </w:r>
          </w:p>
        </w:tc>
      </w:tr>
      <w:tr w:rsidR="00392606" w14:paraId="4D9294C6" w14:textId="77777777" w:rsidTr="00336D85">
        <w:tc>
          <w:tcPr>
            <w:tcW w:w="1715" w:type="dxa"/>
          </w:tcPr>
          <w:p w14:paraId="4FF1DDC6" w14:textId="03FDDB20" w:rsidR="00392606" w:rsidRDefault="00A01342" w:rsidP="006626A0">
            <w:r>
              <w:t>13</w:t>
            </w:r>
            <w:r w:rsidR="0048716F">
              <w:t xml:space="preserve"> (11/14 – 11/16)</w:t>
            </w:r>
          </w:p>
        </w:tc>
        <w:tc>
          <w:tcPr>
            <w:tcW w:w="1715" w:type="dxa"/>
          </w:tcPr>
          <w:p w14:paraId="0CD5CEB2" w14:textId="4ECA05ED" w:rsidR="00392606" w:rsidRDefault="00A01342" w:rsidP="006626A0">
            <w:r>
              <w:t>4</w:t>
            </w:r>
          </w:p>
        </w:tc>
        <w:tc>
          <w:tcPr>
            <w:tcW w:w="1716" w:type="dxa"/>
          </w:tcPr>
          <w:p w14:paraId="01674D5F" w14:textId="375227AB" w:rsidR="00392606" w:rsidRDefault="00A01342" w:rsidP="006626A0">
            <w:r>
              <w:t>5</w:t>
            </w:r>
          </w:p>
        </w:tc>
        <w:tc>
          <w:tcPr>
            <w:tcW w:w="1769" w:type="dxa"/>
          </w:tcPr>
          <w:p w14:paraId="730FECA8" w14:textId="65C8AB67" w:rsidR="00392606" w:rsidRDefault="00A01342" w:rsidP="006626A0">
            <w:r>
              <w:t>Alpha</w:t>
            </w:r>
            <w:r w:rsidR="00336D85">
              <w:t xml:space="preserve"> 1</w:t>
            </w:r>
          </w:p>
        </w:tc>
        <w:tc>
          <w:tcPr>
            <w:tcW w:w="1715" w:type="dxa"/>
          </w:tcPr>
          <w:p w14:paraId="44F6DD3F" w14:textId="00258D09" w:rsidR="00392606" w:rsidRDefault="00977E78" w:rsidP="006626A0">
            <w:r>
              <w:t xml:space="preserve">Project </w:t>
            </w:r>
            <w:r w:rsidR="0048716F">
              <w:t>Testing begins</w:t>
            </w:r>
          </w:p>
        </w:tc>
      </w:tr>
      <w:tr w:rsidR="00392606" w14:paraId="09EF1793" w14:textId="77777777" w:rsidTr="00336D85">
        <w:tc>
          <w:tcPr>
            <w:tcW w:w="1715" w:type="dxa"/>
          </w:tcPr>
          <w:p w14:paraId="0B62566F" w14:textId="4C964D74" w:rsidR="00392606" w:rsidRDefault="00A01342" w:rsidP="006626A0">
            <w:r>
              <w:t>15</w:t>
            </w:r>
            <w:r w:rsidR="0048716F">
              <w:t xml:space="preserve"> (11/28 – 11/30)</w:t>
            </w:r>
          </w:p>
        </w:tc>
        <w:tc>
          <w:tcPr>
            <w:tcW w:w="1715" w:type="dxa"/>
          </w:tcPr>
          <w:p w14:paraId="569AA662" w14:textId="4F59429E" w:rsidR="00392606" w:rsidRDefault="00A01342" w:rsidP="006626A0">
            <w:r>
              <w:t>5</w:t>
            </w:r>
          </w:p>
        </w:tc>
        <w:tc>
          <w:tcPr>
            <w:tcW w:w="1716" w:type="dxa"/>
          </w:tcPr>
          <w:p w14:paraId="05EDD113" w14:textId="2E5D95D8" w:rsidR="00392606" w:rsidRDefault="00A01342" w:rsidP="006626A0">
            <w:r>
              <w:t>6</w:t>
            </w:r>
          </w:p>
        </w:tc>
        <w:tc>
          <w:tcPr>
            <w:tcW w:w="1769" w:type="dxa"/>
          </w:tcPr>
          <w:p w14:paraId="0F7A86B8" w14:textId="574A4F44" w:rsidR="00392606" w:rsidRDefault="00A01342" w:rsidP="006626A0">
            <w:r>
              <w:t>Beta</w:t>
            </w:r>
            <w:r w:rsidR="00336D85">
              <w:t xml:space="preserve"> 1</w:t>
            </w:r>
          </w:p>
        </w:tc>
        <w:tc>
          <w:tcPr>
            <w:tcW w:w="1715" w:type="dxa"/>
          </w:tcPr>
          <w:p w14:paraId="6A8EF8E3" w14:textId="640BF085" w:rsidR="00392606" w:rsidRDefault="00977E78" w:rsidP="006626A0">
            <w:r>
              <w:t>Project User Manual</w:t>
            </w:r>
            <w:r w:rsidR="0048716F">
              <w:t xml:space="preserve"> begins development</w:t>
            </w:r>
          </w:p>
        </w:tc>
      </w:tr>
      <w:tr w:rsidR="00392606" w14:paraId="0C3B35A0" w14:textId="77777777" w:rsidTr="00336D85">
        <w:tc>
          <w:tcPr>
            <w:tcW w:w="1715" w:type="dxa"/>
          </w:tcPr>
          <w:p w14:paraId="3CBC5DAA" w14:textId="6F3C499F" w:rsidR="00392606" w:rsidRDefault="00977E78" w:rsidP="006626A0">
            <w:r>
              <w:t>16</w:t>
            </w:r>
            <w:r w:rsidR="0048716F">
              <w:t xml:space="preserve"> (12/5 – 12/7)</w:t>
            </w:r>
          </w:p>
        </w:tc>
        <w:tc>
          <w:tcPr>
            <w:tcW w:w="1715" w:type="dxa"/>
          </w:tcPr>
          <w:p w14:paraId="216209B8" w14:textId="4C8B6B20" w:rsidR="00392606" w:rsidRDefault="00741816" w:rsidP="006626A0">
            <w:r>
              <w:t>6</w:t>
            </w:r>
          </w:p>
        </w:tc>
        <w:tc>
          <w:tcPr>
            <w:tcW w:w="1716" w:type="dxa"/>
          </w:tcPr>
          <w:p w14:paraId="491B8BD8" w14:textId="07A8CA69" w:rsidR="00392606" w:rsidRDefault="007F2699" w:rsidP="006626A0">
            <w:r>
              <w:t>N/A</w:t>
            </w:r>
          </w:p>
        </w:tc>
        <w:tc>
          <w:tcPr>
            <w:tcW w:w="1769" w:type="dxa"/>
          </w:tcPr>
          <w:p w14:paraId="40D0B98E" w14:textId="1AE7E9E7" w:rsidR="00392606" w:rsidRDefault="00132BB9" w:rsidP="006626A0">
            <w:r>
              <w:t>Final Release</w:t>
            </w:r>
          </w:p>
        </w:tc>
        <w:tc>
          <w:tcPr>
            <w:tcW w:w="1715" w:type="dxa"/>
          </w:tcPr>
          <w:p w14:paraId="226B5F7E" w14:textId="373E4A16" w:rsidR="00392606" w:rsidRDefault="00977E78" w:rsidP="006626A0">
            <w:r>
              <w:t>Project Completion</w:t>
            </w:r>
            <w:r w:rsidR="0048716F">
              <w:t xml:space="preserve"> due</w:t>
            </w:r>
            <w:r w:rsidR="00AC5736">
              <w:t xml:space="preserve"> </w:t>
            </w:r>
          </w:p>
        </w:tc>
      </w:tr>
    </w:tbl>
    <w:p w14:paraId="7A0C8505" w14:textId="77777777" w:rsidR="006626A0" w:rsidRPr="00C26778" w:rsidRDefault="006626A0" w:rsidP="006626A0">
      <w:pPr>
        <w:ind w:left="720"/>
      </w:pPr>
    </w:p>
    <w:p w14:paraId="3985CDCA" w14:textId="24F833B1" w:rsidR="00AF595C" w:rsidRPr="00C26778" w:rsidRDefault="00AF595C" w:rsidP="006626A0">
      <w:pPr>
        <w:ind w:left="720"/>
      </w:pPr>
      <w:r>
        <w:t xml:space="preserve">Phases 2-6 will include multiple iterations to be developed and scheduled at the start of each phase. </w:t>
      </w:r>
    </w:p>
    <w:p w14:paraId="4F390D81" w14:textId="77777777" w:rsidR="009F675B" w:rsidRPr="00C26778" w:rsidRDefault="009F675B" w:rsidP="009F675B">
      <w:pPr>
        <w:pStyle w:val="Heading3"/>
      </w:pPr>
      <w:bookmarkStart w:id="42" w:name="_Toc524312848"/>
      <w:r w:rsidRPr="00C26778">
        <w:t>Project Resourcing</w:t>
      </w:r>
      <w:bookmarkEnd w:id="42"/>
    </w:p>
    <w:p w14:paraId="32236FC6" w14:textId="6FF8E949" w:rsidR="00FA5C47" w:rsidRPr="00FA5C47" w:rsidRDefault="00711995" w:rsidP="002B6678">
      <w:pPr>
        <w:ind w:firstLine="720"/>
      </w:pPr>
      <w:r>
        <w:t>N</w:t>
      </w:r>
      <w:r w:rsidR="00142017">
        <w:t>/A</w:t>
      </w:r>
    </w:p>
    <w:p w14:paraId="3628E61B" w14:textId="55AA5ED2" w:rsidR="0083678F" w:rsidRDefault="009F675B" w:rsidP="00FD0DBF">
      <w:pPr>
        <w:pStyle w:val="Heading2"/>
      </w:pPr>
      <w:bookmarkStart w:id="43" w:name="_Toc447095892"/>
      <w:bookmarkStart w:id="44" w:name="_Toc512930361"/>
      <w:bookmarkStart w:id="45" w:name="_Toc447095893"/>
      <w:bookmarkStart w:id="46" w:name="_Toc512930362"/>
      <w:bookmarkStart w:id="47" w:name="_Toc430447687"/>
      <w:bookmarkStart w:id="48" w:name="_Toc447095894"/>
      <w:bookmarkStart w:id="49" w:name="_Toc512930363"/>
      <w:bookmarkStart w:id="50" w:name="_Toc430447688"/>
      <w:bookmarkStart w:id="51" w:name="_Toc430447689"/>
      <w:bookmarkStart w:id="52" w:name="_Toc447095895"/>
      <w:bookmarkStart w:id="53" w:name="_Toc512930364"/>
      <w:bookmarkStart w:id="54" w:name="_Toc430447690"/>
      <w:bookmarkStart w:id="55" w:name="_Toc447095896"/>
      <w:bookmarkStart w:id="56" w:name="_Toc512930365"/>
      <w:bookmarkStart w:id="57" w:name="_Toc447095897"/>
      <w:bookmarkStart w:id="58" w:name="_Toc512930366"/>
      <w:bookmarkStart w:id="59" w:name="_Toc430447691"/>
      <w:bookmarkStart w:id="60" w:name="_Toc447095898"/>
      <w:bookmarkStart w:id="61" w:name="_Toc512930367"/>
      <w:bookmarkStart w:id="62" w:name="_Toc447095908"/>
      <w:bookmarkStart w:id="63" w:name="_Toc512930368"/>
      <w:bookmarkStart w:id="64" w:name="_Toc513004379"/>
      <w:bookmarkStart w:id="65" w:name="_Toc146471221"/>
      <w:bookmarkEnd w:id="0"/>
      <w:bookmarkEnd w:id="2"/>
      <w:bookmarkEnd w:id="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C26778">
        <w:t>Project Monitoring and Control</w:t>
      </w:r>
      <w:bookmarkStart w:id="66" w:name="_Toc447095909"/>
      <w:bookmarkEnd w:id="64"/>
      <w:bookmarkEnd w:id="65"/>
    </w:p>
    <w:p w14:paraId="41093810" w14:textId="741102AE" w:rsidR="0083678F" w:rsidRPr="00D61C77" w:rsidRDefault="00D61C77" w:rsidP="00C03CD4">
      <w:pPr>
        <w:pStyle w:val="infoblue0"/>
        <w:numPr>
          <w:ilvl w:val="0"/>
          <w:numId w:val="11"/>
        </w:numPr>
        <w:rPr>
          <w:color w:val="000000" w:themeColor="text1"/>
          <w:u w:val="single"/>
        </w:rPr>
      </w:pPr>
      <w:r w:rsidRPr="00D61C77">
        <w:rPr>
          <w:color w:val="000000" w:themeColor="text1"/>
          <w:u w:val="single"/>
        </w:rPr>
        <w:t>Requirements Management</w:t>
      </w:r>
      <w:r w:rsidR="00FE11D7">
        <w:rPr>
          <w:color w:val="000000" w:themeColor="text1"/>
          <w:u w:val="single"/>
        </w:rPr>
        <w:t>:</w:t>
      </w:r>
      <w:r w:rsidR="00FE11D7">
        <w:rPr>
          <w:color w:val="000000" w:themeColor="text1"/>
        </w:rPr>
        <w:t xml:space="preserve"> </w:t>
      </w:r>
      <w:r w:rsidR="00136A4F">
        <w:rPr>
          <w:i w:val="0"/>
          <w:iCs w:val="0"/>
          <w:color w:val="000000" w:themeColor="text1"/>
        </w:rPr>
        <w:t xml:space="preserve">Quality will be ensured </w:t>
      </w:r>
      <w:r w:rsidR="004E388D">
        <w:rPr>
          <w:i w:val="0"/>
          <w:iCs w:val="0"/>
          <w:color w:val="000000" w:themeColor="text1"/>
        </w:rPr>
        <w:t>through</w:t>
      </w:r>
      <w:r w:rsidR="00136A4F">
        <w:rPr>
          <w:i w:val="0"/>
          <w:iCs w:val="0"/>
          <w:color w:val="000000" w:themeColor="text1"/>
        </w:rPr>
        <w:t xml:space="preserve"> systematic check-ins </w:t>
      </w:r>
      <w:r w:rsidR="004E388D">
        <w:rPr>
          <w:i w:val="0"/>
          <w:iCs w:val="0"/>
          <w:color w:val="000000" w:themeColor="text1"/>
        </w:rPr>
        <w:t xml:space="preserve">with </w:t>
      </w:r>
      <w:r w:rsidR="00790896">
        <w:rPr>
          <w:i w:val="0"/>
          <w:iCs w:val="0"/>
          <w:color w:val="000000" w:themeColor="text1"/>
        </w:rPr>
        <w:t>the Requirements and Quality Lead</w:t>
      </w:r>
      <w:r w:rsidR="004E388D">
        <w:rPr>
          <w:i w:val="0"/>
          <w:iCs w:val="0"/>
          <w:color w:val="000000" w:themeColor="text1"/>
        </w:rPr>
        <w:t xml:space="preserve"> for all </w:t>
      </w:r>
      <w:r w:rsidR="00A37555">
        <w:rPr>
          <w:i w:val="0"/>
          <w:iCs w:val="0"/>
          <w:color w:val="000000" w:themeColor="text1"/>
        </w:rPr>
        <w:t xml:space="preserve">other </w:t>
      </w:r>
      <w:r w:rsidR="004E388D">
        <w:rPr>
          <w:i w:val="0"/>
          <w:iCs w:val="0"/>
          <w:color w:val="000000" w:themeColor="text1"/>
        </w:rPr>
        <w:t>team members.</w:t>
      </w:r>
      <w:r w:rsidR="00DB6193">
        <w:rPr>
          <w:i w:val="0"/>
          <w:iCs w:val="0"/>
          <w:color w:val="000000" w:themeColor="text1"/>
        </w:rPr>
        <w:t xml:space="preserve"> </w:t>
      </w:r>
      <w:r w:rsidR="00AB7DA4">
        <w:rPr>
          <w:i w:val="0"/>
          <w:iCs w:val="0"/>
          <w:color w:val="000000" w:themeColor="text1"/>
        </w:rPr>
        <w:t>When</w:t>
      </w:r>
      <w:r w:rsidR="00A37555">
        <w:rPr>
          <w:i w:val="0"/>
          <w:iCs w:val="0"/>
          <w:color w:val="000000" w:themeColor="text1"/>
        </w:rPr>
        <w:t xml:space="preserve"> contributing new </w:t>
      </w:r>
      <w:r w:rsidR="006C6630">
        <w:rPr>
          <w:i w:val="0"/>
          <w:iCs w:val="0"/>
          <w:color w:val="000000" w:themeColor="text1"/>
        </w:rPr>
        <w:t>code</w:t>
      </w:r>
      <w:r w:rsidR="00D364AF">
        <w:rPr>
          <w:i w:val="0"/>
          <w:iCs w:val="0"/>
          <w:color w:val="000000" w:themeColor="text1"/>
        </w:rPr>
        <w:t>,</w:t>
      </w:r>
      <w:r w:rsidR="006C6630">
        <w:rPr>
          <w:i w:val="0"/>
          <w:iCs w:val="0"/>
          <w:color w:val="000000" w:themeColor="text1"/>
        </w:rPr>
        <w:t xml:space="preserve"> it will be necessary to </w:t>
      </w:r>
      <w:r w:rsidR="004B3847">
        <w:rPr>
          <w:i w:val="0"/>
          <w:iCs w:val="0"/>
          <w:color w:val="000000" w:themeColor="text1"/>
        </w:rPr>
        <w:t xml:space="preserve">ensure </w:t>
      </w:r>
      <w:r w:rsidR="0009171A">
        <w:rPr>
          <w:i w:val="0"/>
          <w:iCs w:val="0"/>
          <w:color w:val="000000" w:themeColor="text1"/>
        </w:rPr>
        <w:t>resiliency</w:t>
      </w:r>
      <w:r w:rsidR="004B3847">
        <w:rPr>
          <w:i w:val="0"/>
          <w:iCs w:val="0"/>
          <w:color w:val="000000" w:themeColor="text1"/>
        </w:rPr>
        <w:t xml:space="preserve"> and compatibility.</w:t>
      </w:r>
      <w:r w:rsidR="002F2A71">
        <w:rPr>
          <w:i w:val="0"/>
          <w:iCs w:val="0"/>
          <w:color w:val="000000" w:themeColor="text1"/>
        </w:rPr>
        <w:t xml:space="preserve"> </w:t>
      </w:r>
      <w:r w:rsidR="005F0985">
        <w:rPr>
          <w:i w:val="0"/>
          <w:iCs w:val="0"/>
          <w:color w:val="000000" w:themeColor="text1"/>
        </w:rPr>
        <w:t>Additionally,</w:t>
      </w:r>
      <w:r w:rsidR="00443CF3">
        <w:rPr>
          <w:i w:val="0"/>
          <w:iCs w:val="0"/>
          <w:color w:val="000000" w:themeColor="text1"/>
        </w:rPr>
        <w:t xml:space="preserve"> the management of the all the changes will be </w:t>
      </w:r>
      <w:r w:rsidR="00C43C30">
        <w:rPr>
          <w:i w:val="0"/>
          <w:iCs w:val="0"/>
          <w:color w:val="000000" w:themeColor="text1"/>
        </w:rPr>
        <w:t xml:space="preserve">handled via git to ensure </w:t>
      </w:r>
      <w:r w:rsidR="001A7ED0">
        <w:rPr>
          <w:i w:val="0"/>
          <w:iCs w:val="0"/>
          <w:color w:val="000000" w:themeColor="text1"/>
        </w:rPr>
        <w:t xml:space="preserve">the project requirements are met. </w:t>
      </w:r>
    </w:p>
    <w:p w14:paraId="7E83C28F" w14:textId="7760A987" w:rsidR="00840875" w:rsidRPr="00840875" w:rsidRDefault="00781EFA" w:rsidP="00840875">
      <w:pPr>
        <w:pStyle w:val="infoblue0"/>
        <w:numPr>
          <w:ilvl w:val="0"/>
          <w:numId w:val="11"/>
        </w:numPr>
        <w:rPr>
          <w:color w:val="000000" w:themeColor="text1"/>
          <w:u w:val="single"/>
        </w:rPr>
      </w:pPr>
      <w:r>
        <w:rPr>
          <w:color w:val="000000" w:themeColor="text1"/>
          <w:u w:val="single"/>
        </w:rPr>
        <w:t>Quality Control:</w:t>
      </w:r>
      <w:r>
        <w:rPr>
          <w:i w:val="0"/>
          <w:iCs w:val="0"/>
          <w:color w:val="000000" w:themeColor="text1"/>
        </w:rPr>
        <w:t xml:space="preserve"> </w:t>
      </w:r>
      <w:r w:rsidR="00D75543">
        <w:rPr>
          <w:i w:val="0"/>
          <w:iCs w:val="0"/>
          <w:color w:val="000000" w:themeColor="text1"/>
        </w:rPr>
        <w:t xml:space="preserve">This project is </w:t>
      </w:r>
      <w:r w:rsidR="004A4CB5">
        <w:rPr>
          <w:i w:val="0"/>
          <w:iCs w:val="0"/>
          <w:color w:val="000000" w:themeColor="text1"/>
        </w:rPr>
        <w:t>going to be split into s</w:t>
      </w:r>
      <w:r w:rsidR="00F73FD5">
        <w:rPr>
          <w:i w:val="0"/>
          <w:iCs w:val="0"/>
          <w:color w:val="000000" w:themeColor="text1"/>
        </w:rPr>
        <w:t>ix distinct</w:t>
      </w:r>
      <w:r w:rsidR="004A4CB5">
        <w:rPr>
          <w:i w:val="0"/>
          <w:iCs w:val="0"/>
          <w:color w:val="000000" w:themeColor="text1"/>
        </w:rPr>
        <w:t xml:space="preserve"> </w:t>
      </w:r>
      <w:r w:rsidR="00046C9E">
        <w:rPr>
          <w:i w:val="0"/>
          <w:iCs w:val="0"/>
          <w:color w:val="000000" w:themeColor="text1"/>
        </w:rPr>
        <w:t xml:space="preserve">phases and will </w:t>
      </w:r>
      <w:r w:rsidR="00671464">
        <w:rPr>
          <w:i w:val="0"/>
          <w:iCs w:val="0"/>
          <w:color w:val="000000" w:themeColor="text1"/>
        </w:rPr>
        <w:t xml:space="preserve">be developed </w:t>
      </w:r>
      <w:r w:rsidR="006C2E3F">
        <w:rPr>
          <w:i w:val="0"/>
          <w:iCs w:val="0"/>
          <w:color w:val="000000" w:themeColor="text1"/>
        </w:rPr>
        <w:t>using a</w:t>
      </w:r>
      <w:r w:rsidR="00C15D49">
        <w:rPr>
          <w:i w:val="0"/>
          <w:iCs w:val="0"/>
          <w:color w:val="000000" w:themeColor="text1"/>
        </w:rPr>
        <w:t>n agile development model. Meaning the phases are both iterative and incremental.</w:t>
      </w:r>
      <w:r w:rsidR="00046C9E">
        <w:rPr>
          <w:i w:val="0"/>
          <w:iCs w:val="0"/>
          <w:color w:val="000000" w:themeColor="text1"/>
        </w:rPr>
        <w:t xml:space="preserve"> </w:t>
      </w:r>
      <w:r w:rsidR="003D4E91">
        <w:rPr>
          <w:i w:val="0"/>
          <w:iCs w:val="0"/>
          <w:color w:val="000000" w:themeColor="text1"/>
        </w:rPr>
        <w:t xml:space="preserve">During each of these </w:t>
      </w:r>
      <w:r w:rsidR="00D364AF">
        <w:rPr>
          <w:i w:val="0"/>
          <w:iCs w:val="0"/>
          <w:color w:val="000000" w:themeColor="text1"/>
        </w:rPr>
        <w:t>phases</w:t>
      </w:r>
      <w:r w:rsidR="003D4E91">
        <w:rPr>
          <w:i w:val="0"/>
          <w:iCs w:val="0"/>
          <w:color w:val="000000" w:themeColor="text1"/>
        </w:rPr>
        <w:t xml:space="preserve"> we will</w:t>
      </w:r>
      <w:r w:rsidR="00FB7D57">
        <w:rPr>
          <w:i w:val="0"/>
          <w:iCs w:val="0"/>
          <w:color w:val="000000" w:themeColor="text1"/>
        </w:rPr>
        <w:t xml:space="preserve"> first develop a list of our backlog</w:t>
      </w:r>
      <w:r w:rsidR="00467081">
        <w:rPr>
          <w:i w:val="0"/>
          <w:iCs w:val="0"/>
          <w:color w:val="000000" w:themeColor="text1"/>
        </w:rPr>
        <w:t>ged</w:t>
      </w:r>
      <w:r w:rsidR="00FB7D57">
        <w:rPr>
          <w:i w:val="0"/>
          <w:iCs w:val="0"/>
          <w:color w:val="000000" w:themeColor="text1"/>
        </w:rPr>
        <w:t xml:space="preserve"> tasks. Then, </w:t>
      </w:r>
      <w:r w:rsidR="00731DCE">
        <w:rPr>
          <w:i w:val="0"/>
          <w:iCs w:val="0"/>
          <w:color w:val="000000" w:themeColor="text1"/>
        </w:rPr>
        <w:t xml:space="preserve">once the tasks are delegated and </w:t>
      </w:r>
      <w:r w:rsidR="002873A3">
        <w:rPr>
          <w:i w:val="0"/>
          <w:iCs w:val="0"/>
          <w:color w:val="000000" w:themeColor="text1"/>
        </w:rPr>
        <w:t xml:space="preserve">they begin to be completed </w:t>
      </w:r>
      <w:r w:rsidR="000E2BD6">
        <w:rPr>
          <w:i w:val="0"/>
          <w:iCs w:val="0"/>
          <w:color w:val="000000" w:themeColor="text1"/>
        </w:rPr>
        <w:t xml:space="preserve">the </w:t>
      </w:r>
      <w:r w:rsidR="00992AFA">
        <w:rPr>
          <w:i w:val="0"/>
          <w:iCs w:val="0"/>
          <w:color w:val="000000" w:themeColor="text1"/>
        </w:rPr>
        <w:t xml:space="preserve">completed tasks will be tested for </w:t>
      </w:r>
      <w:r w:rsidR="009D00A5">
        <w:rPr>
          <w:i w:val="0"/>
          <w:iCs w:val="0"/>
          <w:color w:val="000000" w:themeColor="text1"/>
        </w:rPr>
        <w:t xml:space="preserve">resiliency and </w:t>
      </w:r>
      <w:r w:rsidR="00502812">
        <w:rPr>
          <w:i w:val="0"/>
          <w:iCs w:val="0"/>
          <w:color w:val="000000" w:themeColor="text1"/>
        </w:rPr>
        <w:t>either logged as completed or rejected for review or correction.</w:t>
      </w:r>
      <w:r w:rsidR="002F5A30">
        <w:rPr>
          <w:i w:val="0"/>
          <w:iCs w:val="0"/>
          <w:color w:val="000000" w:themeColor="text1"/>
        </w:rPr>
        <w:t xml:space="preserve"> Additionally, at the end of each sprint </w:t>
      </w:r>
      <w:r w:rsidR="00A01EB8">
        <w:rPr>
          <w:i w:val="0"/>
          <w:iCs w:val="0"/>
          <w:color w:val="000000" w:themeColor="text1"/>
        </w:rPr>
        <w:t xml:space="preserve">all the tasks both previous and current will be reviewed for quality, </w:t>
      </w:r>
      <w:r w:rsidR="0016179E">
        <w:rPr>
          <w:i w:val="0"/>
          <w:iCs w:val="0"/>
          <w:color w:val="000000" w:themeColor="text1"/>
        </w:rPr>
        <w:t xml:space="preserve">resiliency, and compatibility. </w:t>
      </w:r>
      <w:r w:rsidR="00B32221">
        <w:rPr>
          <w:i w:val="0"/>
          <w:iCs w:val="0"/>
          <w:color w:val="000000" w:themeColor="text1"/>
        </w:rPr>
        <w:t xml:space="preserve"> </w:t>
      </w:r>
    </w:p>
    <w:p w14:paraId="6D9EC2B8" w14:textId="34005C13" w:rsidR="00840875" w:rsidRPr="00840875" w:rsidRDefault="00EF3BBB" w:rsidP="00840875">
      <w:pPr>
        <w:pStyle w:val="infoblue0"/>
        <w:numPr>
          <w:ilvl w:val="0"/>
          <w:numId w:val="11"/>
        </w:numPr>
        <w:rPr>
          <w:color w:val="000000" w:themeColor="text1"/>
          <w:u w:val="single"/>
        </w:rPr>
      </w:pPr>
      <w:r>
        <w:rPr>
          <w:color w:val="000000" w:themeColor="text1"/>
          <w:u w:val="single"/>
        </w:rPr>
        <w:t>Reporting and Measurement:</w:t>
      </w:r>
      <w:r>
        <w:rPr>
          <w:i w:val="0"/>
          <w:iCs w:val="0"/>
          <w:color w:val="000000" w:themeColor="text1"/>
        </w:rPr>
        <w:t xml:space="preserve"> N/A</w:t>
      </w:r>
    </w:p>
    <w:p w14:paraId="04648471" w14:textId="5A6C82F1" w:rsidR="00840875" w:rsidRPr="00E142F7" w:rsidRDefault="00E142F7" w:rsidP="00840875">
      <w:pPr>
        <w:pStyle w:val="infoblue0"/>
        <w:numPr>
          <w:ilvl w:val="0"/>
          <w:numId w:val="11"/>
        </w:numPr>
        <w:rPr>
          <w:color w:val="000000" w:themeColor="text1"/>
          <w:u w:val="single"/>
        </w:rPr>
      </w:pPr>
      <w:r>
        <w:rPr>
          <w:color w:val="000000" w:themeColor="text1"/>
          <w:u w:val="single"/>
        </w:rPr>
        <w:t>Risk Management:</w:t>
      </w:r>
      <w:r>
        <w:rPr>
          <w:color w:val="000000" w:themeColor="text1"/>
        </w:rPr>
        <w:t xml:space="preserve"> </w:t>
      </w:r>
      <w:r w:rsidR="0097312C">
        <w:rPr>
          <w:i w:val="0"/>
          <w:iCs w:val="0"/>
          <w:color w:val="000000" w:themeColor="text1"/>
        </w:rPr>
        <w:t xml:space="preserve">Through proper documentation and </w:t>
      </w:r>
      <w:r w:rsidR="000849FF">
        <w:rPr>
          <w:i w:val="0"/>
          <w:iCs w:val="0"/>
          <w:color w:val="000000" w:themeColor="text1"/>
        </w:rPr>
        <w:t>extensive</w:t>
      </w:r>
      <w:r w:rsidR="0097312C">
        <w:rPr>
          <w:i w:val="0"/>
          <w:iCs w:val="0"/>
          <w:color w:val="000000" w:themeColor="text1"/>
        </w:rPr>
        <w:t xml:space="preserve"> planning done by each lead of each phase, </w:t>
      </w:r>
      <w:r w:rsidR="000849FF">
        <w:rPr>
          <w:i w:val="0"/>
          <w:iCs w:val="0"/>
          <w:color w:val="000000" w:themeColor="text1"/>
        </w:rPr>
        <w:t>risks can be seen before any real development occurs, reducing the need for fixing and refactoring. One big way this can be expanded upon is by having both the Team Administrator and Assistant Team Administrator do check ins on the various phases to ensure there are no miscommunications and everything is being planned correctly.</w:t>
      </w:r>
    </w:p>
    <w:p w14:paraId="10B68E89" w14:textId="6D206612" w:rsidR="00E142F7" w:rsidRPr="00840875" w:rsidRDefault="00E142F7" w:rsidP="00840875">
      <w:pPr>
        <w:pStyle w:val="infoblue0"/>
        <w:numPr>
          <w:ilvl w:val="0"/>
          <w:numId w:val="11"/>
        </w:numPr>
        <w:rPr>
          <w:color w:val="000000" w:themeColor="text1"/>
          <w:u w:val="single"/>
        </w:rPr>
      </w:pPr>
      <w:r>
        <w:rPr>
          <w:color w:val="000000" w:themeColor="text1"/>
          <w:u w:val="single"/>
        </w:rPr>
        <w:t>Configuration Management:</w:t>
      </w:r>
      <w:r w:rsidR="000849FF">
        <w:rPr>
          <w:color w:val="000000" w:themeColor="text1"/>
        </w:rPr>
        <w:t xml:space="preserve"> </w:t>
      </w:r>
      <w:r w:rsidR="000849FF">
        <w:rPr>
          <w:i w:val="0"/>
          <w:iCs w:val="0"/>
          <w:color w:val="000000" w:themeColor="text1"/>
        </w:rPr>
        <w:t>Due to the nature of the team structure, each phase is handled by a different person</w:t>
      </w:r>
      <w:r w:rsidR="005533FB">
        <w:rPr>
          <w:i w:val="0"/>
          <w:iCs w:val="0"/>
          <w:color w:val="000000" w:themeColor="text1"/>
        </w:rPr>
        <w:t xml:space="preserve">. If a change is needed within a phase, the various people working on that phase </w:t>
      </w:r>
      <w:r w:rsidR="0013794A">
        <w:rPr>
          <w:i w:val="0"/>
          <w:iCs w:val="0"/>
          <w:color w:val="000000" w:themeColor="text1"/>
        </w:rPr>
        <w:t xml:space="preserve">will report to the lead in charge of said phase. However, if a change is needed across phases, the Team Administrator should be contacted, and the communication between </w:t>
      </w:r>
      <w:r w:rsidR="00DC1DD0">
        <w:rPr>
          <w:i w:val="0"/>
          <w:iCs w:val="0"/>
          <w:color w:val="000000" w:themeColor="text1"/>
        </w:rPr>
        <w:t>phases should be facilitated by either the Team Administrator or Assistant Team Administrator.</w:t>
      </w:r>
    </w:p>
    <w:p w14:paraId="15EA6ABE" w14:textId="77777777" w:rsidR="009F675B" w:rsidRPr="00C26778" w:rsidRDefault="009F675B" w:rsidP="009F675B">
      <w:pPr>
        <w:pStyle w:val="Heading2"/>
        <w:rPr>
          <w:rStyle w:val="Strong"/>
        </w:rPr>
      </w:pPr>
      <w:bookmarkStart w:id="67" w:name="_Toc146471222"/>
      <w:r w:rsidRPr="00C26778">
        <w:rPr>
          <w:rStyle w:val="Strong"/>
        </w:rPr>
        <w:t>Requirements Management</w:t>
      </w:r>
      <w:bookmarkEnd w:id="66"/>
      <w:bookmarkEnd w:id="67"/>
    </w:p>
    <w:p w14:paraId="7261E55B" w14:textId="5C953375" w:rsidR="009F675B" w:rsidRPr="00FA5C47" w:rsidRDefault="00FA5C47" w:rsidP="009F675B">
      <w:pPr>
        <w:pStyle w:val="BodyText"/>
        <w:rPr>
          <w:rStyle w:val="Strong"/>
          <w:b w:val="0"/>
        </w:rPr>
      </w:pPr>
      <w:bookmarkStart w:id="68" w:name="_Toc447095910"/>
      <w:r>
        <w:t>N</w:t>
      </w:r>
      <w:r w:rsidR="002B6678">
        <w:t>/</w:t>
      </w:r>
      <w:r>
        <w:t>A</w:t>
      </w:r>
      <w:bookmarkStart w:id="69" w:name="_Toc447095912"/>
      <w:bookmarkEnd w:id="68"/>
    </w:p>
    <w:p w14:paraId="30A8D529" w14:textId="77777777" w:rsidR="009F675B" w:rsidRPr="00C26778" w:rsidRDefault="009F675B" w:rsidP="009F675B">
      <w:pPr>
        <w:pStyle w:val="Heading2"/>
        <w:rPr>
          <w:rStyle w:val="Strong"/>
        </w:rPr>
      </w:pPr>
      <w:bookmarkStart w:id="70" w:name="_Toc146471223"/>
      <w:r w:rsidRPr="00C26778">
        <w:rPr>
          <w:rStyle w:val="Strong"/>
        </w:rPr>
        <w:t>Quality Control</w:t>
      </w:r>
      <w:bookmarkEnd w:id="69"/>
      <w:bookmarkEnd w:id="70"/>
    </w:p>
    <w:p w14:paraId="58065E89" w14:textId="77777777" w:rsidR="009F675B" w:rsidRPr="00C26778" w:rsidRDefault="009F675B" w:rsidP="009F675B">
      <w:pPr>
        <w:pStyle w:val="BodyText"/>
      </w:pPr>
      <w:bookmarkStart w:id="71" w:name="_Toc447095913"/>
      <w:r w:rsidRPr="00C26778">
        <w:t>Defects will be recorded and tracked as Change Requests, and defect metrics will be gathered (see Reporting and Measurement below).</w:t>
      </w:r>
    </w:p>
    <w:p w14:paraId="0765830B" w14:textId="290442C3" w:rsidR="009F675B" w:rsidRPr="00C26778" w:rsidRDefault="009F675B" w:rsidP="009F675B">
      <w:pPr>
        <w:pStyle w:val="BodyText"/>
      </w:pPr>
      <w:r w:rsidRPr="00C26778">
        <w:t xml:space="preserve">All deliverables are required to go through the appropriate review process, </w:t>
      </w:r>
      <w:r w:rsidR="00E07957">
        <w:t>which is to be implemented by the current phases’ lead and added to this section with the appropriate software development plan update</w:t>
      </w:r>
      <w:r w:rsidRPr="00C26778">
        <w:t>. The review is required to ensure that each deliverable is of acceptable quality, using guidelines and checklists.</w:t>
      </w:r>
    </w:p>
    <w:p w14:paraId="0C46F708" w14:textId="15601A1F" w:rsidR="009F675B" w:rsidRPr="002B6678" w:rsidRDefault="009F675B" w:rsidP="002B6678">
      <w:pPr>
        <w:pStyle w:val="BodyText"/>
        <w:rPr>
          <w:rStyle w:val="Strong"/>
          <w:b w:val="0"/>
          <w:bCs w:val="0"/>
        </w:rPr>
      </w:pPr>
      <w:r w:rsidRPr="00C26778">
        <w:t>Any defects found during review which are not corrected prior to releasing for integration must be captured as Change Requests so that they are not forgotten.</w:t>
      </w:r>
    </w:p>
    <w:p w14:paraId="197FA548" w14:textId="77777777" w:rsidR="009F675B" w:rsidRPr="00C26778" w:rsidRDefault="009F675B" w:rsidP="009F675B">
      <w:pPr>
        <w:pStyle w:val="Heading2"/>
        <w:rPr>
          <w:rStyle w:val="Strong"/>
        </w:rPr>
      </w:pPr>
      <w:bookmarkStart w:id="72" w:name="_Toc146471224"/>
      <w:r w:rsidRPr="00C26778">
        <w:rPr>
          <w:rStyle w:val="Strong"/>
        </w:rPr>
        <w:t xml:space="preserve">Reporting </w:t>
      </w:r>
      <w:bookmarkEnd w:id="71"/>
      <w:r w:rsidRPr="00C26778">
        <w:rPr>
          <w:rStyle w:val="Strong"/>
        </w:rPr>
        <w:t>and Measurement</w:t>
      </w:r>
      <w:bookmarkEnd w:id="72"/>
    </w:p>
    <w:p w14:paraId="136D806B" w14:textId="6F75CB0E" w:rsidR="009F675B" w:rsidRPr="002B6678" w:rsidRDefault="00FA5C47" w:rsidP="002B6678">
      <w:pPr>
        <w:pStyle w:val="BodyText"/>
        <w:rPr>
          <w:rStyle w:val="Strong"/>
          <w:b w:val="0"/>
          <w:bCs w:val="0"/>
        </w:rPr>
      </w:pPr>
      <w:r>
        <w:t>N/A</w:t>
      </w:r>
      <w:bookmarkStart w:id="73" w:name="_Toc447095915"/>
    </w:p>
    <w:p w14:paraId="6AE44423" w14:textId="77777777" w:rsidR="009F675B" w:rsidRPr="00C26778" w:rsidRDefault="009F675B" w:rsidP="009F675B">
      <w:pPr>
        <w:pStyle w:val="Heading2"/>
        <w:rPr>
          <w:rStyle w:val="Strong"/>
        </w:rPr>
      </w:pPr>
      <w:bookmarkStart w:id="74" w:name="_Toc146471225"/>
      <w:r w:rsidRPr="00C26778">
        <w:rPr>
          <w:rStyle w:val="Strong"/>
        </w:rPr>
        <w:t>Risk Management</w:t>
      </w:r>
      <w:bookmarkEnd w:id="74"/>
      <w:r w:rsidRPr="00C26778">
        <w:rPr>
          <w:rStyle w:val="Strong"/>
        </w:rPr>
        <w:t xml:space="preserve"> </w:t>
      </w:r>
      <w:bookmarkEnd w:id="73"/>
    </w:p>
    <w:p w14:paraId="34BCE1FA" w14:textId="7BDBCB14" w:rsidR="002B6678" w:rsidRPr="00F261A4" w:rsidRDefault="009F675B" w:rsidP="002B6678">
      <w:pPr>
        <w:pStyle w:val="BodyText"/>
      </w:pPr>
      <w:bookmarkStart w:id="75" w:name="_Toc447095916"/>
      <w:r w:rsidRPr="00C26778">
        <w:t xml:space="preserve">Risks will be identified </w:t>
      </w:r>
      <w:r w:rsidR="00F342E7">
        <w:t>at the start of each</w:t>
      </w:r>
      <w:r w:rsidRPr="00C26778">
        <w:t xml:space="preserve"> Phase using the steps identified in the RUP for Small Projects activity “Identify and Assess Risks”. Project risk is evaluated at least once per iteration and documented in this table. </w:t>
      </w:r>
    </w:p>
    <w:p w14:paraId="5675B484" w14:textId="72F2192F" w:rsidR="009F675B" w:rsidRPr="002B6678" w:rsidRDefault="009F675B" w:rsidP="002B6678">
      <w:pPr>
        <w:pStyle w:val="BodyText"/>
        <w:rPr>
          <w:rStyle w:val="Strong"/>
          <w:b w:val="0"/>
          <w:bCs w:val="0"/>
          <w:i/>
          <w:iCs/>
        </w:rPr>
      </w:pPr>
      <w:r w:rsidRPr="00C26778">
        <w:rPr>
          <w:i/>
          <w:iCs/>
        </w:rPr>
        <w:t>Refer to the Risk List Document</w:t>
      </w:r>
      <w:r w:rsidR="00AA6A13">
        <w:rPr>
          <w:i/>
          <w:iCs/>
        </w:rPr>
        <w:t>s for each phase</w:t>
      </w:r>
      <w:r w:rsidRPr="00C26778">
        <w:rPr>
          <w:i/>
          <w:iCs/>
        </w:rPr>
        <w:t xml:space="preserve"> </w:t>
      </w:r>
      <w:r w:rsidR="00EA299F">
        <w:rPr>
          <w:i/>
          <w:iCs/>
        </w:rPr>
        <w:t xml:space="preserve">after </w:t>
      </w:r>
      <w:r w:rsidR="0053762A">
        <w:rPr>
          <w:i/>
          <w:iCs/>
        </w:rPr>
        <w:t>P</w:t>
      </w:r>
      <w:r w:rsidR="00EA299F">
        <w:rPr>
          <w:i/>
          <w:iCs/>
        </w:rPr>
        <w:t>hase 2</w:t>
      </w:r>
      <w:r w:rsidR="00AA6A13">
        <w:rPr>
          <w:i/>
          <w:iCs/>
        </w:rPr>
        <w:t xml:space="preserve"> </w:t>
      </w:r>
      <w:r w:rsidRPr="00C26778">
        <w:rPr>
          <w:i/>
          <w:iCs/>
        </w:rPr>
        <w:t>for detailed information.</w:t>
      </w:r>
    </w:p>
    <w:p w14:paraId="7C9AFE25" w14:textId="77777777" w:rsidR="009F675B" w:rsidRPr="00C26778" w:rsidRDefault="009F675B" w:rsidP="009F675B">
      <w:pPr>
        <w:pStyle w:val="Heading2"/>
        <w:rPr>
          <w:rStyle w:val="Strong"/>
        </w:rPr>
      </w:pPr>
      <w:bookmarkStart w:id="76" w:name="_Toc146471226"/>
      <w:r w:rsidRPr="00C26778">
        <w:rPr>
          <w:rStyle w:val="Strong"/>
        </w:rPr>
        <w:t>Configuration Management</w:t>
      </w:r>
      <w:bookmarkEnd w:id="76"/>
    </w:p>
    <w:p w14:paraId="6114DB9C" w14:textId="77777777" w:rsidR="009F675B" w:rsidRPr="00C26778" w:rsidRDefault="009F675B" w:rsidP="009F675B">
      <w:pPr>
        <w:pStyle w:val="BodyText"/>
        <w:rPr>
          <w:szCs w:val="24"/>
        </w:rPr>
      </w:pPr>
      <w:r w:rsidRPr="00C26778">
        <w:t xml:space="preserve">Appropriate tools will be selected which provide a database of Change Requests and a controlled versioned repository of project artifacts. </w:t>
      </w:r>
    </w:p>
    <w:p w14:paraId="7839C769" w14:textId="77777777" w:rsidR="009F675B" w:rsidRPr="00C26778" w:rsidRDefault="009F675B" w:rsidP="009F675B">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D02E6F1" w14:textId="5611C04F" w:rsidR="009F675B" w:rsidRPr="00C26778" w:rsidRDefault="009F675B" w:rsidP="009F675B">
      <w:pPr>
        <w:pStyle w:val="BodyText"/>
        <w:rPr>
          <w:szCs w:val="24"/>
        </w:rPr>
      </w:pPr>
      <w:r w:rsidRPr="00C26778">
        <w:rPr>
          <w:szCs w:val="24"/>
        </w:rPr>
        <w:t xml:space="preserve">The Change Requests are reviewed and approved by one member of the project, the Change Control Manager role.  </w:t>
      </w:r>
    </w:p>
    <w:p w14:paraId="646ACD18" w14:textId="4DBB2D3B" w:rsidR="009F675B" w:rsidRPr="003366ED" w:rsidRDefault="009F675B" w:rsidP="003366ED">
      <w:pPr>
        <w:pStyle w:val="BodyText"/>
        <w:rPr>
          <w:i/>
          <w:szCs w:val="24"/>
        </w:rPr>
      </w:pPr>
      <w:r w:rsidRPr="00C26778">
        <w:rPr>
          <w:i/>
          <w:iCs/>
          <w:szCs w:val="24"/>
        </w:rPr>
        <w:t>Refer to the Configuration Management Plan for detailed information.</w:t>
      </w: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704B064E" w14:textId="77777777" w:rsidR="009F675B" w:rsidRPr="00C26778" w:rsidRDefault="009F675B" w:rsidP="009F675B">
      <w:pPr>
        <w:pStyle w:val="Heading1"/>
      </w:pPr>
      <w:bookmarkStart w:id="82" w:name="_Toc146471227"/>
      <w:r w:rsidRPr="00C26778">
        <w:t>Annexes</w:t>
      </w:r>
      <w:bookmarkEnd w:id="81"/>
      <w:bookmarkEnd w:id="82"/>
    </w:p>
    <w:p w14:paraId="2372BE32" w14:textId="77777777" w:rsidR="009F675B" w:rsidRPr="00C26778" w:rsidRDefault="009F675B" w:rsidP="009F675B">
      <w:pPr>
        <w:pStyle w:val="BodyText"/>
      </w:pPr>
      <w:r w:rsidRPr="00C26778">
        <w:t>The project will follow the UPEDU process.</w:t>
      </w:r>
    </w:p>
    <w:p w14:paraId="03F745A8" w14:textId="77777777" w:rsidR="009F675B" w:rsidRDefault="009F675B" w:rsidP="009F675B">
      <w:pPr>
        <w:pStyle w:val="BodyText"/>
      </w:pPr>
      <w:r w:rsidRPr="00C26778">
        <w:t>Other applicable process plans are listed in the references section, including Programming Guidelines.</w:t>
      </w:r>
    </w:p>
    <w:p w14:paraId="2633438A" w14:textId="73C3CEB8" w:rsidR="005364F9" w:rsidRPr="00C26778" w:rsidRDefault="005364F9" w:rsidP="009F675B">
      <w:pPr>
        <w:pStyle w:val="BodyText"/>
      </w:pPr>
      <w:r>
        <w:t>This section is a major source of expansion in future versions of the document, including references to design, requirements, and programming documents.</w:t>
      </w:r>
    </w:p>
    <w:p w14:paraId="4037E811" w14:textId="77777777" w:rsidR="009F675B" w:rsidRPr="00C26778" w:rsidRDefault="009F675B" w:rsidP="009F675B">
      <w:pPr>
        <w:pStyle w:val="BodyText"/>
      </w:pPr>
    </w:p>
    <w:p w14:paraId="1A44BD25" w14:textId="77777777" w:rsidR="00E918C5" w:rsidRPr="009F675B" w:rsidRDefault="00E918C5" w:rsidP="009F675B"/>
    <w:sectPr w:rsidR="00E918C5" w:rsidRPr="009F675B">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2451E" w14:textId="77777777" w:rsidR="00C60145" w:rsidRDefault="00C60145">
      <w:pPr>
        <w:spacing w:line="240" w:lineRule="auto"/>
      </w:pPr>
      <w:r>
        <w:separator/>
      </w:r>
    </w:p>
  </w:endnote>
  <w:endnote w:type="continuationSeparator" w:id="0">
    <w:p w14:paraId="018FE0AC" w14:textId="77777777" w:rsidR="00C60145" w:rsidRDefault="00C60145">
      <w:pPr>
        <w:spacing w:line="240" w:lineRule="auto"/>
      </w:pPr>
      <w:r>
        <w:continuationSeparator/>
      </w:r>
    </w:p>
  </w:endnote>
  <w:endnote w:type="continuationNotice" w:id="1">
    <w:p w14:paraId="3F44F1E1" w14:textId="77777777" w:rsidR="00C60145" w:rsidRDefault="00C601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CD9F" w14:textId="77777777" w:rsidR="009F675B" w:rsidRDefault="009F67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D543C" w14:textId="77777777" w:rsidR="009F675B" w:rsidRDefault="009F67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7C618A81" w14:textId="77777777">
      <w:tc>
        <w:tcPr>
          <w:tcW w:w="3162" w:type="dxa"/>
          <w:tcBorders>
            <w:top w:val="nil"/>
            <w:left w:val="nil"/>
            <w:bottom w:val="nil"/>
            <w:right w:val="nil"/>
          </w:tcBorders>
        </w:tcPr>
        <w:p w14:paraId="2B98D02E" w14:textId="77777777" w:rsidR="00C251DF" w:rsidRDefault="00C251DF">
          <w:pPr>
            <w:ind w:right="360"/>
          </w:pPr>
          <w:r>
            <w:t>Confidential</w:t>
          </w:r>
        </w:p>
      </w:tc>
      <w:tc>
        <w:tcPr>
          <w:tcW w:w="3162" w:type="dxa"/>
          <w:tcBorders>
            <w:top w:val="nil"/>
            <w:left w:val="nil"/>
            <w:bottom w:val="nil"/>
            <w:right w:val="nil"/>
          </w:tcBorders>
        </w:tcPr>
        <w:p w14:paraId="207738AC" w14:textId="16194569" w:rsidR="00C251DF" w:rsidRDefault="00C251DF">
          <w:pPr>
            <w:jc w:val="center"/>
          </w:pPr>
          <w:r>
            <w:rPr>
              <w:rFonts w:ascii="Symbol" w:eastAsia="Symbol" w:hAnsi="Symbol" w:cs="Symbol"/>
            </w:rPr>
            <w:t>Ó</w:t>
          </w:r>
          <w:r w:rsidR="0093723B">
            <w:t>17 Co.</w:t>
          </w:r>
          <w:r>
            <w:t xml:space="preserve">, </w:t>
          </w:r>
          <w:r>
            <w:fldChar w:fldCharType="begin"/>
          </w:r>
          <w:r>
            <w:instrText xml:space="preserve"> DATE \@ "yyyy" </w:instrText>
          </w:r>
          <w:r>
            <w:fldChar w:fldCharType="separate"/>
          </w:r>
          <w:r w:rsidR="00715063">
            <w:rPr>
              <w:noProof/>
            </w:rPr>
            <w:t>2023</w:t>
          </w:r>
          <w:r>
            <w:fldChar w:fldCharType="end"/>
          </w:r>
        </w:p>
      </w:tc>
      <w:tc>
        <w:tcPr>
          <w:tcW w:w="3162" w:type="dxa"/>
          <w:tcBorders>
            <w:top w:val="nil"/>
            <w:left w:val="nil"/>
            <w:bottom w:val="nil"/>
            <w:right w:val="nil"/>
          </w:tcBorders>
        </w:tcPr>
        <w:p w14:paraId="18C5EEA9"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450B7125"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5E46E"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BCEAA" w14:textId="77777777" w:rsidR="00C60145" w:rsidRDefault="00C60145">
      <w:pPr>
        <w:spacing w:line="240" w:lineRule="auto"/>
      </w:pPr>
      <w:r>
        <w:separator/>
      </w:r>
    </w:p>
  </w:footnote>
  <w:footnote w:type="continuationSeparator" w:id="0">
    <w:p w14:paraId="1A14A772" w14:textId="77777777" w:rsidR="00C60145" w:rsidRDefault="00C60145">
      <w:pPr>
        <w:spacing w:line="240" w:lineRule="auto"/>
      </w:pPr>
      <w:r>
        <w:continuationSeparator/>
      </w:r>
    </w:p>
  </w:footnote>
  <w:footnote w:type="continuationNotice" w:id="1">
    <w:p w14:paraId="32A5E9D7" w14:textId="77777777" w:rsidR="00C60145" w:rsidRDefault="00C601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90997" w14:textId="77777777" w:rsidR="009F675B" w:rsidRDefault="009F675B">
    <w:pPr>
      <w:rPr>
        <w:sz w:val="24"/>
      </w:rPr>
    </w:pPr>
  </w:p>
  <w:p w14:paraId="6E41C756" w14:textId="77777777" w:rsidR="009F675B" w:rsidRDefault="009F675B">
    <w:pPr>
      <w:pBdr>
        <w:top w:val="single" w:sz="6" w:space="1" w:color="auto"/>
      </w:pBdr>
      <w:rPr>
        <w:sz w:val="24"/>
      </w:rPr>
    </w:pPr>
  </w:p>
  <w:p w14:paraId="6C892B25" w14:textId="77777777" w:rsidR="009F675B" w:rsidRDefault="009F675B" w:rsidP="0087361F">
    <w:pPr>
      <w:pBdr>
        <w:bottom w:val="single" w:sz="6" w:space="1" w:color="auto"/>
      </w:pBdr>
      <w:jc w:val="right"/>
      <w:rPr>
        <w:rFonts w:ascii="Arial" w:hAnsi="Arial"/>
        <w:b/>
        <w:sz w:val="36"/>
      </w:rPr>
    </w:pPr>
    <w:r>
      <w:rPr>
        <w:rFonts w:ascii="Arial" w:hAnsi="Arial"/>
        <w:b/>
        <w:sz w:val="36"/>
      </w:rPr>
      <w:t>17 Co.</w:t>
    </w:r>
  </w:p>
  <w:p w14:paraId="654922D9" w14:textId="77777777" w:rsidR="009F675B" w:rsidRDefault="009F675B">
    <w:pPr>
      <w:pBdr>
        <w:bottom w:val="single" w:sz="6" w:space="1" w:color="auto"/>
      </w:pBdr>
      <w:jc w:val="right"/>
      <w:rPr>
        <w:sz w:val="24"/>
      </w:rPr>
    </w:pPr>
  </w:p>
  <w:p w14:paraId="41CADB23" w14:textId="77777777" w:rsidR="009F675B" w:rsidRDefault="009F6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2FFCA851" w14:textId="77777777">
      <w:tc>
        <w:tcPr>
          <w:tcW w:w="6379" w:type="dxa"/>
        </w:tcPr>
        <w:p w14:paraId="0A82D5E3" w14:textId="1955B185" w:rsidR="00C251DF" w:rsidRDefault="00BE5C56">
          <w:r>
            <w:t>17 Co. Calculator</w:t>
          </w:r>
        </w:p>
      </w:tc>
      <w:tc>
        <w:tcPr>
          <w:tcW w:w="3179" w:type="dxa"/>
        </w:tcPr>
        <w:p w14:paraId="58542AD9" w14:textId="4B2C2220" w:rsidR="00C251DF" w:rsidRDefault="00C251DF">
          <w:pPr>
            <w:tabs>
              <w:tab w:val="left" w:pos="1135"/>
            </w:tabs>
            <w:spacing w:before="40"/>
            <w:ind w:right="68"/>
          </w:pPr>
          <w:r>
            <w:t xml:space="preserve"> Version:          </w:t>
          </w:r>
          <w:r w:rsidR="00BE5C56">
            <w:t>1.0</w:t>
          </w:r>
        </w:p>
      </w:tc>
    </w:tr>
    <w:tr w:rsidR="00C251DF" w14:paraId="71CEB3A4" w14:textId="77777777" w:rsidTr="00D42CD7">
      <w:trPr>
        <w:trHeight w:val="237"/>
      </w:trPr>
      <w:tc>
        <w:tcPr>
          <w:tcW w:w="6379" w:type="dxa"/>
        </w:tcPr>
        <w:p w14:paraId="0AD1EAF8" w14:textId="560CC3F9" w:rsidR="00C251DF" w:rsidRDefault="007104CB">
          <w:r>
            <w:fldChar w:fldCharType="begin"/>
          </w:r>
          <w:r>
            <w:instrText xml:space="preserve"> TITLE  \* MERGEFORMAT </w:instrText>
          </w:r>
          <w:r>
            <w:fldChar w:fldCharType="separate"/>
          </w:r>
          <w:r w:rsidR="001E1101">
            <w:t>Software Development Plan</w:t>
          </w:r>
          <w:r>
            <w:fldChar w:fldCharType="end"/>
          </w:r>
        </w:p>
      </w:tc>
      <w:tc>
        <w:tcPr>
          <w:tcW w:w="3179" w:type="dxa"/>
        </w:tcPr>
        <w:p w14:paraId="322FE0C5" w14:textId="20D6CC8A" w:rsidR="00C251DF" w:rsidRDefault="00C251DF">
          <w:r>
            <w:t xml:space="preserve">  Date: </w:t>
          </w:r>
          <w:r w:rsidR="00BE5C56">
            <w:t>24/</w:t>
          </w:r>
          <w:r w:rsidR="00D42CD7">
            <w:t>S</w:t>
          </w:r>
          <w:r w:rsidR="00800F96">
            <w:t>ep</w:t>
          </w:r>
          <w:r w:rsidR="00D42CD7">
            <w:t>/23</w:t>
          </w:r>
        </w:p>
      </w:tc>
    </w:tr>
    <w:tr w:rsidR="00C251DF" w14:paraId="09E1ACC6" w14:textId="77777777">
      <w:tc>
        <w:tcPr>
          <w:tcW w:w="9558" w:type="dxa"/>
          <w:gridSpan w:val="2"/>
        </w:tcPr>
        <w:p w14:paraId="21CE7EC2" w14:textId="53606D25" w:rsidR="00C251DF" w:rsidRDefault="00BC708A">
          <w:r>
            <w:t>D00001</w:t>
          </w:r>
        </w:p>
      </w:tc>
    </w:tr>
  </w:tbl>
  <w:p w14:paraId="31ADE8AB"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0E8DC"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B40D22"/>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BE0B9D"/>
    <w:multiLevelType w:val="hybridMultilevel"/>
    <w:tmpl w:val="600C038E"/>
    <w:lvl w:ilvl="0" w:tplc="92B233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6CF0E42"/>
    <w:multiLevelType w:val="hybridMultilevel"/>
    <w:tmpl w:val="4A04DEAC"/>
    <w:lvl w:ilvl="0" w:tplc="92B233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D49D2"/>
    <w:multiLevelType w:val="hybridMultilevel"/>
    <w:tmpl w:val="9FE6C300"/>
    <w:lvl w:ilvl="0" w:tplc="92B233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D1EC6"/>
    <w:multiLevelType w:val="hybridMultilevel"/>
    <w:tmpl w:val="96720F98"/>
    <w:lvl w:ilvl="0" w:tplc="92B233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22B07"/>
    <w:multiLevelType w:val="hybridMultilevel"/>
    <w:tmpl w:val="A8DC85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0255DF"/>
    <w:multiLevelType w:val="hybridMultilevel"/>
    <w:tmpl w:val="07EAF8BE"/>
    <w:lvl w:ilvl="0" w:tplc="92B233EA">
      <w:start w:val="1"/>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D3631C"/>
    <w:multiLevelType w:val="hybridMultilevel"/>
    <w:tmpl w:val="070A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930352"/>
    <w:multiLevelType w:val="hybridMultilevel"/>
    <w:tmpl w:val="437411DE"/>
    <w:lvl w:ilvl="0" w:tplc="92B233EA">
      <w:start w:val="1"/>
      <w:numFmt w:val="bullet"/>
      <w:lvlText w:val=""/>
      <w:lvlJc w:val="left"/>
      <w:pPr>
        <w:ind w:left="1080" w:hanging="360"/>
      </w:pPr>
      <w:rPr>
        <w:rFonts w:ascii="Symbol" w:eastAsia="Times New Roman" w:hAnsi="Symbol" w:cs="Times New Roman" w:hint="default"/>
      </w:rPr>
    </w:lvl>
    <w:lvl w:ilvl="1" w:tplc="DEB0B9E6">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D591829"/>
    <w:multiLevelType w:val="hybridMultilevel"/>
    <w:tmpl w:val="0278250E"/>
    <w:lvl w:ilvl="0" w:tplc="92B233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944669">
    <w:abstractNumId w:val="0"/>
  </w:num>
  <w:num w:numId="2" w16cid:durableId="1718815023">
    <w:abstractNumId w:val="3"/>
  </w:num>
  <w:num w:numId="3" w16cid:durableId="722558331">
    <w:abstractNumId w:val="11"/>
  </w:num>
  <w:num w:numId="4" w16cid:durableId="802891514">
    <w:abstractNumId w:val="1"/>
  </w:num>
  <w:num w:numId="5" w16cid:durableId="564681081">
    <w:abstractNumId w:val="10"/>
  </w:num>
  <w:num w:numId="6" w16cid:durableId="194849073">
    <w:abstractNumId w:val="12"/>
  </w:num>
  <w:num w:numId="7" w16cid:durableId="1209150727">
    <w:abstractNumId w:val="5"/>
  </w:num>
  <w:num w:numId="8" w16cid:durableId="1930847987">
    <w:abstractNumId w:val="6"/>
  </w:num>
  <w:num w:numId="9" w16cid:durableId="463742498">
    <w:abstractNumId w:val="4"/>
  </w:num>
  <w:num w:numId="10" w16cid:durableId="876358597">
    <w:abstractNumId w:val="7"/>
  </w:num>
  <w:num w:numId="11" w16cid:durableId="647518877">
    <w:abstractNumId w:val="9"/>
  </w:num>
  <w:num w:numId="12" w16cid:durableId="100423589">
    <w:abstractNumId w:val="2"/>
  </w:num>
  <w:num w:numId="13" w16cid:durableId="206493738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01"/>
    <w:rsid w:val="00000333"/>
    <w:rsid w:val="0000099E"/>
    <w:rsid w:val="00000A82"/>
    <w:rsid w:val="000014C7"/>
    <w:rsid w:val="000017B6"/>
    <w:rsid w:val="00001D4E"/>
    <w:rsid w:val="0000236F"/>
    <w:rsid w:val="00004534"/>
    <w:rsid w:val="0000594E"/>
    <w:rsid w:val="00005FD5"/>
    <w:rsid w:val="000063D7"/>
    <w:rsid w:val="00011748"/>
    <w:rsid w:val="0001488A"/>
    <w:rsid w:val="00015E87"/>
    <w:rsid w:val="000210A6"/>
    <w:rsid w:val="00022339"/>
    <w:rsid w:val="000229BA"/>
    <w:rsid w:val="00023616"/>
    <w:rsid w:val="00023AB3"/>
    <w:rsid w:val="00024409"/>
    <w:rsid w:val="00024F58"/>
    <w:rsid w:val="000268F3"/>
    <w:rsid w:val="00026E70"/>
    <w:rsid w:val="000275C2"/>
    <w:rsid w:val="000275DA"/>
    <w:rsid w:val="00030496"/>
    <w:rsid w:val="00032086"/>
    <w:rsid w:val="00033242"/>
    <w:rsid w:val="0003405B"/>
    <w:rsid w:val="00034F4C"/>
    <w:rsid w:val="000350D8"/>
    <w:rsid w:val="00037545"/>
    <w:rsid w:val="00037A4E"/>
    <w:rsid w:val="00037B36"/>
    <w:rsid w:val="000430A2"/>
    <w:rsid w:val="00045485"/>
    <w:rsid w:val="00045BA9"/>
    <w:rsid w:val="0004657C"/>
    <w:rsid w:val="00046C9E"/>
    <w:rsid w:val="00047C17"/>
    <w:rsid w:val="00047E70"/>
    <w:rsid w:val="00050416"/>
    <w:rsid w:val="00050D6C"/>
    <w:rsid w:val="00051719"/>
    <w:rsid w:val="00051D2E"/>
    <w:rsid w:val="000526C1"/>
    <w:rsid w:val="00053630"/>
    <w:rsid w:val="00054616"/>
    <w:rsid w:val="00054B1F"/>
    <w:rsid w:val="00054D98"/>
    <w:rsid w:val="000554EB"/>
    <w:rsid w:val="00055A15"/>
    <w:rsid w:val="000565C0"/>
    <w:rsid w:val="00056923"/>
    <w:rsid w:val="00056A4C"/>
    <w:rsid w:val="0005761A"/>
    <w:rsid w:val="00057EA0"/>
    <w:rsid w:val="00060018"/>
    <w:rsid w:val="0006025C"/>
    <w:rsid w:val="00061889"/>
    <w:rsid w:val="00061BFB"/>
    <w:rsid w:val="000636AE"/>
    <w:rsid w:val="000637CF"/>
    <w:rsid w:val="0006561C"/>
    <w:rsid w:val="00065EB1"/>
    <w:rsid w:val="00066FE4"/>
    <w:rsid w:val="00067910"/>
    <w:rsid w:val="00067CFD"/>
    <w:rsid w:val="00071451"/>
    <w:rsid w:val="00071751"/>
    <w:rsid w:val="00071E07"/>
    <w:rsid w:val="00072791"/>
    <w:rsid w:val="00073469"/>
    <w:rsid w:val="00077406"/>
    <w:rsid w:val="00077587"/>
    <w:rsid w:val="000776D6"/>
    <w:rsid w:val="00082759"/>
    <w:rsid w:val="00082CE3"/>
    <w:rsid w:val="000845A9"/>
    <w:rsid w:val="000849FF"/>
    <w:rsid w:val="0008783F"/>
    <w:rsid w:val="0009171A"/>
    <w:rsid w:val="00092C3E"/>
    <w:rsid w:val="00093FB8"/>
    <w:rsid w:val="000947A3"/>
    <w:rsid w:val="00094F74"/>
    <w:rsid w:val="0009609D"/>
    <w:rsid w:val="000977BC"/>
    <w:rsid w:val="000978FA"/>
    <w:rsid w:val="000A0D26"/>
    <w:rsid w:val="000A1821"/>
    <w:rsid w:val="000A1F86"/>
    <w:rsid w:val="000A4AB1"/>
    <w:rsid w:val="000A5407"/>
    <w:rsid w:val="000A5FA2"/>
    <w:rsid w:val="000A60B7"/>
    <w:rsid w:val="000A6F08"/>
    <w:rsid w:val="000B37F2"/>
    <w:rsid w:val="000B46C3"/>
    <w:rsid w:val="000B78D6"/>
    <w:rsid w:val="000C0815"/>
    <w:rsid w:val="000C0A62"/>
    <w:rsid w:val="000C4727"/>
    <w:rsid w:val="000C48E3"/>
    <w:rsid w:val="000C527A"/>
    <w:rsid w:val="000C590B"/>
    <w:rsid w:val="000C5D2E"/>
    <w:rsid w:val="000C7589"/>
    <w:rsid w:val="000D0D5E"/>
    <w:rsid w:val="000D20EE"/>
    <w:rsid w:val="000D2AF1"/>
    <w:rsid w:val="000D61C6"/>
    <w:rsid w:val="000D6AC6"/>
    <w:rsid w:val="000D6B7E"/>
    <w:rsid w:val="000D70FF"/>
    <w:rsid w:val="000E138C"/>
    <w:rsid w:val="000E1E9F"/>
    <w:rsid w:val="000E2BD6"/>
    <w:rsid w:val="000E335B"/>
    <w:rsid w:val="000E767E"/>
    <w:rsid w:val="000E7ED0"/>
    <w:rsid w:val="000F064F"/>
    <w:rsid w:val="000F10AE"/>
    <w:rsid w:val="000F1241"/>
    <w:rsid w:val="000F3116"/>
    <w:rsid w:val="000F406F"/>
    <w:rsid w:val="000F5160"/>
    <w:rsid w:val="000F58F9"/>
    <w:rsid w:val="000F5B2F"/>
    <w:rsid w:val="000F6520"/>
    <w:rsid w:val="000F6666"/>
    <w:rsid w:val="000F69B9"/>
    <w:rsid w:val="000F7BD0"/>
    <w:rsid w:val="000F7F41"/>
    <w:rsid w:val="0010091F"/>
    <w:rsid w:val="00100CED"/>
    <w:rsid w:val="00101443"/>
    <w:rsid w:val="00102AFE"/>
    <w:rsid w:val="001032CB"/>
    <w:rsid w:val="001043EB"/>
    <w:rsid w:val="001070CD"/>
    <w:rsid w:val="0011033D"/>
    <w:rsid w:val="0011181E"/>
    <w:rsid w:val="0011298D"/>
    <w:rsid w:val="00115160"/>
    <w:rsid w:val="001153E0"/>
    <w:rsid w:val="00116404"/>
    <w:rsid w:val="00116726"/>
    <w:rsid w:val="00117797"/>
    <w:rsid w:val="0012261B"/>
    <w:rsid w:val="00125D74"/>
    <w:rsid w:val="00126558"/>
    <w:rsid w:val="00127F58"/>
    <w:rsid w:val="001306EE"/>
    <w:rsid w:val="00132BB9"/>
    <w:rsid w:val="0013560C"/>
    <w:rsid w:val="00135B8E"/>
    <w:rsid w:val="00135E5D"/>
    <w:rsid w:val="001363CE"/>
    <w:rsid w:val="001364B8"/>
    <w:rsid w:val="00136A4F"/>
    <w:rsid w:val="00136D0B"/>
    <w:rsid w:val="0013794A"/>
    <w:rsid w:val="00137F4A"/>
    <w:rsid w:val="001404D5"/>
    <w:rsid w:val="001407D1"/>
    <w:rsid w:val="00140EC9"/>
    <w:rsid w:val="00142017"/>
    <w:rsid w:val="001426A7"/>
    <w:rsid w:val="0014312E"/>
    <w:rsid w:val="00143EFB"/>
    <w:rsid w:val="001468FE"/>
    <w:rsid w:val="001469F2"/>
    <w:rsid w:val="00151EF0"/>
    <w:rsid w:val="00152979"/>
    <w:rsid w:val="00154078"/>
    <w:rsid w:val="0015692E"/>
    <w:rsid w:val="00157299"/>
    <w:rsid w:val="001572F2"/>
    <w:rsid w:val="001602D8"/>
    <w:rsid w:val="0016120D"/>
    <w:rsid w:val="0016179E"/>
    <w:rsid w:val="00161A63"/>
    <w:rsid w:val="00162B27"/>
    <w:rsid w:val="00166778"/>
    <w:rsid w:val="001675BC"/>
    <w:rsid w:val="00167C22"/>
    <w:rsid w:val="00167D32"/>
    <w:rsid w:val="00167D6B"/>
    <w:rsid w:val="00170721"/>
    <w:rsid w:val="00171AB5"/>
    <w:rsid w:val="00172718"/>
    <w:rsid w:val="001738EF"/>
    <w:rsid w:val="0017463B"/>
    <w:rsid w:val="00174968"/>
    <w:rsid w:val="001750AC"/>
    <w:rsid w:val="00180F6F"/>
    <w:rsid w:val="001817EC"/>
    <w:rsid w:val="001823EF"/>
    <w:rsid w:val="0018359D"/>
    <w:rsid w:val="00183633"/>
    <w:rsid w:val="00183F66"/>
    <w:rsid w:val="00184846"/>
    <w:rsid w:val="00184DCA"/>
    <w:rsid w:val="00186BAD"/>
    <w:rsid w:val="00191AD3"/>
    <w:rsid w:val="0019451D"/>
    <w:rsid w:val="00194939"/>
    <w:rsid w:val="001953C2"/>
    <w:rsid w:val="00195ED5"/>
    <w:rsid w:val="00196062"/>
    <w:rsid w:val="0019734E"/>
    <w:rsid w:val="00197847"/>
    <w:rsid w:val="001A0593"/>
    <w:rsid w:val="001A2152"/>
    <w:rsid w:val="001A3611"/>
    <w:rsid w:val="001A3EB7"/>
    <w:rsid w:val="001A42BF"/>
    <w:rsid w:val="001A6193"/>
    <w:rsid w:val="001A708B"/>
    <w:rsid w:val="001A723B"/>
    <w:rsid w:val="001A7AF5"/>
    <w:rsid w:val="001A7ED0"/>
    <w:rsid w:val="001B1885"/>
    <w:rsid w:val="001B1FEF"/>
    <w:rsid w:val="001B35A9"/>
    <w:rsid w:val="001B3B00"/>
    <w:rsid w:val="001B3B3A"/>
    <w:rsid w:val="001B5771"/>
    <w:rsid w:val="001B7094"/>
    <w:rsid w:val="001B7578"/>
    <w:rsid w:val="001B7744"/>
    <w:rsid w:val="001B7D16"/>
    <w:rsid w:val="001B7F40"/>
    <w:rsid w:val="001C16D2"/>
    <w:rsid w:val="001C42E2"/>
    <w:rsid w:val="001C7AC6"/>
    <w:rsid w:val="001D1BA7"/>
    <w:rsid w:val="001D234A"/>
    <w:rsid w:val="001D58F5"/>
    <w:rsid w:val="001D5DC5"/>
    <w:rsid w:val="001D7C11"/>
    <w:rsid w:val="001D7F83"/>
    <w:rsid w:val="001E073F"/>
    <w:rsid w:val="001E1101"/>
    <w:rsid w:val="001E1C86"/>
    <w:rsid w:val="001E1FFD"/>
    <w:rsid w:val="001E2517"/>
    <w:rsid w:val="001E4297"/>
    <w:rsid w:val="001E69A7"/>
    <w:rsid w:val="001E6F39"/>
    <w:rsid w:val="001E74F5"/>
    <w:rsid w:val="001F0FC4"/>
    <w:rsid w:val="001F22A9"/>
    <w:rsid w:val="001F3D94"/>
    <w:rsid w:val="001F74B0"/>
    <w:rsid w:val="001F7E65"/>
    <w:rsid w:val="002015E6"/>
    <w:rsid w:val="00201900"/>
    <w:rsid w:val="00201EAB"/>
    <w:rsid w:val="00206302"/>
    <w:rsid w:val="00211108"/>
    <w:rsid w:val="00211458"/>
    <w:rsid w:val="00211476"/>
    <w:rsid w:val="00212E36"/>
    <w:rsid w:val="0021499A"/>
    <w:rsid w:val="002149DF"/>
    <w:rsid w:val="00217CFF"/>
    <w:rsid w:val="002219FC"/>
    <w:rsid w:val="002229ED"/>
    <w:rsid w:val="00223125"/>
    <w:rsid w:val="00224D33"/>
    <w:rsid w:val="00225205"/>
    <w:rsid w:val="00225FC5"/>
    <w:rsid w:val="00227485"/>
    <w:rsid w:val="00231923"/>
    <w:rsid w:val="00233619"/>
    <w:rsid w:val="0023579B"/>
    <w:rsid w:val="00235F50"/>
    <w:rsid w:val="002366BF"/>
    <w:rsid w:val="0023775C"/>
    <w:rsid w:val="00237BD5"/>
    <w:rsid w:val="00237C2D"/>
    <w:rsid w:val="0024068B"/>
    <w:rsid w:val="00241493"/>
    <w:rsid w:val="00244B45"/>
    <w:rsid w:val="00244BEF"/>
    <w:rsid w:val="00244DBB"/>
    <w:rsid w:val="00244E83"/>
    <w:rsid w:val="00245078"/>
    <w:rsid w:val="00245CBA"/>
    <w:rsid w:val="002475B7"/>
    <w:rsid w:val="00247658"/>
    <w:rsid w:val="00251422"/>
    <w:rsid w:val="00251876"/>
    <w:rsid w:val="002529E5"/>
    <w:rsid w:val="00252A78"/>
    <w:rsid w:val="002535BB"/>
    <w:rsid w:val="002550B7"/>
    <w:rsid w:val="002557B6"/>
    <w:rsid w:val="00260A22"/>
    <w:rsid w:val="002613B4"/>
    <w:rsid w:val="002614F9"/>
    <w:rsid w:val="00261B0A"/>
    <w:rsid w:val="00261B4B"/>
    <w:rsid w:val="0026253D"/>
    <w:rsid w:val="00262D0E"/>
    <w:rsid w:val="00262ECE"/>
    <w:rsid w:val="0026468C"/>
    <w:rsid w:val="00265395"/>
    <w:rsid w:val="002660E7"/>
    <w:rsid w:val="002662F8"/>
    <w:rsid w:val="0026707E"/>
    <w:rsid w:val="00271E50"/>
    <w:rsid w:val="002723AF"/>
    <w:rsid w:val="002725D0"/>
    <w:rsid w:val="0027269B"/>
    <w:rsid w:val="0027312D"/>
    <w:rsid w:val="00273463"/>
    <w:rsid w:val="00273593"/>
    <w:rsid w:val="00274710"/>
    <w:rsid w:val="002758FB"/>
    <w:rsid w:val="00276F66"/>
    <w:rsid w:val="0028152C"/>
    <w:rsid w:val="0028177D"/>
    <w:rsid w:val="00283401"/>
    <w:rsid w:val="00284765"/>
    <w:rsid w:val="0028553A"/>
    <w:rsid w:val="00286FE9"/>
    <w:rsid w:val="002873A3"/>
    <w:rsid w:val="002877E9"/>
    <w:rsid w:val="00287A78"/>
    <w:rsid w:val="0029065E"/>
    <w:rsid w:val="002923B6"/>
    <w:rsid w:val="00292CF4"/>
    <w:rsid w:val="00293BB5"/>
    <w:rsid w:val="00294974"/>
    <w:rsid w:val="002969B5"/>
    <w:rsid w:val="00296B62"/>
    <w:rsid w:val="002A143E"/>
    <w:rsid w:val="002A168C"/>
    <w:rsid w:val="002A1A13"/>
    <w:rsid w:val="002A21BB"/>
    <w:rsid w:val="002A3B62"/>
    <w:rsid w:val="002A449E"/>
    <w:rsid w:val="002A48A9"/>
    <w:rsid w:val="002A751E"/>
    <w:rsid w:val="002A7CF8"/>
    <w:rsid w:val="002B05D7"/>
    <w:rsid w:val="002B0629"/>
    <w:rsid w:val="002B083B"/>
    <w:rsid w:val="002B0E2C"/>
    <w:rsid w:val="002B1EDA"/>
    <w:rsid w:val="002B3077"/>
    <w:rsid w:val="002B48F9"/>
    <w:rsid w:val="002B5E6F"/>
    <w:rsid w:val="002B6678"/>
    <w:rsid w:val="002C1680"/>
    <w:rsid w:val="002C2296"/>
    <w:rsid w:val="002C2E33"/>
    <w:rsid w:val="002C4B0B"/>
    <w:rsid w:val="002C5331"/>
    <w:rsid w:val="002C5BC4"/>
    <w:rsid w:val="002C6CDA"/>
    <w:rsid w:val="002C7C01"/>
    <w:rsid w:val="002D0869"/>
    <w:rsid w:val="002D182D"/>
    <w:rsid w:val="002D1FCC"/>
    <w:rsid w:val="002D2268"/>
    <w:rsid w:val="002D325E"/>
    <w:rsid w:val="002D3A45"/>
    <w:rsid w:val="002D3D3A"/>
    <w:rsid w:val="002D4BDA"/>
    <w:rsid w:val="002D538A"/>
    <w:rsid w:val="002D5855"/>
    <w:rsid w:val="002D6074"/>
    <w:rsid w:val="002D6B97"/>
    <w:rsid w:val="002D7961"/>
    <w:rsid w:val="002E1185"/>
    <w:rsid w:val="002E1C64"/>
    <w:rsid w:val="002E2119"/>
    <w:rsid w:val="002E2779"/>
    <w:rsid w:val="002E2DE1"/>
    <w:rsid w:val="002E3712"/>
    <w:rsid w:val="002E3CC1"/>
    <w:rsid w:val="002E680B"/>
    <w:rsid w:val="002E713D"/>
    <w:rsid w:val="002E7A59"/>
    <w:rsid w:val="002F1212"/>
    <w:rsid w:val="002F2911"/>
    <w:rsid w:val="002F2A71"/>
    <w:rsid w:val="002F2C14"/>
    <w:rsid w:val="002F37EA"/>
    <w:rsid w:val="002F4527"/>
    <w:rsid w:val="002F51C2"/>
    <w:rsid w:val="002F5A30"/>
    <w:rsid w:val="002F6496"/>
    <w:rsid w:val="002F6FEE"/>
    <w:rsid w:val="002F7B1B"/>
    <w:rsid w:val="0030053A"/>
    <w:rsid w:val="003009E3"/>
    <w:rsid w:val="0030191E"/>
    <w:rsid w:val="003054E5"/>
    <w:rsid w:val="0030592C"/>
    <w:rsid w:val="00306214"/>
    <w:rsid w:val="00306465"/>
    <w:rsid w:val="0030742B"/>
    <w:rsid w:val="0030763C"/>
    <w:rsid w:val="00307D8A"/>
    <w:rsid w:val="00312397"/>
    <w:rsid w:val="00313F69"/>
    <w:rsid w:val="00316064"/>
    <w:rsid w:val="0031667E"/>
    <w:rsid w:val="00320C71"/>
    <w:rsid w:val="0032108F"/>
    <w:rsid w:val="00321552"/>
    <w:rsid w:val="00323BB3"/>
    <w:rsid w:val="003260D4"/>
    <w:rsid w:val="003309B0"/>
    <w:rsid w:val="00330A3D"/>
    <w:rsid w:val="00330FEB"/>
    <w:rsid w:val="00334850"/>
    <w:rsid w:val="00335369"/>
    <w:rsid w:val="00335A1C"/>
    <w:rsid w:val="00336384"/>
    <w:rsid w:val="003366ED"/>
    <w:rsid w:val="00336D85"/>
    <w:rsid w:val="0033737C"/>
    <w:rsid w:val="00337D28"/>
    <w:rsid w:val="003410D9"/>
    <w:rsid w:val="0034161A"/>
    <w:rsid w:val="00345DF7"/>
    <w:rsid w:val="00346385"/>
    <w:rsid w:val="00346BB8"/>
    <w:rsid w:val="00346C34"/>
    <w:rsid w:val="0034702B"/>
    <w:rsid w:val="00347388"/>
    <w:rsid w:val="003503CA"/>
    <w:rsid w:val="003503ED"/>
    <w:rsid w:val="00350C30"/>
    <w:rsid w:val="0035145D"/>
    <w:rsid w:val="00351CCF"/>
    <w:rsid w:val="00355677"/>
    <w:rsid w:val="0035654A"/>
    <w:rsid w:val="00357E71"/>
    <w:rsid w:val="00361437"/>
    <w:rsid w:val="00361E1E"/>
    <w:rsid w:val="003658D7"/>
    <w:rsid w:val="00365AA1"/>
    <w:rsid w:val="0036731C"/>
    <w:rsid w:val="00367464"/>
    <w:rsid w:val="00367D88"/>
    <w:rsid w:val="00370057"/>
    <w:rsid w:val="00370F38"/>
    <w:rsid w:val="003740A3"/>
    <w:rsid w:val="00374337"/>
    <w:rsid w:val="00374D09"/>
    <w:rsid w:val="00374F24"/>
    <w:rsid w:val="00376D3B"/>
    <w:rsid w:val="00377521"/>
    <w:rsid w:val="00377956"/>
    <w:rsid w:val="00380AE4"/>
    <w:rsid w:val="00380B00"/>
    <w:rsid w:val="00381D28"/>
    <w:rsid w:val="00383A46"/>
    <w:rsid w:val="00383F1E"/>
    <w:rsid w:val="00384B79"/>
    <w:rsid w:val="003857E9"/>
    <w:rsid w:val="00386EBF"/>
    <w:rsid w:val="00386F39"/>
    <w:rsid w:val="00387538"/>
    <w:rsid w:val="00387853"/>
    <w:rsid w:val="00387CF3"/>
    <w:rsid w:val="00387DFF"/>
    <w:rsid w:val="00390627"/>
    <w:rsid w:val="0039207B"/>
    <w:rsid w:val="003920A1"/>
    <w:rsid w:val="00392606"/>
    <w:rsid w:val="00392E2D"/>
    <w:rsid w:val="00393460"/>
    <w:rsid w:val="003944E6"/>
    <w:rsid w:val="0039596E"/>
    <w:rsid w:val="00397E6F"/>
    <w:rsid w:val="003A01DF"/>
    <w:rsid w:val="003A04E7"/>
    <w:rsid w:val="003A13E8"/>
    <w:rsid w:val="003A1917"/>
    <w:rsid w:val="003A39D6"/>
    <w:rsid w:val="003A4C47"/>
    <w:rsid w:val="003A5B89"/>
    <w:rsid w:val="003A63B5"/>
    <w:rsid w:val="003B1386"/>
    <w:rsid w:val="003B144D"/>
    <w:rsid w:val="003B1FCC"/>
    <w:rsid w:val="003B35A3"/>
    <w:rsid w:val="003B5270"/>
    <w:rsid w:val="003B5FCF"/>
    <w:rsid w:val="003B6C19"/>
    <w:rsid w:val="003C03DD"/>
    <w:rsid w:val="003C0D24"/>
    <w:rsid w:val="003C0D61"/>
    <w:rsid w:val="003C16B6"/>
    <w:rsid w:val="003C2343"/>
    <w:rsid w:val="003C23A8"/>
    <w:rsid w:val="003C2A4D"/>
    <w:rsid w:val="003C3539"/>
    <w:rsid w:val="003C4847"/>
    <w:rsid w:val="003C6F66"/>
    <w:rsid w:val="003C7357"/>
    <w:rsid w:val="003C76B3"/>
    <w:rsid w:val="003C7E92"/>
    <w:rsid w:val="003D1E6C"/>
    <w:rsid w:val="003D24B6"/>
    <w:rsid w:val="003D3E8F"/>
    <w:rsid w:val="003D4816"/>
    <w:rsid w:val="003D4E91"/>
    <w:rsid w:val="003D4E99"/>
    <w:rsid w:val="003D4FE7"/>
    <w:rsid w:val="003D5645"/>
    <w:rsid w:val="003D5D80"/>
    <w:rsid w:val="003D68A8"/>
    <w:rsid w:val="003D695D"/>
    <w:rsid w:val="003D6E46"/>
    <w:rsid w:val="003E25CC"/>
    <w:rsid w:val="003E6015"/>
    <w:rsid w:val="003E645F"/>
    <w:rsid w:val="003E7577"/>
    <w:rsid w:val="003F50A6"/>
    <w:rsid w:val="0040025C"/>
    <w:rsid w:val="004049CA"/>
    <w:rsid w:val="00405902"/>
    <w:rsid w:val="00407E0F"/>
    <w:rsid w:val="0041032F"/>
    <w:rsid w:val="0041042B"/>
    <w:rsid w:val="004118AD"/>
    <w:rsid w:val="00411E4D"/>
    <w:rsid w:val="00413815"/>
    <w:rsid w:val="00413EF4"/>
    <w:rsid w:val="00415AE1"/>
    <w:rsid w:val="00417321"/>
    <w:rsid w:val="0041733A"/>
    <w:rsid w:val="00417369"/>
    <w:rsid w:val="0041770C"/>
    <w:rsid w:val="00417E7A"/>
    <w:rsid w:val="00420033"/>
    <w:rsid w:val="004202CA"/>
    <w:rsid w:val="0042105A"/>
    <w:rsid w:val="00424BEF"/>
    <w:rsid w:val="00425837"/>
    <w:rsid w:val="00425B0B"/>
    <w:rsid w:val="00425E8A"/>
    <w:rsid w:val="00426279"/>
    <w:rsid w:val="0042657E"/>
    <w:rsid w:val="00426D29"/>
    <w:rsid w:val="00427099"/>
    <w:rsid w:val="004302C6"/>
    <w:rsid w:val="004315E7"/>
    <w:rsid w:val="00431FE9"/>
    <w:rsid w:val="00432201"/>
    <w:rsid w:val="004323CF"/>
    <w:rsid w:val="00432A44"/>
    <w:rsid w:val="00436026"/>
    <w:rsid w:val="0043657F"/>
    <w:rsid w:val="00436D33"/>
    <w:rsid w:val="004372EF"/>
    <w:rsid w:val="004403BC"/>
    <w:rsid w:val="00440E41"/>
    <w:rsid w:val="0044124E"/>
    <w:rsid w:val="00442BC5"/>
    <w:rsid w:val="00442BE6"/>
    <w:rsid w:val="00443638"/>
    <w:rsid w:val="00443CF3"/>
    <w:rsid w:val="004469D8"/>
    <w:rsid w:val="00447AF9"/>
    <w:rsid w:val="0045068F"/>
    <w:rsid w:val="00451D28"/>
    <w:rsid w:val="00452384"/>
    <w:rsid w:val="00452E73"/>
    <w:rsid w:val="00453E3D"/>
    <w:rsid w:val="00454102"/>
    <w:rsid w:val="0045639E"/>
    <w:rsid w:val="00457BA8"/>
    <w:rsid w:val="00460D4E"/>
    <w:rsid w:val="004622F9"/>
    <w:rsid w:val="00465423"/>
    <w:rsid w:val="00465A83"/>
    <w:rsid w:val="00467081"/>
    <w:rsid w:val="004710D0"/>
    <w:rsid w:val="00471594"/>
    <w:rsid w:val="00471677"/>
    <w:rsid w:val="00471996"/>
    <w:rsid w:val="00473126"/>
    <w:rsid w:val="0047362A"/>
    <w:rsid w:val="004747B8"/>
    <w:rsid w:val="0047481C"/>
    <w:rsid w:val="00474B90"/>
    <w:rsid w:val="00476A4B"/>
    <w:rsid w:val="00476A90"/>
    <w:rsid w:val="00480962"/>
    <w:rsid w:val="00480C3D"/>
    <w:rsid w:val="004813B6"/>
    <w:rsid w:val="00481FAB"/>
    <w:rsid w:val="00485AC6"/>
    <w:rsid w:val="0048716F"/>
    <w:rsid w:val="00487B09"/>
    <w:rsid w:val="00491427"/>
    <w:rsid w:val="00494D0F"/>
    <w:rsid w:val="004950C5"/>
    <w:rsid w:val="0049647F"/>
    <w:rsid w:val="00497A50"/>
    <w:rsid w:val="00497DB8"/>
    <w:rsid w:val="004A0853"/>
    <w:rsid w:val="004A1303"/>
    <w:rsid w:val="004A4CB5"/>
    <w:rsid w:val="004A6441"/>
    <w:rsid w:val="004A6AA5"/>
    <w:rsid w:val="004A6D54"/>
    <w:rsid w:val="004B07AF"/>
    <w:rsid w:val="004B2C39"/>
    <w:rsid w:val="004B2DBA"/>
    <w:rsid w:val="004B3847"/>
    <w:rsid w:val="004B6502"/>
    <w:rsid w:val="004B7354"/>
    <w:rsid w:val="004C0BF8"/>
    <w:rsid w:val="004C176E"/>
    <w:rsid w:val="004C1C95"/>
    <w:rsid w:val="004C2ACD"/>
    <w:rsid w:val="004C2E72"/>
    <w:rsid w:val="004C3765"/>
    <w:rsid w:val="004C39AF"/>
    <w:rsid w:val="004C3DC7"/>
    <w:rsid w:val="004C50CD"/>
    <w:rsid w:val="004C5184"/>
    <w:rsid w:val="004C5BE5"/>
    <w:rsid w:val="004C5DC0"/>
    <w:rsid w:val="004C5E7E"/>
    <w:rsid w:val="004D00D7"/>
    <w:rsid w:val="004D0641"/>
    <w:rsid w:val="004D248A"/>
    <w:rsid w:val="004D51F3"/>
    <w:rsid w:val="004D5A5F"/>
    <w:rsid w:val="004D6C06"/>
    <w:rsid w:val="004D6C6E"/>
    <w:rsid w:val="004E18A8"/>
    <w:rsid w:val="004E1D61"/>
    <w:rsid w:val="004E388D"/>
    <w:rsid w:val="004E4185"/>
    <w:rsid w:val="004E441A"/>
    <w:rsid w:val="004E6484"/>
    <w:rsid w:val="004E6B8C"/>
    <w:rsid w:val="004F0C26"/>
    <w:rsid w:val="004F417C"/>
    <w:rsid w:val="004F51C6"/>
    <w:rsid w:val="004F5CC0"/>
    <w:rsid w:val="004F705F"/>
    <w:rsid w:val="004F729E"/>
    <w:rsid w:val="00501516"/>
    <w:rsid w:val="00502812"/>
    <w:rsid w:val="005051F9"/>
    <w:rsid w:val="005067CE"/>
    <w:rsid w:val="0050752F"/>
    <w:rsid w:val="005106A1"/>
    <w:rsid w:val="005108DE"/>
    <w:rsid w:val="00511BD0"/>
    <w:rsid w:val="00512326"/>
    <w:rsid w:val="00513B68"/>
    <w:rsid w:val="0051459B"/>
    <w:rsid w:val="0051647A"/>
    <w:rsid w:val="005201D0"/>
    <w:rsid w:val="00520EDF"/>
    <w:rsid w:val="00522309"/>
    <w:rsid w:val="00522EEC"/>
    <w:rsid w:val="005275A7"/>
    <w:rsid w:val="00531ACF"/>
    <w:rsid w:val="00533D44"/>
    <w:rsid w:val="005347E7"/>
    <w:rsid w:val="005359D7"/>
    <w:rsid w:val="005364F9"/>
    <w:rsid w:val="00536897"/>
    <w:rsid w:val="00536A7B"/>
    <w:rsid w:val="0053762A"/>
    <w:rsid w:val="00540A86"/>
    <w:rsid w:val="00542031"/>
    <w:rsid w:val="00542AB6"/>
    <w:rsid w:val="005444BE"/>
    <w:rsid w:val="005447AB"/>
    <w:rsid w:val="00544D7B"/>
    <w:rsid w:val="005455D6"/>
    <w:rsid w:val="0054752A"/>
    <w:rsid w:val="00547A1C"/>
    <w:rsid w:val="00547BF2"/>
    <w:rsid w:val="005505C2"/>
    <w:rsid w:val="005524CF"/>
    <w:rsid w:val="005533FB"/>
    <w:rsid w:val="00553813"/>
    <w:rsid w:val="00554F26"/>
    <w:rsid w:val="00556694"/>
    <w:rsid w:val="00560672"/>
    <w:rsid w:val="00561A0E"/>
    <w:rsid w:val="00564262"/>
    <w:rsid w:val="00565960"/>
    <w:rsid w:val="00567513"/>
    <w:rsid w:val="005705A7"/>
    <w:rsid w:val="0057099F"/>
    <w:rsid w:val="00571435"/>
    <w:rsid w:val="00571ACF"/>
    <w:rsid w:val="00572570"/>
    <w:rsid w:val="00574399"/>
    <w:rsid w:val="005746BC"/>
    <w:rsid w:val="00577106"/>
    <w:rsid w:val="00577F3A"/>
    <w:rsid w:val="00580EB6"/>
    <w:rsid w:val="00582BDE"/>
    <w:rsid w:val="0058372D"/>
    <w:rsid w:val="00584391"/>
    <w:rsid w:val="0058794B"/>
    <w:rsid w:val="00590565"/>
    <w:rsid w:val="0059114C"/>
    <w:rsid w:val="00591885"/>
    <w:rsid w:val="0059360B"/>
    <w:rsid w:val="0059477E"/>
    <w:rsid w:val="005964F9"/>
    <w:rsid w:val="005970CC"/>
    <w:rsid w:val="00597173"/>
    <w:rsid w:val="005A1838"/>
    <w:rsid w:val="005A1E54"/>
    <w:rsid w:val="005A3C5F"/>
    <w:rsid w:val="005A4489"/>
    <w:rsid w:val="005A663A"/>
    <w:rsid w:val="005A66F3"/>
    <w:rsid w:val="005A6E00"/>
    <w:rsid w:val="005B28C4"/>
    <w:rsid w:val="005B2C80"/>
    <w:rsid w:val="005B3049"/>
    <w:rsid w:val="005B32D2"/>
    <w:rsid w:val="005B3E07"/>
    <w:rsid w:val="005B406D"/>
    <w:rsid w:val="005B56B5"/>
    <w:rsid w:val="005B6431"/>
    <w:rsid w:val="005C3948"/>
    <w:rsid w:val="005C4FBC"/>
    <w:rsid w:val="005C52AB"/>
    <w:rsid w:val="005C5412"/>
    <w:rsid w:val="005C5509"/>
    <w:rsid w:val="005C62D0"/>
    <w:rsid w:val="005C634D"/>
    <w:rsid w:val="005C670D"/>
    <w:rsid w:val="005C682A"/>
    <w:rsid w:val="005C6930"/>
    <w:rsid w:val="005C6D11"/>
    <w:rsid w:val="005C7F98"/>
    <w:rsid w:val="005D115B"/>
    <w:rsid w:val="005D59D2"/>
    <w:rsid w:val="005D6BB7"/>
    <w:rsid w:val="005E2E31"/>
    <w:rsid w:val="005E3594"/>
    <w:rsid w:val="005E3E4C"/>
    <w:rsid w:val="005F08B8"/>
    <w:rsid w:val="005F0985"/>
    <w:rsid w:val="005F1564"/>
    <w:rsid w:val="005F40F3"/>
    <w:rsid w:val="005F4DC4"/>
    <w:rsid w:val="005F6612"/>
    <w:rsid w:val="005F727C"/>
    <w:rsid w:val="005F74E0"/>
    <w:rsid w:val="0060019D"/>
    <w:rsid w:val="00601E4C"/>
    <w:rsid w:val="00602E1C"/>
    <w:rsid w:val="00603FB2"/>
    <w:rsid w:val="00605679"/>
    <w:rsid w:val="006064AC"/>
    <w:rsid w:val="00606555"/>
    <w:rsid w:val="0060737B"/>
    <w:rsid w:val="0061000D"/>
    <w:rsid w:val="0061016B"/>
    <w:rsid w:val="00610744"/>
    <w:rsid w:val="0061085C"/>
    <w:rsid w:val="00610C1D"/>
    <w:rsid w:val="00611471"/>
    <w:rsid w:val="00611D5C"/>
    <w:rsid w:val="0061229D"/>
    <w:rsid w:val="006124BF"/>
    <w:rsid w:val="0061439B"/>
    <w:rsid w:val="00614AA8"/>
    <w:rsid w:val="00615149"/>
    <w:rsid w:val="006151D7"/>
    <w:rsid w:val="00621788"/>
    <w:rsid w:val="00624649"/>
    <w:rsid w:val="00625823"/>
    <w:rsid w:val="00625CCB"/>
    <w:rsid w:val="00627049"/>
    <w:rsid w:val="00630EE4"/>
    <w:rsid w:val="0063139D"/>
    <w:rsid w:val="006322FD"/>
    <w:rsid w:val="00633A34"/>
    <w:rsid w:val="00634668"/>
    <w:rsid w:val="00636093"/>
    <w:rsid w:val="006379A7"/>
    <w:rsid w:val="006400DE"/>
    <w:rsid w:val="00641DB3"/>
    <w:rsid w:val="00642228"/>
    <w:rsid w:val="0064283B"/>
    <w:rsid w:val="00643219"/>
    <w:rsid w:val="006434BD"/>
    <w:rsid w:val="0064455D"/>
    <w:rsid w:val="00644A2F"/>
    <w:rsid w:val="00646829"/>
    <w:rsid w:val="00647489"/>
    <w:rsid w:val="00650DF0"/>
    <w:rsid w:val="0065176B"/>
    <w:rsid w:val="0065258A"/>
    <w:rsid w:val="006525B5"/>
    <w:rsid w:val="006536F4"/>
    <w:rsid w:val="006545B7"/>
    <w:rsid w:val="00654643"/>
    <w:rsid w:val="006546A3"/>
    <w:rsid w:val="00655094"/>
    <w:rsid w:val="00656E42"/>
    <w:rsid w:val="00657796"/>
    <w:rsid w:val="00661B13"/>
    <w:rsid w:val="00662575"/>
    <w:rsid w:val="00662653"/>
    <w:rsid w:val="006626A0"/>
    <w:rsid w:val="00662AF2"/>
    <w:rsid w:val="006654B7"/>
    <w:rsid w:val="00666A1C"/>
    <w:rsid w:val="00667109"/>
    <w:rsid w:val="006673A3"/>
    <w:rsid w:val="00667585"/>
    <w:rsid w:val="00667FAA"/>
    <w:rsid w:val="0067142E"/>
    <w:rsid w:val="00671464"/>
    <w:rsid w:val="00673FCE"/>
    <w:rsid w:val="006757F8"/>
    <w:rsid w:val="006758CD"/>
    <w:rsid w:val="00677DCA"/>
    <w:rsid w:val="0068021F"/>
    <w:rsid w:val="0068071F"/>
    <w:rsid w:val="00680E49"/>
    <w:rsid w:val="00681E2E"/>
    <w:rsid w:val="00681F01"/>
    <w:rsid w:val="00682377"/>
    <w:rsid w:val="00685C04"/>
    <w:rsid w:val="006864EF"/>
    <w:rsid w:val="0069157C"/>
    <w:rsid w:val="0069359B"/>
    <w:rsid w:val="00696D6C"/>
    <w:rsid w:val="006A0137"/>
    <w:rsid w:val="006A0B23"/>
    <w:rsid w:val="006A12D8"/>
    <w:rsid w:val="006A196B"/>
    <w:rsid w:val="006A1D25"/>
    <w:rsid w:val="006A23BB"/>
    <w:rsid w:val="006A2D18"/>
    <w:rsid w:val="006A335B"/>
    <w:rsid w:val="006A489E"/>
    <w:rsid w:val="006A5085"/>
    <w:rsid w:val="006A5517"/>
    <w:rsid w:val="006A6841"/>
    <w:rsid w:val="006A7759"/>
    <w:rsid w:val="006A79AD"/>
    <w:rsid w:val="006A7D1A"/>
    <w:rsid w:val="006B1489"/>
    <w:rsid w:val="006B1942"/>
    <w:rsid w:val="006B2A3F"/>
    <w:rsid w:val="006B472B"/>
    <w:rsid w:val="006B534B"/>
    <w:rsid w:val="006B545F"/>
    <w:rsid w:val="006B5CAE"/>
    <w:rsid w:val="006B60AC"/>
    <w:rsid w:val="006B767C"/>
    <w:rsid w:val="006C019E"/>
    <w:rsid w:val="006C10A6"/>
    <w:rsid w:val="006C1530"/>
    <w:rsid w:val="006C254C"/>
    <w:rsid w:val="006C2E3F"/>
    <w:rsid w:val="006C38EE"/>
    <w:rsid w:val="006C6630"/>
    <w:rsid w:val="006D104D"/>
    <w:rsid w:val="006D2563"/>
    <w:rsid w:val="006D3D08"/>
    <w:rsid w:val="006D422A"/>
    <w:rsid w:val="006D4628"/>
    <w:rsid w:val="006D5514"/>
    <w:rsid w:val="006D5D38"/>
    <w:rsid w:val="006D5FC2"/>
    <w:rsid w:val="006D7B2B"/>
    <w:rsid w:val="006E00D3"/>
    <w:rsid w:val="006E249B"/>
    <w:rsid w:val="006E3B0D"/>
    <w:rsid w:val="006E3EF8"/>
    <w:rsid w:val="006E4AD0"/>
    <w:rsid w:val="006E4B35"/>
    <w:rsid w:val="006E6018"/>
    <w:rsid w:val="006E6195"/>
    <w:rsid w:val="006E61EE"/>
    <w:rsid w:val="006E6AAC"/>
    <w:rsid w:val="006E78B8"/>
    <w:rsid w:val="006F1B49"/>
    <w:rsid w:val="006F2A4C"/>
    <w:rsid w:val="006F50C1"/>
    <w:rsid w:val="006F74F9"/>
    <w:rsid w:val="00701D2F"/>
    <w:rsid w:val="00702241"/>
    <w:rsid w:val="00702DE0"/>
    <w:rsid w:val="00704DA5"/>
    <w:rsid w:val="007050FA"/>
    <w:rsid w:val="007056CC"/>
    <w:rsid w:val="007057FF"/>
    <w:rsid w:val="00706D08"/>
    <w:rsid w:val="00711995"/>
    <w:rsid w:val="00714F23"/>
    <w:rsid w:val="00715063"/>
    <w:rsid w:val="00715A7F"/>
    <w:rsid w:val="00716503"/>
    <w:rsid w:val="007167C4"/>
    <w:rsid w:val="0072007A"/>
    <w:rsid w:val="00721BE0"/>
    <w:rsid w:val="00723020"/>
    <w:rsid w:val="007241E1"/>
    <w:rsid w:val="007255C5"/>
    <w:rsid w:val="00725A53"/>
    <w:rsid w:val="0072726E"/>
    <w:rsid w:val="00730F1E"/>
    <w:rsid w:val="007316B9"/>
    <w:rsid w:val="00731DCE"/>
    <w:rsid w:val="007329DA"/>
    <w:rsid w:val="00735C5D"/>
    <w:rsid w:val="007415D5"/>
    <w:rsid w:val="00741816"/>
    <w:rsid w:val="00743CEA"/>
    <w:rsid w:val="00744895"/>
    <w:rsid w:val="007460AB"/>
    <w:rsid w:val="007462D2"/>
    <w:rsid w:val="0074729B"/>
    <w:rsid w:val="00747C95"/>
    <w:rsid w:val="00747E4B"/>
    <w:rsid w:val="00750089"/>
    <w:rsid w:val="0075078C"/>
    <w:rsid w:val="0075184A"/>
    <w:rsid w:val="007518FC"/>
    <w:rsid w:val="007520E0"/>
    <w:rsid w:val="00752A7E"/>
    <w:rsid w:val="00752AE3"/>
    <w:rsid w:val="00753344"/>
    <w:rsid w:val="00753743"/>
    <w:rsid w:val="00753F81"/>
    <w:rsid w:val="00754D9E"/>
    <w:rsid w:val="00754F12"/>
    <w:rsid w:val="00755AD1"/>
    <w:rsid w:val="00756254"/>
    <w:rsid w:val="007564DB"/>
    <w:rsid w:val="00761F82"/>
    <w:rsid w:val="00763185"/>
    <w:rsid w:val="0076364E"/>
    <w:rsid w:val="007638FF"/>
    <w:rsid w:val="00763BB5"/>
    <w:rsid w:val="00763EE9"/>
    <w:rsid w:val="007643DB"/>
    <w:rsid w:val="00764411"/>
    <w:rsid w:val="00766948"/>
    <w:rsid w:val="00767959"/>
    <w:rsid w:val="007708FC"/>
    <w:rsid w:val="0077153B"/>
    <w:rsid w:val="007717AC"/>
    <w:rsid w:val="00775415"/>
    <w:rsid w:val="00776E03"/>
    <w:rsid w:val="0078057E"/>
    <w:rsid w:val="00780DDB"/>
    <w:rsid w:val="007819E8"/>
    <w:rsid w:val="00781E4D"/>
    <w:rsid w:val="00781EFA"/>
    <w:rsid w:val="00784098"/>
    <w:rsid w:val="0078420A"/>
    <w:rsid w:val="00785471"/>
    <w:rsid w:val="00785FE3"/>
    <w:rsid w:val="0078669F"/>
    <w:rsid w:val="007873BE"/>
    <w:rsid w:val="00787AA6"/>
    <w:rsid w:val="007900D3"/>
    <w:rsid w:val="0079078E"/>
    <w:rsid w:val="00790896"/>
    <w:rsid w:val="00790C2E"/>
    <w:rsid w:val="00794CF3"/>
    <w:rsid w:val="00795789"/>
    <w:rsid w:val="00795C89"/>
    <w:rsid w:val="00795F1A"/>
    <w:rsid w:val="00796601"/>
    <w:rsid w:val="007A03F4"/>
    <w:rsid w:val="007A06E1"/>
    <w:rsid w:val="007A1152"/>
    <w:rsid w:val="007A1FCE"/>
    <w:rsid w:val="007A2F90"/>
    <w:rsid w:val="007A3677"/>
    <w:rsid w:val="007A37A0"/>
    <w:rsid w:val="007A4851"/>
    <w:rsid w:val="007A7387"/>
    <w:rsid w:val="007A7FE9"/>
    <w:rsid w:val="007B0248"/>
    <w:rsid w:val="007B031C"/>
    <w:rsid w:val="007B1840"/>
    <w:rsid w:val="007B3515"/>
    <w:rsid w:val="007B459D"/>
    <w:rsid w:val="007B5401"/>
    <w:rsid w:val="007B683E"/>
    <w:rsid w:val="007B793E"/>
    <w:rsid w:val="007B7F3D"/>
    <w:rsid w:val="007B7FC3"/>
    <w:rsid w:val="007C32B5"/>
    <w:rsid w:val="007C5B6A"/>
    <w:rsid w:val="007C7FBD"/>
    <w:rsid w:val="007D0854"/>
    <w:rsid w:val="007D1768"/>
    <w:rsid w:val="007D1C10"/>
    <w:rsid w:val="007D1FF8"/>
    <w:rsid w:val="007D3257"/>
    <w:rsid w:val="007D4172"/>
    <w:rsid w:val="007D4C33"/>
    <w:rsid w:val="007D655C"/>
    <w:rsid w:val="007E06DB"/>
    <w:rsid w:val="007E1A17"/>
    <w:rsid w:val="007E1DB7"/>
    <w:rsid w:val="007E28B5"/>
    <w:rsid w:val="007E442E"/>
    <w:rsid w:val="007E44FE"/>
    <w:rsid w:val="007E5083"/>
    <w:rsid w:val="007E591C"/>
    <w:rsid w:val="007E5AB6"/>
    <w:rsid w:val="007E6EE4"/>
    <w:rsid w:val="007F2699"/>
    <w:rsid w:val="007F3CD9"/>
    <w:rsid w:val="008004F8"/>
    <w:rsid w:val="00800F96"/>
    <w:rsid w:val="00803A27"/>
    <w:rsid w:val="00805AC4"/>
    <w:rsid w:val="0080729B"/>
    <w:rsid w:val="00807316"/>
    <w:rsid w:val="00810A6F"/>
    <w:rsid w:val="00812291"/>
    <w:rsid w:val="00813656"/>
    <w:rsid w:val="008147BF"/>
    <w:rsid w:val="008156D2"/>
    <w:rsid w:val="008169F7"/>
    <w:rsid w:val="008217B1"/>
    <w:rsid w:val="00822F69"/>
    <w:rsid w:val="0082306F"/>
    <w:rsid w:val="00824B9B"/>
    <w:rsid w:val="00825E42"/>
    <w:rsid w:val="00827601"/>
    <w:rsid w:val="00827B7F"/>
    <w:rsid w:val="00831015"/>
    <w:rsid w:val="00831A16"/>
    <w:rsid w:val="00833FC1"/>
    <w:rsid w:val="0083650C"/>
    <w:rsid w:val="0083678F"/>
    <w:rsid w:val="0083696B"/>
    <w:rsid w:val="008403A5"/>
    <w:rsid w:val="00840875"/>
    <w:rsid w:val="00841056"/>
    <w:rsid w:val="00842B94"/>
    <w:rsid w:val="00844299"/>
    <w:rsid w:val="00844EAE"/>
    <w:rsid w:val="008453DD"/>
    <w:rsid w:val="0084582C"/>
    <w:rsid w:val="00847E02"/>
    <w:rsid w:val="00850B6E"/>
    <w:rsid w:val="00851E65"/>
    <w:rsid w:val="0085395B"/>
    <w:rsid w:val="008570EC"/>
    <w:rsid w:val="008601D0"/>
    <w:rsid w:val="00860C43"/>
    <w:rsid w:val="00861C86"/>
    <w:rsid w:val="00861FB1"/>
    <w:rsid w:val="0086249E"/>
    <w:rsid w:val="008629C1"/>
    <w:rsid w:val="008634B1"/>
    <w:rsid w:val="0086563C"/>
    <w:rsid w:val="00866235"/>
    <w:rsid w:val="00866885"/>
    <w:rsid w:val="00866A05"/>
    <w:rsid w:val="008716C0"/>
    <w:rsid w:val="008719A4"/>
    <w:rsid w:val="008725CE"/>
    <w:rsid w:val="0087361F"/>
    <w:rsid w:val="00873D21"/>
    <w:rsid w:val="008746F6"/>
    <w:rsid w:val="008747AF"/>
    <w:rsid w:val="00874843"/>
    <w:rsid w:val="0087545D"/>
    <w:rsid w:val="00875A60"/>
    <w:rsid w:val="00875DAB"/>
    <w:rsid w:val="00875F99"/>
    <w:rsid w:val="008766B3"/>
    <w:rsid w:val="00877285"/>
    <w:rsid w:val="00880219"/>
    <w:rsid w:val="00881166"/>
    <w:rsid w:val="00883C37"/>
    <w:rsid w:val="008851D8"/>
    <w:rsid w:val="00885384"/>
    <w:rsid w:val="008869E2"/>
    <w:rsid w:val="0089194A"/>
    <w:rsid w:val="00891FB2"/>
    <w:rsid w:val="00892AA4"/>
    <w:rsid w:val="00892B44"/>
    <w:rsid w:val="00892F4F"/>
    <w:rsid w:val="00895A5A"/>
    <w:rsid w:val="008A1BD6"/>
    <w:rsid w:val="008A1DD0"/>
    <w:rsid w:val="008A24A6"/>
    <w:rsid w:val="008A4668"/>
    <w:rsid w:val="008A6770"/>
    <w:rsid w:val="008A7962"/>
    <w:rsid w:val="008A7C89"/>
    <w:rsid w:val="008B0060"/>
    <w:rsid w:val="008B07D1"/>
    <w:rsid w:val="008B07F4"/>
    <w:rsid w:val="008B0B48"/>
    <w:rsid w:val="008B348F"/>
    <w:rsid w:val="008B604F"/>
    <w:rsid w:val="008B6674"/>
    <w:rsid w:val="008B7462"/>
    <w:rsid w:val="008C151A"/>
    <w:rsid w:val="008C1B32"/>
    <w:rsid w:val="008C431D"/>
    <w:rsid w:val="008C49F4"/>
    <w:rsid w:val="008C4E0C"/>
    <w:rsid w:val="008C526B"/>
    <w:rsid w:val="008C57D2"/>
    <w:rsid w:val="008C5F1C"/>
    <w:rsid w:val="008C6D7F"/>
    <w:rsid w:val="008C78B5"/>
    <w:rsid w:val="008C7D92"/>
    <w:rsid w:val="008D0A5E"/>
    <w:rsid w:val="008D0DF8"/>
    <w:rsid w:val="008D151F"/>
    <w:rsid w:val="008D15D5"/>
    <w:rsid w:val="008D1C76"/>
    <w:rsid w:val="008D2C27"/>
    <w:rsid w:val="008D2D0E"/>
    <w:rsid w:val="008D33E6"/>
    <w:rsid w:val="008D3CF8"/>
    <w:rsid w:val="008D4509"/>
    <w:rsid w:val="008D4781"/>
    <w:rsid w:val="008D580D"/>
    <w:rsid w:val="008D6232"/>
    <w:rsid w:val="008D6CC2"/>
    <w:rsid w:val="008E02E1"/>
    <w:rsid w:val="008E04D9"/>
    <w:rsid w:val="008E1CA9"/>
    <w:rsid w:val="008E2605"/>
    <w:rsid w:val="008E2EC4"/>
    <w:rsid w:val="008E306D"/>
    <w:rsid w:val="008E4431"/>
    <w:rsid w:val="008E4980"/>
    <w:rsid w:val="008E5442"/>
    <w:rsid w:val="008E66EC"/>
    <w:rsid w:val="008E6DB0"/>
    <w:rsid w:val="008F1991"/>
    <w:rsid w:val="008F1B3F"/>
    <w:rsid w:val="00902972"/>
    <w:rsid w:val="00904566"/>
    <w:rsid w:val="00905DC0"/>
    <w:rsid w:val="00906443"/>
    <w:rsid w:val="00913B8F"/>
    <w:rsid w:val="00913CC3"/>
    <w:rsid w:val="0091494F"/>
    <w:rsid w:val="00914AB2"/>
    <w:rsid w:val="00914B1C"/>
    <w:rsid w:val="009156FE"/>
    <w:rsid w:val="0091652C"/>
    <w:rsid w:val="009167C6"/>
    <w:rsid w:val="00917229"/>
    <w:rsid w:val="00917414"/>
    <w:rsid w:val="009178B2"/>
    <w:rsid w:val="00920DA1"/>
    <w:rsid w:val="00921B40"/>
    <w:rsid w:val="00922CEA"/>
    <w:rsid w:val="0092328B"/>
    <w:rsid w:val="00923AE2"/>
    <w:rsid w:val="00924EA3"/>
    <w:rsid w:val="00924FF8"/>
    <w:rsid w:val="00927983"/>
    <w:rsid w:val="0093103A"/>
    <w:rsid w:val="0093107D"/>
    <w:rsid w:val="0093366D"/>
    <w:rsid w:val="0093416E"/>
    <w:rsid w:val="009346AC"/>
    <w:rsid w:val="00934CA9"/>
    <w:rsid w:val="00934CDE"/>
    <w:rsid w:val="009351AB"/>
    <w:rsid w:val="009354DE"/>
    <w:rsid w:val="009361B2"/>
    <w:rsid w:val="0093723B"/>
    <w:rsid w:val="009373FC"/>
    <w:rsid w:val="009377A7"/>
    <w:rsid w:val="00946491"/>
    <w:rsid w:val="00947DC7"/>
    <w:rsid w:val="00951620"/>
    <w:rsid w:val="00953183"/>
    <w:rsid w:val="00953397"/>
    <w:rsid w:val="009569F3"/>
    <w:rsid w:val="00956AF8"/>
    <w:rsid w:val="00957FCA"/>
    <w:rsid w:val="00957FED"/>
    <w:rsid w:val="00961617"/>
    <w:rsid w:val="009652DE"/>
    <w:rsid w:val="009678F2"/>
    <w:rsid w:val="0097026F"/>
    <w:rsid w:val="009703E6"/>
    <w:rsid w:val="00972993"/>
    <w:rsid w:val="0097312C"/>
    <w:rsid w:val="00973209"/>
    <w:rsid w:val="009736DE"/>
    <w:rsid w:val="009745E5"/>
    <w:rsid w:val="00975B03"/>
    <w:rsid w:val="009761B9"/>
    <w:rsid w:val="00977C50"/>
    <w:rsid w:val="00977E78"/>
    <w:rsid w:val="00980D13"/>
    <w:rsid w:val="00983CC4"/>
    <w:rsid w:val="0098401F"/>
    <w:rsid w:val="00984EB2"/>
    <w:rsid w:val="0098708E"/>
    <w:rsid w:val="0098773C"/>
    <w:rsid w:val="0099072A"/>
    <w:rsid w:val="00990B1A"/>
    <w:rsid w:val="009918E3"/>
    <w:rsid w:val="00991A5D"/>
    <w:rsid w:val="00992AFA"/>
    <w:rsid w:val="00992FE4"/>
    <w:rsid w:val="00993AF6"/>
    <w:rsid w:val="0099472C"/>
    <w:rsid w:val="009965B7"/>
    <w:rsid w:val="009976DB"/>
    <w:rsid w:val="00997903"/>
    <w:rsid w:val="00997AA5"/>
    <w:rsid w:val="009A019C"/>
    <w:rsid w:val="009A1DE6"/>
    <w:rsid w:val="009A1DFC"/>
    <w:rsid w:val="009A2388"/>
    <w:rsid w:val="009A28DF"/>
    <w:rsid w:val="009A33A9"/>
    <w:rsid w:val="009A500B"/>
    <w:rsid w:val="009A6ABE"/>
    <w:rsid w:val="009A7694"/>
    <w:rsid w:val="009B087F"/>
    <w:rsid w:val="009B3902"/>
    <w:rsid w:val="009B47CD"/>
    <w:rsid w:val="009B6DC3"/>
    <w:rsid w:val="009B7455"/>
    <w:rsid w:val="009B761B"/>
    <w:rsid w:val="009C170D"/>
    <w:rsid w:val="009C3710"/>
    <w:rsid w:val="009C40BF"/>
    <w:rsid w:val="009C4837"/>
    <w:rsid w:val="009C489B"/>
    <w:rsid w:val="009C5E19"/>
    <w:rsid w:val="009C5EB1"/>
    <w:rsid w:val="009C6DB8"/>
    <w:rsid w:val="009C7661"/>
    <w:rsid w:val="009D00A5"/>
    <w:rsid w:val="009D1427"/>
    <w:rsid w:val="009D20AA"/>
    <w:rsid w:val="009D2CE1"/>
    <w:rsid w:val="009D397C"/>
    <w:rsid w:val="009D3AB1"/>
    <w:rsid w:val="009D42BA"/>
    <w:rsid w:val="009D45AE"/>
    <w:rsid w:val="009D4644"/>
    <w:rsid w:val="009D46DA"/>
    <w:rsid w:val="009D50B4"/>
    <w:rsid w:val="009D5AD7"/>
    <w:rsid w:val="009D5B22"/>
    <w:rsid w:val="009D761D"/>
    <w:rsid w:val="009D7C3E"/>
    <w:rsid w:val="009E0B4E"/>
    <w:rsid w:val="009E162A"/>
    <w:rsid w:val="009E1EED"/>
    <w:rsid w:val="009E3C7A"/>
    <w:rsid w:val="009E5E24"/>
    <w:rsid w:val="009E77ED"/>
    <w:rsid w:val="009F1B74"/>
    <w:rsid w:val="009F2AFC"/>
    <w:rsid w:val="009F2D51"/>
    <w:rsid w:val="009F345E"/>
    <w:rsid w:val="009F3549"/>
    <w:rsid w:val="009F675B"/>
    <w:rsid w:val="009F780F"/>
    <w:rsid w:val="00A00E64"/>
    <w:rsid w:val="00A01342"/>
    <w:rsid w:val="00A01EB8"/>
    <w:rsid w:val="00A01EF5"/>
    <w:rsid w:val="00A02B75"/>
    <w:rsid w:val="00A050A1"/>
    <w:rsid w:val="00A073D9"/>
    <w:rsid w:val="00A07F4D"/>
    <w:rsid w:val="00A10EB6"/>
    <w:rsid w:val="00A11676"/>
    <w:rsid w:val="00A11927"/>
    <w:rsid w:val="00A119FB"/>
    <w:rsid w:val="00A13238"/>
    <w:rsid w:val="00A13C40"/>
    <w:rsid w:val="00A1414A"/>
    <w:rsid w:val="00A15898"/>
    <w:rsid w:val="00A213DC"/>
    <w:rsid w:val="00A21D30"/>
    <w:rsid w:val="00A2237E"/>
    <w:rsid w:val="00A22795"/>
    <w:rsid w:val="00A22ADE"/>
    <w:rsid w:val="00A24AE7"/>
    <w:rsid w:val="00A2700E"/>
    <w:rsid w:val="00A301DB"/>
    <w:rsid w:val="00A31677"/>
    <w:rsid w:val="00A32544"/>
    <w:rsid w:val="00A329A2"/>
    <w:rsid w:val="00A34224"/>
    <w:rsid w:val="00A35DCD"/>
    <w:rsid w:val="00A35F1C"/>
    <w:rsid w:val="00A36B47"/>
    <w:rsid w:val="00A37555"/>
    <w:rsid w:val="00A376E6"/>
    <w:rsid w:val="00A37ECD"/>
    <w:rsid w:val="00A406F0"/>
    <w:rsid w:val="00A40843"/>
    <w:rsid w:val="00A443FF"/>
    <w:rsid w:val="00A450BD"/>
    <w:rsid w:val="00A45BA3"/>
    <w:rsid w:val="00A45D56"/>
    <w:rsid w:val="00A46BF1"/>
    <w:rsid w:val="00A47746"/>
    <w:rsid w:val="00A47CBF"/>
    <w:rsid w:val="00A50CB1"/>
    <w:rsid w:val="00A50E4E"/>
    <w:rsid w:val="00A51A96"/>
    <w:rsid w:val="00A52A89"/>
    <w:rsid w:val="00A53C7E"/>
    <w:rsid w:val="00A54F36"/>
    <w:rsid w:val="00A55B9E"/>
    <w:rsid w:val="00A5692F"/>
    <w:rsid w:val="00A61E78"/>
    <w:rsid w:val="00A62E29"/>
    <w:rsid w:val="00A63CE7"/>
    <w:rsid w:val="00A6468D"/>
    <w:rsid w:val="00A65E8D"/>
    <w:rsid w:val="00A674B6"/>
    <w:rsid w:val="00A67C26"/>
    <w:rsid w:val="00A717BD"/>
    <w:rsid w:val="00A71A31"/>
    <w:rsid w:val="00A71AE6"/>
    <w:rsid w:val="00A72267"/>
    <w:rsid w:val="00A72CD2"/>
    <w:rsid w:val="00A74B53"/>
    <w:rsid w:val="00A7575C"/>
    <w:rsid w:val="00A77837"/>
    <w:rsid w:val="00A80DB8"/>
    <w:rsid w:val="00A81440"/>
    <w:rsid w:val="00A825B5"/>
    <w:rsid w:val="00A83316"/>
    <w:rsid w:val="00A840A8"/>
    <w:rsid w:val="00A86A7D"/>
    <w:rsid w:val="00A87279"/>
    <w:rsid w:val="00A8767B"/>
    <w:rsid w:val="00A911ED"/>
    <w:rsid w:val="00A91945"/>
    <w:rsid w:val="00A9430A"/>
    <w:rsid w:val="00A94B67"/>
    <w:rsid w:val="00A954F3"/>
    <w:rsid w:val="00A96045"/>
    <w:rsid w:val="00A96603"/>
    <w:rsid w:val="00A971D4"/>
    <w:rsid w:val="00AA0897"/>
    <w:rsid w:val="00AA1BAB"/>
    <w:rsid w:val="00AA1F7C"/>
    <w:rsid w:val="00AA2957"/>
    <w:rsid w:val="00AA37CA"/>
    <w:rsid w:val="00AA44DE"/>
    <w:rsid w:val="00AA46B2"/>
    <w:rsid w:val="00AA5A33"/>
    <w:rsid w:val="00AA6A13"/>
    <w:rsid w:val="00AA73E5"/>
    <w:rsid w:val="00AA768F"/>
    <w:rsid w:val="00AB02BF"/>
    <w:rsid w:val="00AB17AA"/>
    <w:rsid w:val="00AB2664"/>
    <w:rsid w:val="00AB2A84"/>
    <w:rsid w:val="00AB4137"/>
    <w:rsid w:val="00AB4CC0"/>
    <w:rsid w:val="00AB5B1D"/>
    <w:rsid w:val="00AB670B"/>
    <w:rsid w:val="00AB67D5"/>
    <w:rsid w:val="00AB6FB7"/>
    <w:rsid w:val="00AB76B4"/>
    <w:rsid w:val="00AB7DA4"/>
    <w:rsid w:val="00AC0206"/>
    <w:rsid w:val="00AC05ED"/>
    <w:rsid w:val="00AC0AF0"/>
    <w:rsid w:val="00AC146D"/>
    <w:rsid w:val="00AC1B1A"/>
    <w:rsid w:val="00AC24B1"/>
    <w:rsid w:val="00AC2A27"/>
    <w:rsid w:val="00AC5736"/>
    <w:rsid w:val="00AC5EE7"/>
    <w:rsid w:val="00AC7689"/>
    <w:rsid w:val="00AC7727"/>
    <w:rsid w:val="00AD0099"/>
    <w:rsid w:val="00AD022A"/>
    <w:rsid w:val="00AD0A0A"/>
    <w:rsid w:val="00AD1292"/>
    <w:rsid w:val="00AD255C"/>
    <w:rsid w:val="00AD35FF"/>
    <w:rsid w:val="00AD3CA9"/>
    <w:rsid w:val="00AD5602"/>
    <w:rsid w:val="00AD5A73"/>
    <w:rsid w:val="00AD5EC5"/>
    <w:rsid w:val="00AD620F"/>
    <w:rsid w:val="00AD7234"/>
    <w:rsid w:val="00AE0D76"/>
    <w:rsid w:val="00AE13AC"/>
    <w:rsid w:val="00AE323D"/>
    <w:rsid w:val="00AE4720"/>
    <w:rsid w:val="00AE59CE"/>
    <w:rsid w:val="00AE7C2D"/>
    <w:rsid w:val="00AF02AC"/>
    <w:rsid w:val="00AF13F5"/>
    <w:rsid w:val="00AF17AC"/>
    <w:rsid w:val="00AF247D"/>
    <w:rsid w:val="00AF3E42"/>
    <w:rsid w:val="00AF4202"/>
    <w:rsid w:val="00AF56F7"/>
    <w:rsid w:val="00AF595C"/>
    <w:rsid w:val="00AF799D"/>
    <w:rsid w:val="00B012A9"/>
    <w:rsid w:val="00B01C79"/>
    <w:rsid w:val="00B02184"/>
    <w:rsid w:val="00B02C1F"/>
    <w:rsid w:val="00B03FC8"/>
    <w:rsid w:val="00B0557D"/>
    <w:rsid w:val="00B05A3C"/>
    <w:rsid w:val="00B07902"/>
    <w:rsid w:val="00B07F2E"/>
    <w:rsid w:val="00B10CB3"/>
    <w:rsid w:val="00B11295"/>
    <w:rsid w:val="00B125BA"/>
    <w:rsid w:val="00B13E28"/>
    <w:rsid w:val="00B1521B"/>
    <w:rsid w:val="00B16ADF"/>
    <w:rsid w:val="00B23A2E"/>
    <w:rsid w:val="00B255C5"/>
    <w:rsid w:val="00B25853"/>
    <w:rsid w:val="00B26FEC"/>
    <w:rsid w:val="00B277B9"/>
    <w:rsid w:val="00B303C2"/>
    <w:rsid w:val="00B31BCE"/>
    <w:rsid w:val="00B32221"/>
    <w:rsid w:val="00B3228D"/>
    <w:rsid w:val="00B32C7D"/>
    <w:rsid w:val="00B33FA9"/>
    <w:rsid w:val="00B3480A"/>
    <w:rsid w:val="00B35FDA"/>
    <w:rsid w:val="00B372A4"/>
    <w:rsid w:val="00B37C9E"/>
    <w:rsid w:val="00B4022C"/>
    <w:rsid w:val="00B40D9F"/>
    <w:rsid w:val="00B43C2E"/>
    <w:rsid w:val="00B43E65"/>
    <w:rsid w:val="00B45CFB"/>
    <w:rsid w:val="00B45E6E"/>
    <w:rsid w:val="00B46731"/>
    <w:rsid w:val="00B46ADA"/>
    <w:rsid w:val="00B4724C"/>
    <w:rsid w:val="00B47595"/>
    <w:rsid w:val="00B47ADB"/>
    <w:rsid w:val="00B47F4E"/>
    <w:rsid w:val="00B50280"/>
    <w:rsid w:val="00B50D12"/>
    <w:rsid w:val="00B510BC"/>
    <w:rsid w:val="00B52142"/>
    <w:rsid w:val="00B545D7"/>
    <w:rsid w:val="00B61A1B"/>
    <w:rsid w:val="00B64111"/>
    <w:rsid w:val="00B6446B"/>
    <w:rsid w:val="00B647F0"/>
    <w:rsid w:val="00B647FF"/>
    <w:rsid w:val="00B64F26"/>
    <w:rsid w:val="00B71A90"/>
    <w:rsid w:val="00B71D82"/>
    <w:rsid w:val="00B73071"/>
    <w:rsid w:val="00B732CE"/>
    <w:rsid w:val="00B751FB"/>
    <w:rsid w:val="00B75422"/>
    <w:rsid w:val="00B754FF"/>
    <w:rsid w:val="00B77025"/>
    <w:rsid w:val="00B77AB8"/>
    <w:rsid w:val="00B81C92"/>
    <w:rsid w:val="00B83CB7"/>
    <w:rsid w:val="00B8560F"/>
    <w:rsid w:val="00B872BA"/>
    <w:rsid w:val="00B87686"/>
    <w:rsid w:val="00B90503"/>
    <w:rsid w:val="00B90F31"/>
    <w:rsid w:val="00B92192"/>
    <w:rsid w:val="00B93CE4"/>
    <w:rsid w:val="00B94570"/>
    <w:rsid w:val="00B96CAC"/>
    <w:rsid w:val="00BA0820"/>
    <w:rsid w:val="00BA0DB8"/>
    <w:rsid w:val="00BA0ED4"/>
    <w:rsid w:val="00BA1453"/>
    <w:rsid w:val="00BA15C9"/>
    <w:rsid w:val="00BA2F2C"/>
    <w:rsid w:val="00BA3434"/>
    <w:rsid w:val="00BA4C01"/>
    <w:rsid w:val="00BA4E97"/>
    <w:rsid w:val="00BA6F83"/>
    <w:rsid w:val="00BA703B"/>
    <w:rsid w:val="00BB285A"/>
    <w:rsid w:val="00BB2A6F"/>
    <w:rsid w:val="00BB35D4"/>
    <w:rsid w:val="00BB48FA"/>
    <w:rsid w:val="00BB5584"/>
    <w:rsid w:val="00BB5D73"/>
    <w:rsid w:val="00BB6C9E"/>
    <w:rsid w:val="00BB73A6"/>
    <w:rsid w:val="00BC06B8"/>
    <w:rsid w:val="00BC119E"/>
    <w:rsid w:val="00BC159C"/>
    <w:rsid w:val="00BC17A3"/>
    <w:rsid w:val="00BC313C"/>
    <w:rsid w:val="00BC3CA7"/>
    <w:rsid w:val="00BC4F7B"/>
    <w:rsid w:val="00BC54DE"/>
    <w:rsid w:val="00BC64F5"/>
    <w:rsid w:val="00BC6C8B"/>
    <w:rsid w:val="00BC708A"/>
    <w:rsid w:val="00BC7BD5"/>
    <w:rsid w:val="00BD2263"/>
    <w:rsid w:val="00BD5162"/>
    <w:rsid w:val="00BD6DC7"/>
    <w:rsid w:val="00BD77A8"/>
    <w:rsid w:val="00BD7B67"/>
    <w:rsid w:val="00BE2D05"/>
    <w:rsid w:val="00BE4AA5"/>
    <w:rsid w:val="00BE4E4B"/>
    <w:rsid w:val="00BE555F"/>
    <w:rsid w:val="00BE5BDF"/>
    <w:rsid w:val="00BE5C56"/>
    <w:rsid w:val="00BF0A85"/>
    <w:rsid w:val="00BF1421"/>
    <w:rsid w:val="00BF22B2"/>
    <w:rsid w:val="00BF2858"/>
    <w:rsid w:val="00BF3ADA"/>
    <w:rsid w:val="00BF3C5C"/>
    <w:rsid w:val="00BF72D1"/>
    <w:rsid w:val="00BF7621"/>
    <w:rsid w:val="00BF79EE"/>
    <w:rsid w:val="00C00C89"/>
    <w:rsid w:val="00C03CBA"/>
    <w:rsid w:val="00C03CD4"/>
    <w:rsid w:val="00C04ACD"/>
    <w:rsid w:val="00C04CAD"/>
    <w:rsid w:val="00C05E99"/>
    <w:rsid w:val="00C067E8"/>
    <w:rsid w:val="00C076C0"/>
    <w:rsid w:val="00C107A0"/>
    <w:rsid w:val="00C11305"/>
    <w:rsid w:val="00C11A07"/>
    <w:rsid w:val="00C15D49"/>
    <w:rsid w:val="00C15EB3"/>
    <w:rsid w:val="00C20105"/>
    <w:rsid w:val="00C212F4"/>
    <w:rsid w:val="00C22035"/>
    <w:rsid w:val="00C22D62"/>
    <w:rsid w:val="00C22E44"/>
    <w:rsid w:val="00C231EF"/>
    <w:rsid w:val="00C251DF"/>
    <w:rsid w:val="00C25578"/>
    <w:rsid w:val="00C25F67"/>
    <w:rsid w:val="00C26778"/>
    <w:rsid w:val="00C26D59"/>
    <w:rsid w:val="00C3268A"/>
    <w:rsid w:val="00C330EC"/>
    <w:rsid w:val="00C3312D"/>
    <w:rsid w:val="00C33806"/>
    <w:rsid w:val="00C40745"/>
    <w:rsid w:val="00C40C55"/>
    <w:rsid w:val="00C43C30"/>
    <w:rsid w:val="00C440ED"/>
    <w:rsid w:val="00C44309"/>
    <w:rsid w:val="00C4441F"/>
    <w:rsid w:val="00C453B9"/>
    <w:rsid w:val="00C45C37"/>
    <w:rsid w:val="00C46D68"/>
    <w:rsid w:val="00C47896"/>
    <w:rsid w:val="00C513B0"/>
    <w:rsid w:val="00C5180D"/>
    <w:rsid w:val="00C51E16"/>
    <w:rsid w:val="00C5251D"/>
    <w:rsid w:val="00C52AF9"/>
    <w:rsid w:val="00C537AA"/>
    <w:rsid w:val="00C54351"/>
    <w:rsid w:val="00C55342"/>
    <w:rsid w:val="00C60145"/>
    <w:rsid w:val="00C60E77"/>
    <w:rsid w:val="00C64140"/>
    <w:rsid w:val="00C649BD"/>
    <w:rsid w:val="00C64A67"/>
    <w:rsid w:val="00C669EF"/>
    <w:rsid w:val="00C672D9"/>
    <w:rsid w:val="00C674EF"/>
    <w:rsid w:val="00C67D61"/>
    <w:rsid w:val="00C67E5C"/>
    <w:rsid w:val="00C71224"/>
    <w:rsid w:val="00C717EF"/>
    <w:rsid w:val="00C71A8D"/>
    <w:rsid w:val="00C74FA6"/>
    <w:rsid w:val="00C75DA6"/>
    <w:rsid w:val="00C760AD"/>
    <w:rsid w:val="00C76922"/>
    <w:rsid w:val="00C76EC8"/>
    <w:rsid w:val="00C80943"/>
    <w:rsid w:val="00C80E82"/>
    <w:rsid w:val="00C82048"/>
    <w:rsid w:val="00C82695"/>
    <w:rsid w:val="00C830C5"/>
    <w:rsid w:val="00C84A48"/>
    <w:rsid w:val="00C90A82"/>
    <w:rsid w:val="00C9175E"/>
    <w:rsid w:val="00C93C51"/>
    <w:rsid w:val="00C93D4B"/>
    <w:rsid w:val="00C94D52"/>
    <w:rsid w:val="00C9538D"/>
    <w:rsid w:val="00C95651"/>
    <w:rsid w:val="00C9610C"/>
    <w:rsid w:val="00C97F7B"/>
    <w:rsid w:val="00CA1D1F"/>
    <w:rsid w:val="00CA33BF"/>
    <w:rsid w:val="00CA3835"/>
    <w:rsid w:val="00CA6983"/>
    <w:rsid w:val="00CA6CD8"/>
    <w:rsid w:val="00CA705E"/>
    <w:rsid w:val="00CB0636"/>
    <w:rsid w:val="00CB35EC"/>
    <w:rsid w:val="00CC0EBB"/>
    <w:rsid w:val="00CC2DD0"/>
    <w:rsid w:val="00CC2F30"/>
    <w:rsid w:val="00CC3F03"/>
    <w:rsid w:val="00CC4F5B"/>
    <w:rsid w:val="00CC5310"/>
    <w:rsid w:val="00CC6409"/>
    <w:rsid w:val="00CC6636"/>
    <w:rsid w:val="00CC6ECF"/>
    <w:rsid w:val="00CD0C59"/>
    <w:rsid w:val="00CD227D"/>
    <w:rsid w:val="00CD2673"/>
    <w:rsid w:val="00CD3597"/>
    <w:rsid w:val="00CD4AFC"/>
    <w:rsid w:val="00CD5680"/>
    <w:rsid w:val="00CD5796"/>
    <w:rsid w:val="00CD656B"/>
    <w:rsid w:val="00CD65B9"/>
    <w:rsid w:val="00CD6CD8"/>
    <w:rsid w:val="00CD6CE8"/>
    <w:rsid w:val="00CE00DA"/>
    <w:rsid w:val="00CE0AF4"/>
    <w:rsid w:val="00CE20A2"/>
    <w:rsid w:val="00CE21E5"/>
    <w:rsid w:val="00CE5BE0"/>
    <w:rsid w:val="00CE69C0"/>
    <w:rsid w:val="00CF04A9"/>
    <w:rsid w:val="00CF0531"/>
    <w:rsid w:val="00CF08F3"/>
    <w:rsid w:val="00CF1B9C"/>
    <w:rsid w:val="00CF200D"/>
    <w:rsid w:val="00CF3723"/>
    <w:rsid w:val="00CF43EB"/>
    <w:rsid w:val="00CF5788"/>
    <w:rsid w:val="00D007E6"/>
    <w:rsid w:val="00D0176F"/>
    <w:rsid w:val="00D017F2"/>
    <w:rsid w:val="00D02701"/>
    <w:rsid w:val="00D03820"/>
    <w:rsid w:val="00D043EA"/>
    <w:rsid w:val="00D06F92"/>
    <w:rsid w:val="00D12918"/>
    <w:rsid w:val="00D12C33"/>
    <w:rsid w:val="00D1375C"/>
    <w:rsid w:val="00D1540C"/>
    <w:rsid w:val="00D15790"/>
    <w:rsid w:val="00D166AB"/>
    <w:rsid w:val="00D166CC"/>
    <w:rsid w:val="00D1670D"/>
    <w:rsid w:val="00D17E17"/>
    <w:rsid w:val="00D204ED"/>
    <w:rsid w:val="00D20648"/>
    <w:rsid w:val="00D20E04"/>
    <w:rsid w:val="00D23A9E"/>
    <w:rsid w:val="00D23BBC"/>
    <w:rsid w:val="00D33CDA"/>
    <w:rsid w:val="00D35F43"/>
    <w:rsid w:val="00D364AF"/>
    <w:rsid w:val="00D372E0"/>
    <w:rsid w:val="00D40396"/>
    <w:rsid w:val="00D40D51"/>
    <w:rsid w:val="00D40DF4"/>
    <w:rsid w:val="00D41685"/>
    <w:rsid w:val="00D42CD7"/>
    <w:rsid w:val="00D434FB"/>
    <w:rsid w:val="00D43A47"/>
    <w:rsid w:val="00D44704"/>
    <w:rsid w:val="00D452F0"/>
    <w:rsid w:val="00D45610"/>
    <w:rsid w:val="00D46073"/>
    <w:rsid w:val="00D47694"/>
    <w:rsid w:val="00D4776E"/>
    <w:rsid w:val="00D478F0"/>
    <w:rsid w:val="00D47BF7"/>
    <w:rsid w:val="00D506D9"/>
    <w:rsid w:val="00D518E5"/>
    <w:rsid w:val="00D52ECF"/>
    <w:rsid w:val="00D60289"/>
    <w:rsid w:val="00D60523"/>
    <w:rsid w:val="00D6117E"/>
    <w:rsid w:val="00D61C77"/>
    <w:rsid w:val="00D62216"/>
    <w:rsid w:val="00D62441"/>
    <w:rsid w:val="00D62624"/>
    <w:rsid w:val="00D63519"/>
    <w:rsid w:val="00D676D3"/>
    <w:rsid w:val="00D67CF6"/>
    <w:rsid w:val="00D700D7"/>
    <w:rsid w:val="00D70E05"/>
    <w:rsid w:val="00D70F5D"/>
    <w:rsid w:val="00D72920"/>
    <w:rsid w:val="00D73BBC"/>
    <w:rsid w:val="00D73D72"/>
    <w:rsid w:val="00D74AB7"/>
    <w:rsid w:val="00D75543"/>
    <w:rsid w:val="00D76663"/>
    <w:rsid w:val="00D768B7"/>
    <w:rsid w:val="00D77B02"/>
    <w:rsid w:val="00D84E06"/>
    <w:rsid w:val="00D85B8A"/>
    <w:rsid w:val="00D85BB2"/>
    <w:rsid w:val="00D86446"/>
    <w:rsid w:val="00D86E52"/>
    <w:rsid w:val="00D9032D"/>
    <w:rsid w:val="00D9281D"/>
    <w:rsid w:val="00D933DC"/>
    <w:rsid w:val="00D93D72"/>
    <w:rsid w:val="00D95E25"/>
    <w:rsid w:val="00D96648"/>
    <w:rsid w:val="00D9727A"/>
    <w:rsid w:val="00D97A9D"/>
    <w:rsid w:val="00DA0EDE"/>
    <w:rsid w:val="00DA24DE"/>
    <w:rsid w:val="00DA3DBE"/>
    <w:rsid w:val="00DA407C"/>
    <w:rsid w:val="00DA44CA"/>
    <w:rsid w:val="00DA54B1"/>
    <w:rsid w:val="00DA569C"/>
    <w:rsid w:val="00DA66F6"/>
    <w:rsid w:val="00DA7605"/>
    <w:rsid w:val="00DB1AB0"/>
    <w:rsid w:val="00DB4FF9"/>
    <w:rsid w:val="00DB54C3"/>
    <w:rsid w:val="00DB5524"/>
    <w:rsid w:val="00DB5582"/>
    <w:rsid w:val="00DB6193"/>
    <w:rsid w:val="00DB6A4E"/>
    <w:rsid w:val="00DB70F8"/>
    <w:rsid w:val="00DB780F"/>
    <w:rsid w:val="00DC1222"/>
    <w:rsid w:val="00DC1B97"/>
    <w:rsid w:val="00DC1D0A"/>
    <w:rsid w:val="00DC1DD0"/>
    <w:rsid w:val="00DC52E4"/>
    <w:rsid w:val="00DC57B3"/>
    <w:rsid w:val="00DC5C3E"/>
    <w:rsid w:val="00DC6D50"/>
    <w:rsid w:val="00DC7B24"/>
    <w:rsid w:val="00DD0A1B"/>
    <w:rsid w:val="00DD11DD"/>
    <w:rsid w:val="00DD2D11"/>
    <w:rsid w:val="00DD358A"/>
    <w:rsid w:val="00DD47FC"/>
    <w:rsid w:val="00DD4C3D"/>
    <w:rsid w:val="00DD4E92"/>
    <w:rsid w:val="00DD643F"/>
    <w:rsid w:val="00DD6F20"/>
    <w:rsid w:val="00DD7661"/>
    <w:rsid w:val="00DE0450"/>
    <w:rsid w:val="00DE2FD0"/>
    <w:rsid w:val="00DE418B"/>
    <w:rsid w:val="00DE7A39"/>
    <w:rsid w:val="00DF17DD"/>
    <w:rsid w:val="00DF1AB8"/>
    <w:rsid w:val="00DF2036"/>
    <w:rsid w:val="00DF2B98"/>
    <w:rsid w:val="00DF4678"/>
    <w:rsid w:val="00DF47E8"/>
    <w:rsid w:val="00DF5F09"/>
    <w:rsid w:val="00DF7171"/>
    <w:rsid w:val="00DF7566"/>
    <w:rsid w:val="00DF7C6A"/>
    <w:rsid w:val="00DF7D25"/>
    <w:rsid w:val="00E012B0"/>
    <w:rsid w:val="00E0302A"/>
    <w:rsid w:val="00E07957"/>
    <w:rsid w:val="00E07CE1"/>
    <w:rsid w:val="00E1053A"/>
    <w:rsid w:val="00E10A86"/>
    <w:rsid w:val="00E1207E"/>
    <w:rsid w:val="00E125BD"/>
    <w:rsid w:val="00E128CD"/>
    <w:rsid w:val="00E13FF9"/>
    <w:rsid w:val="00E142F7"/>
    <w:rsid w:val="00E165CB"/>
    <w:rsid w:val="00E17660"/>
    <w:rsid w:val="00E17734"/>
    <w:rsid w:val="00E20F5F"/>
    <w:rsid w:val="00E2100C"/>
    <w:rsid w:val="00E21BE5"/>
    <w:rsid w:val="00E233A6"/>
    <w:rsid w:val="00E237D0"/>
    <w:rsid w:val="00E23887"/>
    <w:rsid w:val="00E238C3"/>
    <w:rsid w:val="00E24A93"/>
    <w:rsid w:val="00E24CAB"/>
    <w:rsid w:val="00E258B4"/>
    <w:rsid w:val="00E26249"/>
    <w:rsid w:val="00E26F98"/>
    <w:rsid w:val="00E3000C"/>
    <w:rsid w:val="00E307ED"/>
    <w:rsid w:val="00E30A38"/>
    <w:rsid w:val="00E32AD5"/>
    <w:rsid w:val="00E33252"/>
    <w:rsid w:val="00E334BA"/>
    <w:rsid w:val="00E347C6"/>
    <w:rsid w:val="00E348AA"/>
    <w:rsid w:val="00E349F2"/>
    <w:rsid w:val="00E37B92"/>
    <w:rsid w:val="00E4123B"/>
    <w:rsid w:val="00E41858"/>
    <w:rsid w:val="00E424A7"/>
    <w:rsid w:val="00E42D7A"/>
    <w:rsid w:val="00E446A2"/>
    <w:rsid w:val="00E44CCE"/>
    <w:rsid w:val="00E45F25"/>
    <w:rsid w:val="00E46935"/>
    <w:rsid w:val="00E47369"/>
    <w:rsid w:val="00E50775"/>
    <w:rsid w:val="00E51996"/>
    <w:rsid w:val="00E556E6"/>
    <w:rsid w:val="00E55EC8"/>
    <w:rsid w:val="00E5630A"/>
    <w:rsid w:val="00E6143A"/>
    <w:rsid w:val="00E6213D"/>
    <w:rsid w:val="00E62492"/>
    <w:rsid w:val="00E641CC"/>
    <w:rsid w:val="00E65C6D"/>
    <w:rsid w:val="00E7107F"/>
    <w:rsid w:val="00E72868"/>
    <w:rsid w:val="00E72A52"/>
    <w:rsid w:val="00E74D37"/>
    <w:rsid w:val="00E75339"/>
    <w:rsid w:val="00E7582E"/>
    <w:rsid w:val="00E7668C"/>
    <w:rsid w:val="00E7669A"/>
    <w:rsid w:val="00E80B5A"/>
    <w:rsid w:val="00E81137"/>
    <w:rsid w:val="00E81F03"/>
    <w:rsid w:val="00E820B5"/>
    <w:rsid w:val="00E8293E"/>
    <w:rsid w:val="00E832D0"/>
    <w:rsid w:val="00E83927"/>
    <w:rsid w:val="00E83B5C"/>
    <w:rsid w:val="00E851FD"/>
    <w:rsid w:val="00E87294"/>
    <w:rsid w:val="00E918C5"/>
    <w:rsid w:val="00E9251C"/>
    <w:rsid w:val="00E92D18"/>
    <w:rsid w:val="00E933DE"/>
    <w:rsid w:val="00E9407B"/>
    <w:rsid w:val="00E942CC"/>
    <w:rsid w:val="00E95043"/>
    <w:rsid w:val="00E95A40"/>
    <w:rsid w:val="00EA0D2F"/>
    <w:rsid w:val="00EA1479"/>
    <w:rsid w:val="00EA16AC"/>
    <w:rsid w:val="00EA1D49"/>
    <w:rsid w:val="00EA202C"/>
    <w:rsid w:val="00EA23BB"/>
    <w:rsid w:val="00EA299F"/>
    <w:rsid w:val="00EA4512"/>
    <w:rsid w:val="00EB00B2"/>
    <w:rsid w:val="00EB048A"/>
    <w:rsid w:val="00EB0EDB"/>
    <w:rsid w:val="00EB121A"/>
    <w:rsid w:val="00EB13CD"/>
    <w:rsid w:val="00EB1F2E"/>
    <w:rsid w:val="00EB22AB"/>
    <w:rsid w:val="00EB3639"/>
    <w:rsid w:val="00EB39DB"/>
    <w:rsid w:val="00EB446E"/>
    <w:rsid w:val="00EB4D1D"/>
    <w:rsid w:val="00EB50DE"/>
    <w:rsid w:val="00EB6B4A"/>
    <w:rsid w:val="00EB6FB5"/>
    <w:rsid w:val="00EC14A6"/>
    <w:rsid w:val="00EC15C3"/>
    <w:rsid w:val="00EC1990"/>
    <w:rsid w:val="00EC23DD"/>
    <w:rsid w:val="00EC3825"/>
    <w:rsid w:val="00EC3F86"/>
    <w:rsid w:val="00EC46C9"/>
    <w:rsid w:val="00EC532D"/>
    <w:rsid w:val="00EC5479"/>
    <w:rsid w:val="00EC6160"/>
    <w:rsid w:val="00EC6C6A"/>
    <w:rsid w:val="00EC73ED"/>
    <w:rsid w:val="00EC7960"/>
    <w:rsid w:val="00ED08E3"/>
    <w:rsid w:val="00ED117E"/>
    <w:rsid w:val="00ED2BE2"/>
    <w:rsid w:val="00ED686E"/>
    <w:rsid w:val="00ED6A7E"/>
    <w:rsid w:val="00ED7075"/>
    <w:rsid w:val="00ED7346"/>
    <w:rsid w:val="00EE0560"/>
    <w:rsid w:val="00EE13B6"/>
    <w:rsid w:val="00EE2282"/>
    <w:rsid w:val="00EE2F23"/>
    <w:rsid w:val="00EE4021"/>
    <w:rsid w:val="00EF01F3"/>
    <w:rsid w:val="00EF0598"/>
    <w:rsid w:val="00EF0825"/>
    <w:rsid w:val="00EF0F85"/>
    <w:rsid w:val="00EF1DCF"/>
    <w:rsid w:val="00EF3BBB"/>
    <w:rsid w:val="00EF3C35"/>
    <w:rsid w:val="00EF4951"/>
    <w:rsid w:val="00EF4A90"/>
    <w:rsid w:val="00EF4DA2"/>
    <w:rsid w:val="00EF6B67"/>
    <w:rsid w:val="00EF70FB"/>
    <w:rsid w:val="00EF79B5"/>
    <w:rsid w:val="00F003E0"/>
    <w:rsid w:val="00F007F7"/>
    <w:rsid w:val="00F03B68"/>
    <w:rsid w:val="00F03E5E"/>
    <w:rsid w:val="00F068DF"/>
    <w:rsid w:val="00F07093"/>
    <w:rsid w:val="00F07C27"/>
    <w:rsid w:val="00F10BF1"/>
    <w:rsid w:val="00F11797"/>
    <w:rsid w:val="00F1477F"/>
    <w:rsid w:val="00F1612B"/>
    <w:rsid w:val="00F20843"/>
    <w:rsid w:val="00F23BE1"/>
    <w:rsid w:val="00F23FC9"/>
    <w:rsid w:val="00F25FC0"/>
    <w:rsid w:val="00F261A4"/>
    <w:rsid w:val="00F319C9"/>
    <w:rsid w:val="00F32450"/>
    <w:rsid w:val="00F33230"/>
    <w:rsid w:val="00F339F4"/>
    <w:rsid w:val="00F342E7"/>
    <w:rsid w:val="00F372BD"/>
    <w:rsid w:val="00F37A4B"/>
    <w:rsid w:val="00F37C0A"/>
    <w:rsid w:val="00F400AD"/>
    <w:rsid w:val="00F4041F"/>
    <w:rsid w:val="00F4063F"/>
    <w:rsid w:val="00F40CB2"/>
    <w:rsid w:val="00F41D23"/>
    <w:rsid w:val="00F42225"/>
    <w:rsid w:val="00F43BEE"/>
    <w:rsid w:val="00F45965"/>
    <w:rsid w:val="00F50B8B"/>
    <w:rsid w:val="00F523C5"/>
    <w:rsid w:val="00F52D01"/>
    <w:rsid w:val="00F542A8"/>
    <w:rsid w:val="00F56380"/>
    <w:rsid w:val="00F577A6"/>
    <w:rsid w:val="00F577D3"/>
    <w:rsid w:val="00F60B48"/>
    <w:rsid w:val="00F611EF"/>
    <w:rsid w:val="00F61A9A"/>
    <w:rsid w:val="00F626FB"/>
    <w:rsid w:val="00F630FE"/>
    <w:rsid w:val="00F640D5"/>
    <w:rsid w:val="00F65192"/>
    <w:rsid w:val="00F66C09"/>
    <w:rsid w:val="00F670EF"/>
    <w:rsid w:val="00F675A6"/>
    <w:rsid w:val="00F70000"/>
    <w:rsid w:val="00F70B74"/>
    <w:rsid w:val="00F72595"/>
    <w:rsid w:val="00F728FF"/>
    <w:rsid w:val="00F72B1B"/>
    <w:rsid w:val="00F73AC8"/>
    <w:rsid w:val="00F73FD5"/>
    <w:rsid w:val="00F74922"/>
    <w:rsid w:val="00F75386"/>
    <w:rsid w:val="00F77B49"/>
    <w:rsid w:val="00F77F35"/>
    <w:rsid w:val="00F8217F"/>
    <w:rsid w:val="00F822F3"/>
    <w:rsid w:val="00F823F0"/>
    <w:rsid w:val="00F82CF7"/>
    <w:rsid w:val="00F845EE"/>
    <w:rsid w:val="00F85A99"/>
    <w:rsid w:val="00F91D6A"/>
    <w:rsid w:val="00F93E74"/>
    <w:rsid w:val="00F96BA4"/>
    <w:rsid w:val="00F97D0D"/>
    <w:rsid w:val="00FA0730"/>
    <w:rsid w:val="00FA13BE"/>
    <w:rsid w:val="00FA1BB9"/>
    <w:rsid w:val="00FA1E83"/>
    <w:rsid w:val="00FA2817"/>
    <w:rsid w:val="00FA35AA"/>
    <w:rsid w:val="00FA3C2F"/>
    <w:rsid w:val="00FA43E0"/>
    <w:rsid w:val="00FA5C47"/>
    <w:rsid w:val="00FA5C97"/>
    <w:rsid w:val="00FA6B62"/>
    <w:rsid w:val="00FA6CB4"/>
    <w:rsid w:val="00FB04B1"/>
    <w:rsid w:val="00FB0CA8"/>
    <w:rsid w:val="00FB0D15"/>
    <w:rsid w:val="00FB226E"/>
    <w:rsid w:val="00FB28A0"/>
    <w:rsid w:val="00FB2E6F"/>
    <w:rsid w:val="00FB3592"/>
    <w:rsid w:val="00FB3A6E"/>
    <w:rsid w:val="00FB7D57"/>
    <w:rsid w:val="00FB7E25"/>
    <w:rsid w:val="00FC160B"/>
    <w:rsid w:val="00FC222E"/>
    <w:rsid w:val="00FC2361"/>
    <w:rsid w:val="00FC290A"/>
    <w:rsid w:val="00FC29CD"/>
    <w:rsid w:val="00FC3510"/>
    <w:rsid w:val="00FC5148"/>
    <w:rsid w:val="00FC62AF"/>
    <w:rsid w:val="00FC6A10"/>
    <w:rsid w:val="00FC6B23"/>
    <w:rsid w:val="00FD0DBF"/>
    <w:rsid w:val="00FD109A"/>
    <w:rsid w:val="00FD1123"/>
    <w:rsid w:val="00FD1B96"/>
    <w:rsid w:val="00FD5681"/>
    <w:rsid w:val="00FD6A4A"/>
    <w:rsid w:val="00FD7A51"/>
    <w:rsid w:val="00FE07E5"/>
    <w:rsid w:val="00FE11D7"/>
    <w:rsid w:val="00FE14FC"/>
    <w:rsid w:val="00FE2DB5"/>
    <w:rsid w:val="00FE39B5"/>
    <w:rsid w:val="00FE3A58"/>
    <w:rsid w:val="00FE4F05"/>
    <w:rsid w:val="00FE59F7"/>
    <w:rsid w:val="00FE60F2"/>
    <w:rsid w:val="00FE7A67"/>
    <w:rsid w:val="00FF0A6E"/>
    <w:rsid w:val="00FF1ABF"/>
    <w:rsid w:val="00FF1F8B"/>
    <w:rsid w:val="00FF1FD3"/>
    <w:rsid w:val="00FF2B43"/>
    <w:rsid w:val="00FF2CE4"/>
    <w:rsid w:val="00FF2E55"/>
    <w:rsid w:val="00FF3D03"/>
    <w:rsid w:val="00FF5A2F"/>
    <w:rsid w:val="00FF7FC3"/>
    <w:rsid w:val="01375BF9"/>
    <w:rsid w:val="7D1C9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51416"/>
  <w15:chartTrackingRefBased/>
  <w15:docId w15:val="{877F8ECB-F800-4960-9244-8D836A1A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CE"/>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ListParagraph">
    <w:name w:val="List Paragraph"/>
    <w:basedOn w:val="Normal"/>
    <w:uiPriority w:val="34"/>
    <w:qFormat/>
    <w:rsid w:val="00AE59CE"/>
    <w:pPr>
      <w:ind w:left="720"/>
      <w:contextualSpacing/>
    </w:pPr>
  </w:style>
  <w:style w:type="character" w:customStyle="1" w:styleId="textlayer--absolute">
    <w:name w:val="textlayer--absolute"/>
    <w:basedOn w:val="DefaultParagraphFont"/>
    <w:rsid w:val="00667585"/>
  </w:style>
  <w:style w:type="character" w:styleId="UnresolvedMention">
    <w:name w:val="Unresolved Mention"/>
    <w:basedOn w:val="DefaultParagraphFont"/>
    <w:uiPriority w:val="99"/>
    <w:semiHidden/>
    <w:unhideWhenUsed/>
    <w:rsid w:val="002C1680"/>
    <w:rPr>
      <w:color w:val="605E5C"/>
      <w:shd w:val="clear" w:color="auto" w:fill="E1DFDD"/>
    </w:rPr>
  </w:style>
  <w:style w:type="paragraph" w:styleId="Revision">
    <w:name w:val="Revision"/>
    <w:hidden/>
    <w:uiPriority w:val="99"/>
    <w:semiHidden/>
    <w:rsid w:val="00000A82"/>
  </w:style>
  <w:style w:type="character" w:styleId="PlaceholderText">
    <w:name w:val="Placeholder Text"/>
    <w:basedOn w:val="DefaultParagraphFont"/>
    <w:uiPriority w:val="99"/>
    <w:semiHidden/>
    <w:rsid w:val="00F261A4"/>
    <w:rPr>
      <w:color w:val="808080"/>
    </w:rPr>
  </w:style>
  <w:style w:type="table" w:styleId="TableGrid">
    <w:name w:val="Table Grid"/>
    <w:basedOn w:val="TableNormal"/>
    <w:uiPriority w:val="39"/>
    <w:rsid w:val="00753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blake.carlson@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l500s632@ku.edu"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190v184@ku.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ck.bauer@k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chael.stang@ku.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Users/michaelstang/Download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161</TotalTime>
  <Pages>1</Pages>
  <Words>2530</Words>
  <Characters>14427</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16924</CharactersWithSpaces>
  <SharedDoc>false</SharedDoc>
  <HLinks>
    <vt:vector size="180" baseType="variant">
      <vt:variant>
        <vt:i4>2687057</vt:i4>
      </vt:variant>
      <vt:variant>
        <vt:i4>168</vt:i4>
      </vt:variant>
      <vt:variant>
        <vt:i4>0</vt:i4>
      </vt:variant>
      <vt:variant>
        <vt:i4>5</vt:i4>
      </vt:variant>
      <vt:variant>
        <vt:lpwstr>mailto:blake.carlson@ku.edu</vt:lpwstr>
      </vt:variant>
      <vt:variant>
        <vt:lpwstr/>
      </vt:variant>
      <vt:variant>
        <vt:i4>5963882</vt:i4>
      </vt:variant>
      <vt:variant>
        <vt:i4>165</vt:i4>
      </vt:variant>
      <vt:variant>
        <vt:i4>0</vt:i4>
      </vt:variant>
      <vt:variant>
        <vt:i4>5</vt:i4>
      </vt:variant>
      <vt:variant>
        <vt:lpwstr>mailto:l500s632@ku.edu</vt:lpwstr>
      </vt:variant>
      <vt:variant>
        <vt:lpwstr/>
      </vt:variant>
      <vt:variant>
        <vt:i4>5767279</vt:i4>
      </vt:variant>
      <vt:variant>
        <vt:i4>162</vt:i4>
      </vt:variant>
      <vt:variant>
        <vt:i4>0</vt:i4>
      </vt:variant>
      <vt:variant>
        <vt:i4>5</vt:i4>
      </vt:variant>
      <vt:variant>
        <vt:lpwstr>mailto:h190v184@ku.edu</vt:lpwstr>
      </vt:variant>
      <vt:variant>
        <vt:lpwstr/>
      </vt:variant>
      <vt:variant>
        <vt:i4>6553604</vt:i4>
      </vt:variant>
      <vt:variant>
        <vt:i4>159</vt:i4>
      </vt:variant>
      <vt:variant>
        <vt:i4>0</vt:i4>
      </vt:variant>
      <vt:variant>
        <vt:i4>5</vt:i4>
      </vt:variant>
      <vt:variant>
        <vt:lpwstr>mailto:jack.bauer@ku.edu</vt:lpwstr>
      </vt:variant>
      <vt:variant>
        <vt:lpwstr/>
      </vt:variant>
      <vt:variant>
        <vt:i4>3473482</vt:i4>
      </vt:variant>
      <vt:variant>
        <vt:i4>156</vt:i4>
      </vt:variant>
      <vt:variant>
        <vt:i4>0</vt:i4>
      </vt:variant>
      <vt:variant>
        <vt:i4>5</vt:i4>
      </vt:variant>
      <vt:variant>
        <vt:lpwstr>mailto:michael.stang@ku.edu</vt:lpwstr>
      </vt:variant>
      <vt:variant>
        <vt:lpwstr/>
      </vt:variant>
      <vt:variant>
        <vt:i4>1310770</vt:i4>
      </vt:variant>
      <vt:variant>
        <vt:i4>146</vt:i4>
      </vt:variant>
      <vt:variant>
        <vt:i4>0</vt:i4>
      </vt:variant>
      <vt:variant>
        <vt:i4>5</vt:i4>
      </vt:variant>
      <vt:variant>
        <vt:lpwstr/>
      </vt:variant>
      <vt:variant>
        <vt:lpwstr>_Toc146471227</vt:lpwstr>
      </vt:variant>
      <vt:variant>
        <vt:i4>1310770</vt:i4>
      </vt:variant>
      <vt:variant>
        <vt:i4>140</vt:i4>
      </vt:variant>
      <vt:variant>
        <vt:i4>0</vt:i4>
      </vt:variant>
      <vt:variant>
        <vt:i4>5</vt:i4>
      </vt:variant>
      <vt:variant>
        <vt:lpwstr/>
      </vt:variant>
      <vt:variant>
        <vt:lpwstr>_Toc146471226</vt:lpwstr>
      </vt:variant>
      <vt:variant>
        <vt:i4>1310770</vt:i4>
      </vt:variant>
      <vt:variant>
        <vt:i4>134</vt:i4>
      </vt:variant>
      <vt:variant>
        <vt:i4>0</vt:i4>
      </vt:variant>
      <vt:variant>
        <vt:i4>5</vt:i4>
      </vt:variant>
      <vt:variant>
        <vt:lpwstr/>
      </vt:variant>
      <vt:variant>
        <vt:lpwstr>_Toc146471225</vt:lpwstr>
      </vt:variant>
      <vt:variant>
        <vt:i4>1310770</vt:i4>
      </vt:variant>
      <vt:variant>
        <vt:i4>128</vt:i4>
      </vt:variant>
      <vt:variant>
        <vt:i4>0</vt:i4>
      </vt:variant>
      <vt:variant>
        <vt:i4>5</vt:i4>
      </vt:variant>
      <vt:variant>
        <vt:lpwstr/>
      </vt:variant>
      <vt:variant>
        <vt:lpwstr>_Toc146471224</vt:lpwstr>
      </vt:variant>
      <vt:variant>
        <vt:i4>1310770</vt:i4>
      </vt:variant>
      <vt:variant>
        <vt:i4>122</vt:i4>
      </vt:variant>
      <vt:variant>
        <vt:i4>0</vt:i4>
      </vt:variant>
      <vt:variant>
        <vt:i4>5</vt:i4>
      </vt:variant>
      <vt:variant>
        <vt:lpwstr/>
      </vt:variant>
      <vt:variant>
        <vt:lpwstr>_Toc146471223</vt:lpwstr>
      </vt:variant>
      <vt:variant>
        <vt:i4>1310770</vt:i4>
      </vt:variant>
      <vt:variant>
        <vt:i4>116</vt:i4>
      </vt:variant>
      <vt:variant>
        <vt:i4>0</vt:i4>
      </vt:variant>
      <vt:variant>
        <vt:i4>5</vt:i4>
      </vt:variant>
      <vt:variant>
        <vt:lpwstr/>
      </vt:variant>
      <vt:variant>
        <vt:lpwstr>_Toc146471222</vt:lpwstr>
      </vt:variant>
      <vt:variant>
        <vt:i4>1310770</vt:i4>
      </vt:variant>
      <vt:variant>
        <vt:i4>110</vt:i4>
      </vt:variant>
      <vt:variant>
        <vt:i4>0</vt:i4>
      </vt:variant>
      <vt:variant>
        <vt:i4>5</vt:i4>
      </vt:variant>
      <vt:variant>
        <vt:lpwstr/>
      </vt:variant>
      <vt:variant>
        <vt:lpwstr>_Toc146471221</vt:lpwstr>
      </vt:variant>
      <vt:variant>
        <vt:i4>1310770</vt:i4>
      </vt:variant>
      <vt:variant>
        <vt:i4>104</vt:i4>
      </vt:variant>
      <vt:variant>
        <vt:i4>0</vt:i4>
      </vt:variant>
      <vt:variant>
        <vt:i4>5</vt:i4>
      </vt:variant>
      <vt:variant>
        <vt:lpwstr/>
      </vt:variant>
      <vt:variant>
        <vt:lpwstr>_Toc146471220</vt:lpwstr>
      </vt:variant>
      <vt:variant>
        <vt:i4>1507378</vt:i4>
      </vt:variant>
      <vt:variant>
        <vt:i4>98</vt:i4>
      </vt:variant>
      <vt:variant>
        <vt:i4>0</vt:i4>
      </vt:variant>
      <vt:variant>
        <vt:i4>5</vt:i4>
      </vt:variant>
      <vt:variant>
        <vt:lpwstr/>
      </vt:variant>
      <vt:variant>
        <vt:lpwstr>_Toc146471219</vt:lpwstr>
      </vt:variant>
      <vt:variant>
        <vt:i4>1507378</vt:i4>
      </vt:variant>
      <vt:variant>
        <vt:i4>92</vt:i4>
      </vt:variant>
      <vt:variant>
        <vt:i4>0</vt:i4>
      </vt:variant>
      <vt:variant>
        <vt:i4>5</vt:i4>
      </vt:variant>
      <vt:variant>
        <vt:lpwstr/>
      </vt:variant>
      <vt:variant>
        <vt:lpwstr>_Toc146471218</vt:lpwstr>
      </vt:variant>
      <vt:variant>
        <vt:i4>1507378</vt:i4>
      </vt:variant>
      <vt:variant>
        <vt:i4>86</vt:i4>
      </vt:variant>
      <vt:variant>
        <vt:i4>0</vt:i4>
      </vt:variant>
      <vt:variant>
        <vt:i4>5</vt:i4>
      </vt:variant>
      <vt:variant>
        <vt:lpwstr/>
      </vt:variant>
      <vt:variant>
        <vt:lpwstr>_Toc146471217</vt:lpwstr>
      </vt:variant>
      <vt:variant>
        <vt:i4>1507378</vt:i4>
      </vt:variant>
      <vt:variant>
        <vt:i4>80</vt:i4>
      </vt:variant>
      <vt:variant>
        <vt:i4>0</vt:i4>
      </vt:variant>
      <vt:variant>
        <vt:i4>5</vt:i4>
      </vt:variant>
      <vt:variant>
        <vt:lpwstr/>
      </vt:variant>
      <vt:variant>
        <vt:lpwstr>_Toc146471216</vt:lpwstr>
      </vt:variant>
      <vt:variant>
        <vt:i4>1507378</vt:i4>
      </vt:variant>
      <vt:variant>
        <vt:i4>74</vt:i4>
      </vt:variant>
      <vt:variant>
        <vt:i4>0</vt:i4>
      </vt:variant>
      <vt:variant>
        <vt:i4>5</vt:i4>
      </vt:variant>
      <vt:variant>
        <vt:lpwstr/>
      </vt:variant>
      <vt:variant>
        <vt:lpwstr>_Toc146471215</vt:lpwstr>
      </vt:variant>
      <vt:variant>
        <vt:i4>1507378</vt:i4>
      </vt:variant>
      <vt:variant>
        <vt:i4>68</vt:i4>
      </vt:variant>
      <vt:variant>
        <vt:i4>0</vt:i4>
      </vt:variant>
      <vt:variant>
        <vt:i4>5</vt:i4>
      </vt:variant>
      <vt:variant>
        <vt:lpwstr/>
      </vt:variant>
      <vt:variant>
        <vt:lpwstr>_Toc146471214</vt:lpwstr>
      </vt:variant>
      <vt:variant>
        <vt:i4>1507378</vt:i4>
      </vt:variant>
      <vt:variant>
        <vt:i4>62</vt:i4>
      </vt:variant>
      <vt:variant>
        <vt:i4>0</vt:i4>
      </vt:variant>
      <vt:variant>
        <vt:i4>5</vt:i4>
      </vt:variant>
      <vt:variant>
        <vt:lpwstr/>
      </vt:variant>
      <vt:variant>
        <vt:lpwstr>_Toc146471213</vt:lpwstr>
      </vt:variant>
      <vt:variant>
        <vt:i4>1507378</vt:i4>
      </vt:variant>
      <vt:variant>
        <vt:i4>56</vt:i4>
      </vt:variant>
      <vt:variant>
        <vt:i4>0</vt:i4>
      </vt:variant>
      <vt:variant>
        <vt:i4>5</vt:i4>
      </vt:variant>
      <vt:variant>
        <vt:lpwstr/>
      </vt:variant>
      <vt:variant>
        <vt:lpwstr>_Toc146471212</vt:lpwstr>
      </vt:variant>
      <vt:variant>
        <vt:i4>1507378</vt:i4>
      </vt:variant>
      <vt:variant>
        <vt:i4>50</vt:i4>
      </vt:variant>
      <vt:variant>
        <vt:i4>0</vt:i4>
      </vt:variant>
      <vt:variant>
        <vt:i4>5</vt:i4>
      </vt:variant>
      <vt:variant>
        <vt:lpwstr/>
      </vt:variant>
      <vt:variant>
        <vt:lpwstr>_Toc146471211</vt:lpwstr>
      </vt:variant>
      <vt:variant>
        <vt:i4>1507378</vt:i4>
      </vt:variant>
      <vt:variant>
        <vt:i4>47</vt:i4>
      </vt:variant>
      <vt:variant>
        <vt:i4>0</vt:i4>
      </vt:variant>
      <vt:variant>
        <vt:i4>5</vt:i4>
      </vt:variant>
      <vt:variant>
        <vt:lpwstr/>
      </vt:variant>
      <vt:variant>
        <vt:lpwstr>_Toc146471210</vt:lpwstr>
      </vt:variant>
      <vt:variant>
        <vt:i4>1441842</vt:i4>
      </vt:variant>
      <vt:variant>
        <vt:i4>41</vt:i4>
      </vt:variant>
      <vt:variant>
        <vt:i4>0</vt:i4>
      </vt:variant>
      <vt:variant>
        <vt:i4>5</vt:i4>
      </vt:variant>
      <vt:variant>
        <vt:lpwstr/>
      </vt:variant>
      <vt:variant>
        <vt:lpwstr>_Toc146471209</vt:lpwstr>
      </vt:variant>
      <vt:variant>
        <vt:i4>1441842</vt:i4>
      </vt:variant>
      <vt:variant>
        <vt:i4>35</vt:i4>
      </vt:variant>
      <vt:variant>
        <vt:i4>0</vt:i4>
      </vt:variant>
      <vt:variant>
        <vt:i4>5</vt:i4>
      </vt:variant>
      <vt:variant>
        <vt:lpwstr/>
      </vt:variant>
      <vt:variant>
        <vt:lpwstr>_Toc146471208</vt:lpwstr>
      </vt:variant>
      <vt:variant>
        <vt:i4>1441842</vt:i4>
      </vt:variant>
      <vt:variant>
        <vt:i4>29</vt:i4>
      </vt:variant>
      <vt:variant>
        <vt:i4>0</vt:i4>
      </vt:variant>
      <vt:variant>
        <vt:i4>5</vt:i4>
      </vt:variant>
      <vt:variant>
        <vt:lpwstr/>
      </vt:variant>
      <vt:variant>
        <vt:lpwstr>_Toc146471207</vt:lpwstr>
      </vt:variant>
      <vt:variant>
        <vt:i4>1441842</vt:i4>
      </vt:variant>
      <vt:variant>
        <vt:i4>23</vt:i4>
      </vt:variant>
      <vt:variant>
        <vt:i4>0</vt:i4>
      </vt:variant>
      <vt:variant>
        <vt:i4>5</vt:i4>
      </vt:variant>
      <vt:variant>
        <vt:lpwstr/>
      </vt:variant>
      <vt:variant>
        <vt:lpwstr>_Toc146471206</vt:lpwstr>
      </vt:variant>
      <vt:variant>
        <vt:i4>1441842</vt:i4>
      </vt:variant>
      <vt:variant>
        <vt:i4>17</vt:i4>
      </vt:variant>
      <vt:variant>
        <vt:i4>0</vt:i4>
      </vt:variant>
      <vt:variant>
        <vt:i4>5</vt:i4>
      </vt:variant>
      <vt:variant>
        <vt:lpwstr/>
      </vt:variant>
      <vt:variant>
        <vt:lpwstr>_Toc146471205</vt:lpwstr>
      </vt:variant>
      <vt:variant>
        <vt:i4>1441842</vt:i4>
      </vt:variant>
      <vt:variant>
        <vt:i4>11</vt:i4>
      </vt:variant>
      <vt:variant>
        <vt:i4>0</vt:i4>
      </vt:variant>
      <vt:variant>
        <vt:i4>5</vt:i4>
      </vt:variant>
      <vt:variant>
        <vt:lpwstr/>
      </vt:variant>
      <vt:variant>
        <vt:lpwstr>_Toc146471204</vt:lpwstr>
      </vt:variant>
      <vt:variant>
        <vt:i4>1441842</vt:i4>
      </vt:variant>
      <vt:variant>
        <vt:i4>5</vt:i4>
      </vt:variant>
      <vt:variant>
        <vt:i4>0</vt:i4>
      </vt:variant>
      <vt:variant>
        <vt:i4>5</vt:i4>
      </vt:variant>
      <vt:variant>
        <vt:lpwstr/>
      </vt:variant>
      <vt:variant>
        <vt:lpwstr>_Toc146471203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Microsoft Office User</dc:creator>
  <cp:keywords/>
  <dc:description/>
  <cp:lastModifiedBy>Michael Stang</cp:lastModifiedBy>
  <cp:revision>383</cp:revision>
  <cp:lastPrinted>1900-01-01T10:00:00Z</cp:lastPrinted>
  <dcterms:created xsi:type="dcterms:W3CDTF">2023-09-25T00:58:00Z</dcterms:created>
  <dcterms:modified xsi:type="dcterms:W3CDTF">2023-09-25T02:05:00Z</dcterms:modified>
</cp:coreProperties>
</file>